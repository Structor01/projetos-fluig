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60633" w14:textId="77777777" w:rsidR="00C2499C" w:rsidRPr="00EA3A95" w:rsidRDefault="00C2499C" w:rsidP="006F1364">
      <w:pPr>
        <w:ind w:left="567"/>
        <w:rPr>
          <w:lang w:val="en-US"/>
        </w:rPr>
      </w:pPr>
    </w:p>
    <w:p w14:paraId="0DE8C9BE" w14:textId="77777777" w:rsidR="00B37B2B" w:rsidRPr="00B71428" w:rsidRDefault="00F91261" w:rsidP="00B37B2B">
      <w:r>
        <w:rPr>
          <w:rFonts w:asciiTheme="minorHAnsi" w:hAnsi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2020224" behindDoc="0" locked="0" layoutInCell="1" allowOverlap="1" wp14:anchorId="2837947C" wp14:editId="77482FF6">
                <wp:simplePos x="0" y="0"/>
                <wp:positionH relativeFrom="column">
                  <wp:posOffset>3550285</wp:posOffset>
                </wp:positionH>
                <wp:positionV relativeFrom="paragraph">
                  <wp:posOffset>7258685</wp:posOffset>
                </wp:positionV>
                <wp:extent cx="2450465" cy="374015"/>
                <wp:effectExtent l="0" t="1270" r="0" b="0"/>
                <wp:wrapNone/>
                <wp:docPr id="1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761C85" w14:textId="77777777" w:rsidR="0001387E" w:rsidRPr="008D7899" w:rsidRDefault="0005788C" w:rsidP="00EC50A4">
                            <w:pPr>
                              <w:jc w:val="right"/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="00D35A65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26</w:t>
                            </w:r>
                            <w:r w:rsidR="00D330C0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/</w:t>
                            </w:r>
                            <w:r w:rsidR="00D35A65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12</w:t>
                            </w:r>
                            <w:r w:rsidR="006B0932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/201</w:t>
                            </w:r>
                            <w:r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7</w:t>
                            </w:r>
                            <w:r w:rsidR="0001387E" w:rsidRPr="008D7899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2837947C" id="_x0000_t202" coordsize="21600,21600" o:spt="202" path="m0,0l0,21600,21600,21600,21600,0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279.55pt;margin-top:571.55pt;width:192.95pt;height:29.45pt;z-index:25202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" filled="f" stroked="f">
                <v:textbox>
                  <w:txbxContent>
                    <w:p w14:paraId="0E761C85" w14:textId="77777777" w:rsidR="0001387E" w:rsidRPr="008D7899" w:rsidRDefault="0005788C" w:rsidP="00EC50A4">
                      <w:pPr>
                        <w:jc w:val="right"/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 xml:space="preserve"> </w:t>
                      </w:r>
                      <w:r w:rsidR="00D35A65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26</w:t>
                      </w:r>
                      <w:r w:rsidR="00D330C0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/</w:t>
                      </w:r>
                      <w:r w:rsidR="00D35A65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12</w:t>
                      </w:r>
                      <w:r w:rsidR="006B0932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/201</w:t>
                      </w:r>
                      <w:r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7</w:t>
                      </w:r>
                      <w:r w:rsidR="0001387E" w:rsidRPr="008D7899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 wp14:anchorId="2764E52F" wp14:editId="64B8F671">
                <wp:simplePos x="0" y="0"/>
                <wp:positionH relativeFrom="column">
                  <wp:posOffset>635635</wp:posOffset>
                </wp:positionH>
                <wp:positionV relativeFrom="paragraph">
                  <wp:posOffset>6641465</wp:posOffset>
                </wp:positionV>
                <wp:extent cx="5365115" cy="615315"/>
                <wp:effectExtent l="0" t="3175" r="0" b="635"/>
                <wp:wrapNone/>
                <wp:docPr id="1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115" cy="615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02EA9" w14:textId="77777777" w:rsidR="0001387E" w:rsidRPr="008D7899" w:rsidRDefault="00025654" w:rsidP="008D7899">
                            <w:pPr>
                              <w:pStyle w:val="TOTVSTtulo2014"/>
                            </w:pPr>
                            <w:r w:rsidRPr="00025654">
                              <w:t>MIT010 – Validação de Processos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764E52F" id="Text Box 23" o:spid="_x0000_s1027" type="#_x0000_t202" style="position:absolute;left:0;text-align:left;margin-left:50.05pt;margin-top:522.95pt;width:422.45pt;height:48.45pt;z-index:25201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" filled="f" stroked="f">
                <v:textbox>
                  <w:txbxContent>
                    <w:p w14:paraId="40002EA9" w14:textId="77777777" w:rsidR="0001387E" w:rsidRPr="008D7899" w:rsidRDefault="00025654" w:rsidP="008D7899">
                      <w:pPr>
                        <w:pStyle w:val="TOTVSTtulo2014"/>
                      </w:pPr>
                      <w:r w:rsidRPr="00025654">
                        <w:t>MIT010 – Validação de Processos</w:t>
                      </w:r>
                    </w:p>
                  </w:txbxContent>
                </v:textbox>
              </v:shape>
            </w:pict>
          </mc:Fallback>
        </mc:AlternateContent>
      </w:r>
      <w:r w:rsidR="001F3A6C" w:rsidRPr="00EA3A95">
        <w:rPr>
          <w:rFonts w:asciiTheme="minorHAnsi" w:hAnsiTheme="minorHAnsi"/>
          <w:lang w:val="en-US"/>
        </w:rPr>
        <w:br w:type="page"/>
      </w:r>
      <w:r w:rsidR="00B37B2B" w:rsidRPr="00B71428">
        <w:lastRenderedPageBreak/>
        <w:t xml:space="preserve"> </w:t>
      </w:r>
    </w:p>
    <w:p w14:paraId="36903133" w14:textId="77777777" w:rsidR="006861F2" w:rsidRPr="00314F21" w:rsidRDefault="000839FD" w:rsidP="00314F21">
      <w:pPr>
        <w:pStyle w:val="TOTVSTtulo2014"/>
        <w:jc w:val="left"/>
        <w:rPr>
          <w:sz w:val="28"/>
        </w:rPr>
      </w:pPr>
      <w:bookmarkStart w:id="0" w:name="_Toc381173452"/>
      <w:r w:rsidRPr="00314F21">
        <w:rPr>
          <w:sz w:val="28"/>
        </w:rPr>
        <w:t>Sumário</w:t>
      </w:r>
      <w:bookmarkEnd w:id="0"/>
    </w:p>
    <w:p w14:paraId="54BC4DB0" w14:textId="77777777" w:rsidR="008D1042" w:rsidRPr="008D1042" w:rsidRDefault="008D1042" w:rsidP="00B71428">
      <w:pPr>
        <w:pStyle w:val="Larcio"/>
      </w:pPr>
    </w:p>
    <w:p w14:paraId="56FD42CF" w14:textId="77777777" w:rsidR="006B0932" w:rsidRDefault="000F7DAB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eastAsia="pt-BR"/>
        </w:rPr>
      </w:pPr>
      <w:r w:rsidRPr="00314F21">
        <w:rPr>
          <w:rStyle w:val="Hyperlink"/>
          <w:noProof/>
          <w:lang w:eastAsia="pt-BR"/>
        </w:rPr>
        <w:fldChar w:fldCharType="begin"/>
      </w:r>
      <w:r w:rsidR="000839FD" w:rsidRPr="00314F21">
        <w:rPr>
          <w:rStyle w:val="Hyperlink"/>
          <w:noProof/>
          <w:lang w:eastAsia="pt-BR"/>
        </w:rPr>
        <w:instrText xml:space="preserve"> TOC \o "1-3" \h \z \u </w:instrText>
      </w:r>
      <w:r w:rsidRPr="00314F21">
        <w:rPr>
          <w:rStyle w:val="Hyperlink"/>
          <w:noProof/>
          <w:lang w:eastAsia="pt-BR"/>
        </w:rPr>
        <w:fldChar w:fldCharType="separate"/>
      </w:r>
      <w:hyperlink w:anchor="_Toc454984666" w:history="1">
        <w:r w:rsidR="006B0932" w:rsidRPr="00766D76">
          <w:rPr>
            <w:rStyle w:val="Hyperlink"/>
            <w:noProof/>
          </w:rPr>
          <w:t>1.</w:t>
        </w:r>
        <w:r w:rsidR="006B0932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eastAsia="pt-BR"/>
          </w:rPr>
          <w:tab/>
        </w:r>
        <w:r w:rsidR="006B0932" w:rsidRPr="00766D76">
          <w:rPr>
            <w:rStyle w:val="Hyperlink"/>
            <w:noProof/>
          </w:rPr>
          <w:t>Processos:</w:t>
        </w:r>
        <w:r w:rsidR="006B0932">
          <w:rPr>
            <w:noProof/>
            <w:webHidden/>
          </w:rPr>
          <w:tab/>
        </w:r>
        <w:r w:rsidR="006B0932">
          <w:rPr>
            <w:noProof/>
            <w:webHidden/>
          </w:rPr>
          <w:fldChar w:fldCharType="begin"/>
        </w:r>
        <w:r w:rsidR="006B0932">
          <w:rPr>
            <w:noProof/>
            <w:webHidden/>
          </w:rPr>
          <w:instrText xml:space="preserve"> PAGEREF _Toc454984666 \h </w:instrText>
        </w:r>
        <w:r w:rsidR="006B0932">
          <w:rPr>
            <w:noProof/>
            <w:webHidden/>
          </w:rPr>
        </w:r>
        <w:r w:rsidR="006B0932">
          <w:rPr>
            <w:noProof/>
            <w:webHidden/>
          </w:rPr>
          <w:fldChar w:fldCharType="separate"/>
        </w:r>
        <w:r w:rsidR="0005788C">
          <w:rPr>
            <w:noProof/>
            <w:webHidden/>
          </w:rPr>
          <w:t>3</w:t>
        </w:r>
        <w:r w:rsidR="006B0932">
          <w:rPr>
            <w:noProof/>
            <w:webHidden/>
          </w:rPr>
          <w:fldChar w:fldCharType="end"/>
        </w:r>
      </w:hyperlink>
    </w:p>
    <w:p w14:paraId="4CF8F24A" w14:textId="77777777" w:rsidR="006B0932" w:rsidRDefault="00295DAC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eastAsia="pt-BR"/>
        </w:rPr>
      </w:pPr>
      <w:hyperlink w:anchor="_Toc454984667" w:history="1">
        <w:r w:rsidR="006B0932" w:rsidRPr="00766D76">
          <w:rPr>
            <w:rStyle w:val="Hyperlink"/>
            <w:noProof/>
          </w:rPr>
          <w:t>2.</w:t>
        </w:r>
        <w:r w:rsidR="006B0932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eastAsia="pt-BR"/>
          </w:rPr>
          <w:tab/>
        </w:r>
        <w:r w:rsidR="006B0932" w:rsidRPr="00766D76">
          <w:rPr>
            <w:rStyle w:val="Hyperlink"/>
            <w:noProof/>
          </w:rPr>
          <w:t>Aprovação:</w:t>
        </w:r>
        <w:r w:rsidR="006B0932">
          <w:rPr>
            <w:noProof/>
            <w:webHidden/>
          </w:rPr>
          <w:tab/>
        </w:r>
        <w:r w:rsidR="006B0932">
          <w:rPr>
            <w:noProof/>
            <w:webHidden/>
          </w:rPr>
          <w:fldChar w:fldCharType="begin"/>
        </w:r>
        <w:r w:rsidR="006B0932">
          <w:rPr>
            <w:noProof/>
            <w:webHidden/>
          </w:rPr>
          <w:instrText xml:space="preserve"> PAGEREF _Toc454984667 \h </w:instrText>
        </w:r>
        <w:r w:rsidR="006B0932">
          <w:rPr>
            <w:noProof/>
            <w:webHidden/>
          </w:rPr>
        </w:r>
        <w:r w:rsidR="006B0932">
          <w:rPr>
            <w:noProof/>
            <w:webHidden/>
          </w:rPr>
          <w:fldChar w:fldCharType="separate"/>
        </w:r>
        <w:r w:rsidR="0005788C">
          <w:rPr>
            <w:noProof/>
            <w:webHidden/>
          </w:rPr>
          <w:t>3</w:t>
        </w:r>
        <w:r w:rsidR="006B0932">
          <w:rPr>
            <w:noProof/>
            <w:webHidden/>
          </w:rPr>
          <w:fldChar w:fldCharType="end"/>
        </w:r>
      </w:hyperlink>
    </w:p>
    <w:p w14:paraId="0573DABA" w14:textId="77777777" w:rsidR="008B7EC1" w:rsidRPr="00BC2B52" w:rsidRDefault="000F7DAB" w:rsidP="00314F21">
      <w:pPr>
        <w:pStyle w:val="TOC2"/>
        <w:rPr>
          <w:rFonts w:asciiTheme="minorHAnsi" w:hAnsiTheme="minorHAnsi"/>
          <w:color w:val="518DD4"/>
          <w:u w:val="single"/>
        </w:rPr>
      </w:pPr>
      <w:r w:rsidRPr="00314F21">
        <w:rPr>
          <w:rStyle w:val="Hyperlink"/>
          <w:noProof/>
          <w:lang w:eastAsia="pt-BR"/>
        </w:rPr>
        <w:fldChar w:fldCharType="end"/>
      </w:r>
      <w:r w:rsidR="000839FD" w:rsidRPr="00AE4591">
        <w:rPr>
          <w:rFonts w:asciiTheme="minorHAnsi" w:hAnsiTheme="minorHAnsi"/>
        </w:rPr>
        <w:br w:type="page"/>
      </w:r>
    </w:p>
    <w:p w14:paraId="489ABCE1" w14:textId="77777777" w:rsidR="00025654" w:rsidRDefault="006B0932" w:rsidP="00025654">
      <w:r w:rsidRPr="00D330C0">
        <w:rPr>
          <w:b/>
        </w:rPr>
        <w:lastRenderedPageBreak/>
        <w:t>Código Cliente:</w:t>
      </w:r>
      <w:r>
        <w:t xml:space="preserve"> </w:t>
      </w:r>
      <w:r w:rsidR="00412DE5" w:rsidRPr="00412DE5">
        <w:rPr>
          <w:b/>
        </w:rPr>
        <w:t>TAAOFB</w:t>
      </w:r>
      <w:r w:rsidR="00412DE5">
        <w:tab/>
      </w:r>
      <w:r w:rsidR="00412DE5">
        <w:tab/>
      </w:r>
      <w:r w:rsidR="00412DE5">
        <w:tab/>
      </w:r>
      <w:r w:rsidR="00412DE5">
        <w:tab/>
      </w:r>
      <w:r w:rsidR="00412DE5">
        <w:tab/>
      </w:r>
      <w:r w:rsidR="00412DE5">
        <w:tab/>
      </w:r>
      <w:r w:rsidR="00412DE5">
        <w:tab/>
      </w:r>
      <w:r w:rsidR="00025654" w:rsidRPr="00D330C0">
        <w:rPr>
          <w:b/>
        </w:rPr>
        <w:t>Cliente:</w:t>
      </w:r>
      <w:r>
        <w:t xml:space="preserve"> </w:t>
      </w:r>
      <w:r w:rsidR="00D35A65">
        <w:rPr>
          <w:rFonts w:eastAsia="Times New Roman" w:cs="Arial"/>
          <w:b/>
          <w:bCs/>
          <w:noProof/>
          <w:sz w:val="24"/>
          <w:szCs w:val="24"/>
          <w:lang w:eastAsia="pt-BR"/>
        </w:rPr>
        <w:t>UniEvangélica</w:t>
      </w:r>
    </w:p>
    <w:p w14:paraId="734CDD20" w14:textId="016CFB96" w:rsidR="00025654" w:rsidRDefault="00025654" w:rsidP="00025654">
      <w:r w:rsidRPr="00D330C0">
        <w:rPr>
          <w:b/>
        </w:rPr>
        <w:t>Projeto:</w:t>
      </w:r>
      <w:r w:rsidR="006B0932">
        <w:t xml:space="preserve"> </w:t>
      </w:r>
      <w:r w:rsidR="00412DE5">
        <w:rPr>
          <w:rFonts w:eastAsia="Times New Roman" w:cs="Arial"/>
          <w:b/>
          <w:bCs/>
          <w:noProof/>
          <w:sz w:val="24"/>
          <w:szCs w:val="24"/>
          <w:lang w:eastAsia="pt-BR"/>
        </w:rPr>
        <w:t>0000025631</w:t>
      </w:r>
      <w:r>
        <w:tab/>
        <w:t xml:space="preserve">                          </w:t>
      </w:r>
      <w:r>
        <w:tab/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 w:rsidRPr="00D330C0">
        <w:rPr>
          <w:b/>
        </w:rPr>
        <w:t>Data:</w:t>
      </w:r>
      <w:r w:rsidR="001F0EED">
        <w:t xml:space="preserve"> 17</w:t>
      </w:r>
      <w:r w:rsidR="00D330C0">
        <w:t>/</w:t>
      </w:r>
      <w:r w:rsidR="004A177A">
        <w:t>01</w:t>
      </w:r>
      <w:r w:rsidR="006B0932">
        <w:t>/201</w:t>
      </w:r>
      <w:r w:rsidR="004E1A97">
        <w:t>7</w:t>
      </w:r>
    </w:p>
    <w:p w14:paraId="66CC0936" w14:textId="77777777" w:rsidR="00025654" w:rsidRDefault="00025654" w:rsidP="00025654">
      <w:r w:rsidRPr="00D330C0">
        <w:rPr>
          <w:b/>
        </w:rPr>
        <w:t>Horário:</w:t>
      </w:r>
      <w:r w:rsidR="006B0932">
        <w:t xml:space="preserve"> </w:t>
      </w:r>
      <w:r w:rsidR="004E1A97">
        <w:t>14</w:t>
      </w:r>
      <w:r w:rsidR="006B0932">
        <w:t>:</w:t>
      </w:r>
      <w:r w:rsidR="004E1A97">
        <w:t>45</w:t>
      </w:r>
    </w:p>
    <w:p w14:paraId="3C8A4EBC" w14:textId="77777777" w:rsidR="00025654" w:rsidRDefault="00025654" w:rsidP="00025654"/>
    <w:p w14:paraId="20FB4E47" w14:textId="77777777" w:rsidR="00025654" w:rsidRDefault="006B0932" w:rsidP="00025654">
      <w:r>
        <w:t>Informo que foi</w:t>
      </w:r>
      <w:r w:rsidR="004E1A97">
        <w:t xml:space="preserve"> concluído</w:t>
      </w:r>
      <w:r w:rsidR="00025654" w:rsidRPr="00025654">
        <w:t xml:space="preserve"> </w:t>
      </w:r>
      <w:r w:rsidR="004E1A97">
        <w:t>os</w:t>
      </w:r>
      <w:r>
        <w:t xml:space="preserve"> </w:t>
      </w:r>
      <w:r w:rsidR="004E1A97">
        <w:t>teste/validações</w:t>
      </w:r>
      <w:r w:rsidR="00025654" w:rsidRPr="00025654">
        <w:rPr>
          <w:color w:val="FF0000"/>
        </w:rPr>
        <w:t xml:space="preserve"> </w:t>
      </w:r>
      <w:r w:rsidR="00025654" w:rsidRPr="00025654">
        <w:t xml:space="preserve">das atividades e rotinas relacionadas, </w:t>
      </w:r>
      <w:r w:rsidR="00412DE5">
        <w:t>a integração dos</w:t>
      </w:r>
      <w:r w:rsidR="004E1A97">
        <w:t xml:space="preserve"> Sistema </w:t>
      </w:r>
      <w:r w:rsidR="00412DE5">
        <w:t>Fluig</w:t>
      </w:r>
      <w:r w:rsidR="004E1A97">
        <w:t xml:space="preserve"> </w:t>
      </w:r>
      <w:r w:rsidR="00412DE5">
        <w:t xml:space="preserve">e Protheus para </w:t>
      </w:r>
      <w:r w:rsidR="004E1A97">
        <w:t>processo de</w:t>
      </w:r>
      <w:r w:rsidR="00412DE5">
        <w:t xml:space="preserve"> compras</w:t>
      </w:r>
      <w:r w:rsidR="004E1A97">
        <w:t xml:space="preserve"> </w:t>
      </w:r>
      <w:r>
        <w:t>.</w:t>
      </w:r>
    </w:p>
    <w:p w14:paraId="63F6B44F" w14:textId="77777777" w:rsidR="00ED67C8" w:rsidRDefault="00025654" w:rsidP="00314F21">
      <w:pPr>
        <w:pStyle w:val="Title"/>
      </w:pPr>
      <w:bookmarkStart w:id="1" w:name="_Toc454984666"/>
      <w:r>
        <w:t>Processos</w:t>
      </w:r>
      <w:r w:rsidR="00E5321D" w:rsidRPr="00E5321D">
        <w:t>:</w:t>
      </w:r>
      <w:bookmarkEnd w:id="1"/>
      <w:r w:rsidR="00E5321D" w:rsidRPr="00E5321D">
        <w:tab/>
      </w:r>
      <w:r w:rsidR="00E5321D" w:rsidRPr="00E5321D">
        <w:tab/>
      </w:r>
    </w:p>
    <w:tbl>
      <w:tblPr>
        <w:tblW w:w="0" w:type="auto"/>
        <w:tblInd w:w="158" w:type="dxa"/>
        <w:tblBorders>
          <w:insideH w:val="single" w:sz="4" w:space="0" w:color="auto"/>
          <w:insideV w:val="single" w:sz="4" w:space="0" w:color="FFFFFF"/>
        </w:tblBorders>
        <w:shd w:val="clear" w:color="auto" w:fill="003366"/>
        <w:tblLook w:val="0000" w:firstRow="0" w:lastRow="0" w:firstColumn="0" w:lastColumn="0" w:noHBand="0" w:noVBand="0"/>
      </w:tblPr>
      <w:tblGrid>
        <w:gridCol w:w="1134"/>
        <w:gridCol w:w="2986"/>
        <w:gridCol w:w="1834"/>
        <w:gridCol w:w="2126"/>
        <w:gridCol w:w="2126"/>
      </w:tblGrid>
      <w:tr w:rsidR="00025654" w:rsidRPr="00B7145B" w14:paraId="0E299282" w14:textId="77777777" w:rsidTr="00F74A36">
        <w:trPr>
          <w:trHeight w:val="442"/>
        </w:trPr>
        <w:tc>
          <w:tcPr>
            <w:tcW w:w="1134" w:type="dxa"/>
            <w:tcBorders>
              <w:top w:val="single" w:sz="12" w:space="0" w:color="4BACC6" w:themeColor="accent5"/>
              <w:bottom w:val="single" w:sz="12" w:space="0" w:color="4BACC6" w:themeColor="accent5"/>
              <w:right w:val="nil"/>
            </w:tcBorders>
            <w:shd w:val="clear" w:color="auto" w:fill="DAEEF3" w:themeFill="accent5" w:themeFillTint="33"/>
            <w:vAlign w:val="center"/>
          </w:tcPr>
          <w:p w14:paraId="0A703596" w14:textId="77777777" w:rsidR="00025654" w:rsidRPr="00160E1D" w:rsidRDefault="00025654" w:rsidP="00025654">
            <w:r>
              <w:t>Código do Processo</w:t>
            </w:r>
          </w:p>
        </w:tc>
        <w:tc>
          <w:tcPr>
            <w:tcW w:w="2986" w:type="dxa"/>
            <w:tcBorders>
              <w:top w:val="single" w:sz="12" w:space="0" w:color="4BACC6" w:themeColor="accent5"/>
              <w:left w:val="nil"/>
              <w:bottom w:val="single" w:sz="12" w:space="0" w:color="4BACC6" w:themeColor="accent5"/>
              <w:right w:val="nil"/>
            </w:tcBorders>
            <w:shd w:val="clear" w:color="auto" w:fill="DAEEF3" w:themeFill="accent5" w:themeFillTint="33"/>
            <w:vAlign w:val="center"/>
          </w:tcPr>
          <w:p w14:paraId="0DC46AC6" w14:textId="77777777" w:rsidR="00025654" w:rsidRPr="00160E1D" w:rsidRDefault="00025654" w:rsidP="00025654">
            <w:r>
              <w:t>Nome do Processo</w:t>
            </w:r>
          </w:p>
        </w:tc>
        <w:tc>
          <w:tcPr>
            <w:tcW w:w="1834" w:type="dxa"/>
            <w:tcBorders>
              <w:top w:val="single" w:sz="12" w:space="0" w:color="4BACC6" w:themeColor="accent5"/>
              <w:left w:val="nil"/>
              <w:bottom w:val="single" w:sz="12" w:space="0" w:color="4BACC6" w:themeColor="accent5"/>
              <w:right w:val="nil"/>
            </w:tcBorders>
            <w:shd w:val="clear" w:color="auto" w:fill="DAEEF3" w:themeFill="accent5" w:themeFillTint="33"/>
            <w:vAlign w:val="center"/>
          </w:tcPr>
          <w:p w14:paraId="4340F902" w14:textId="77777777" w:rsidR="00025654" w:rsidRPr="00160E1D" w:rsidRDefault="00025654" w:rsidP="00025654">
            <w:r>
              <w:t>Data de Validação</w:t>
            </w:r>
          </w:p>
        </w:tc>
        <w:tc>
          <w:tcPr>
            <w:tcW w:w="2126" w:type="dxa"/>
            <w:tcBorders>
              <w:top w:val="single" w:sz="12" w:space="0" w:color="4BACC6" w:themeColor="accent5"/>
              <w:left w:val="nil"/>
              <w:bottom w:val="single" w:sz="12" w:space="0" w:color="4BACC6" w:themeColor="accent5"/>
              <w:right w:val="nil"/>
            </w:tcBorders>
            <w:shd w:val="clear" w:color="auto" w:fill="DAEEF3" w:themeFill="accent5" w:themeFillTint="33"/>
            <w:vAlign w:val="center"/>
          </w:tcPr>
          <w:p w14:paraId="2E9D9BB8" w14:textId="77777777" w:rsidR="00025654" w:rsidRPr="00025654" w:rsidRDefault="00025654" w:rsidP="00025654">
            <w:r w:rsidRPr="00025654">
              <w:t>Nome / Assinatura do Usuário Chave</w:t>
            </w:r>
          </w:p>
        </w:tc>
        <w:tc>
          <w:tcPr>
            <w:tcW w:w="2126" w:type="dxa"/>
            <w:tcBorders>
              <w:top w:val="single" w:sz="12" w:space="0" w:color="4BACC6" w:themeColor="accent5"/>
              <w:left w:val="nil"/>
              <w:bottom w:val="single" w:sz="12" w:space="0" w:color="4BACC6" w:themeColor="accent5"/>
            </w:tcBorders>
            <w:shd w:val="clear" w:color="auto" w:fill="DAEEF3" w:themeFill="accent5" w:themeFillTint="33"/>
            <w:vAlign w:val="center"/>
          </w:tcPr>
          <w:p w14:paraId="6F6B9B16" w14:textId="77777777" w:rsidR="00025654" w:rsidRPr="00025654" w:rsidRDefault="00025654" w:rsidP="00025654">
            <w:r w:rsidRPr="00025654">
              <w:t>Nome / Assinatura do Analista de Implementação</w:t>
            </w:r>
          </w:p>
        </w:tc>
      </w:tr>
      <w:tr w:rsidR="00516D5A" w:rsidRPr="00DB0161" w14:paraId="4CD40B6A" w14:textId="77777777" w:rsidTr="00F74A36">
        <w:tc>
          <w:tcPr>
            <w:tcW w:w="1134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6BE62DE9" w14:textId="1BDE7458" w:rsidR="00516D5A" w:rsidRPr="006B0932" w:rsidRDefault="00884A14" w:rsidP="006B0932">
            <w:pPr>
              <w:jc w:val="center"/>
            </w:pPr>
            <w:r>
              <w:t>1</w:t>
            </w:r>
          </w:p>
        </w:tc>
        <w:tc>
          <w:tcPr>
            <w:tcW w:w="298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787C35AF" w14:textId="0F717F43" w:rsidR="00516D5A" w:rsidRPr="006B0932" w:rsidRDefault="00F74A36" w:rsidP="00412DE5">
            <w:pPr>
              <w:jc w:val="left"/>
            </w:pPr>
            <w:r>
              <w:t>Abertura de Solicitação de Compras (Fluig)</w:t>
            </w:r>
          </w:p>
        </w:tc>
        <w:tc>
          <w:tcPr>
            <w:tcW w:w="1834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50246618" w14:textId="77777777" w:rsidR="00516D5A" w:rsidRPr="006B0932" w:rsidRDefault="00516D5A" w:rsidP="006B0932">
            <w:pPr>
              <w:jc w:val="left"/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1F6D99BC" w14:textId="77777777" w:rsidR="00516D5A" w:rsidRPr="006B0932" w:rsidRDefault="00516D5A" w:rsidP="006B0932">
            <w:pPr>
              <w:jc w:val="left"/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4AAF942B" w14:textId="77777777" w:rsidR="00516D5A" w:rsidRPr="006B0932" w:rsidRDefault="00516D5A" w:rsidP="006B0932">
            <w:pPr>
              <w:jc w:val="left"/>
            </w:pPr>
          </w:p>
        </w:tc>
      </w:tr>
      <w:tr w:rsidR="00516D5A" w:rsidRPr="00DB0161" w14:paraId="165232B5" w14:textId="77777777" w:rsidTr="00F74A36">
        <w:tc>
          <w:tcPr>
            <w:tcW w:w="1134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7DC6BA85" w14:textId="4F06FAAC" w:rsidR="00516D5A" w:rsidRPr="006B0932" w:rsidRDefault="00884A14" w:rsidP="006B0932">
            <w:pPr>
              <w:jc w:val="center"/>
            </w:pPr>
            <w:r>
              <w:t>2</w:t>
            </w:r>
          </w:p>
        </w:tc>
        <w:tc>
          <w:tcPr>
            <w:tcW w:w="298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4BEE786D" w14:textId="102BEB62" w:rsidR="00516D5A" w:rsidRDefault="00F74A36" w:rsidP="009556BB">
            <w:pPr>
              <w:jc w:val="left"/>
            </w:pPr>
            <w:r>
              <w:t>Escolha de Grupo de Produtos</w:t>
            </w:r>
          </w:p>
        </w:tc>
        <w:tc>
          <w:tcPr>
            <w:tcW w:w="1834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168ECE09" w14:textId="77777777" w:rsidR="00516D5A" w:rsidRPr="006B0932" w:rsidRDefault="00516D5A" w:rsidP="006B0932">
            <w:pPr>
              <w:jc w:val="left"/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7F82D9FA" w14:textId="77777777" w:rsidR="00516D5A" w:rsidRPr="006B0932" w:rsidRDefault="00516D5A" w:rsidP="006B0932">
            <w:pPr>
              <w:jc w:val="left"/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59F13A30" w14:textId="77777777" w:rsidR="00516D5A" w:rsidRPr="006B0932" w:rsidRDefault="00516D5A" w:rsidP="006B0932">
            <w:pPr>
              <w:jc w:val="left"/>
            </w:pPr>
          </w:p>
        </w:tc>
      </w:tr>
      <w:tr w:rsidR="00516D5A" w:rsidRPr="00DB0161" w14:paraId="5CB3405A" w14:textId="77777777" w:rsidTr="00F74A36">
        <w:tc>
          <w:tcPr>
            <w:tcW w:w="1134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6A70197A" w14:textId="7FF1D15C" w:rsidR="00516D5A" w:rsidRDefault="00F74A36" w:rsidP="006B0932">
            <w:pPr>
              <w:jc w:val="center"/>
            </w:pPr>
            <w:r>
              <w:t>3</w:t>
            </w:r>
          </w:p>
        </w:tc>
        <w:tc>
          <w:tcPr>
            <w:tcW w:w="298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698E4159" w14:textId="7AF9B08D" w:rsidR="00516D5A" w:rsidRDefault="00F74A36" w:rsidP="009556BB">
            <w:pPr>
              <w:jc w:val="left"/>
            </w:pPr>
            <w:r>
              <w:t>Escolha de Filial (Solicitante e Entrega)</w:t>
            </w:r>
          </w:p>
        </w:tc>
        <w:tc>
          <w:tcPr>
            <w:tcW w:w="1834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116DDFFB" w14:textId="77777777" w:rsidR="00516D5A" w:rsidRPr="006B0932" w:rsidRDefault="00516D5A" w:rsidP="006B0932">
            <w:pPr>
              <w:jc w:val="left"/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3F366232" w14:textId="77777777" w:rsidR="00516D5A" w:rsidRPr="006B0932" w:rsidRDefault="00516D5A" w:rsidP="006B0932">
            <w:pPr>
              <w:jc w:val="left"/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2461F2FB" w14:textId="77777777" w:rsidR="00516D5A" w:rsidRPr="006B0932" w:rsidRDefault="00516D5A" w:rsidP="006B0932">
            <w:pPr>
              <w:jc w:val="left"/>
            </w:pPr>
          </w:p>
        </w:tc>
      </w:tr>
      <w:tr w:rsidR="00516D5A" w:rsidRPr="00DB0161" w14:paraId="08F5FE5D" w14:textId="77777777" w:rsidTr="007439F6">
        <w:trPr>
          <w:trHeight w:val="286"/>
        </w:trPr>
        <w:tc>
          <w:tcPr>
            <w:tcW w:w="1134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63B8AD3C" w14:textId="57F7146C" w:rsidR="00516D5A" w:rsidRDefault="00F74A36" w:rsidP="006B0932">
            <w:pPr>
              <w:jc w:val="center"/>
            </w:pPr>
            <w:r>
              <w:t>4</w:t>
            </w:r>
          </w:p>
        </w:tc>
        <w:tc>
          <w:tcPr>
            <w:tcW w:w="298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3EDAD042" w14:textId="77B6E568" w:rsidR="00516D5A" w:rsidRDefault="007439F6" w:rsidP="009556BB">
            <w:pPr>
              <w:jc w:val="left"/>
            </w:pPr>
            <w:r>
              <w:t>Adicionar Produtos na Solicitação</w:t>
            </w:r>
          </w:p>
        </w:tc>
        <w:tc>
          <w:tcPr>
            <w:tcW w:w="1834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6B74384F" w14:textId="77777777" w:rsidR="00516D5A" w:rsidRPr="006B0932" w:rsidRDefault="00516D5A" w:rsidP="006B0932">
            <w:pPr>
              <w:jc w:val="left"/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64A121B6" w14:textId="77777777" w:rsidR="00516D5A" w:rsidRPr="006B0932" w:rsidRDefault="00516D5A" w:rsidP="006B0932">
            <w:pPr>
              <w:jc w:val="left"/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14973C6E" w14:textId="77777777" w:rsidR="00516D5A" w:rsidRPr="006B0932" w:rsidRDefault="00516D5A" w:rsidP="006B0932">
            <w:pPr>
              <w:jc w:val="left"/>
            </w:pPr>
          </w:p>
        </w:tc>
      </w:tr>
      <w:tr w:rsidR="00516D5A" w:rsidRPr="00DB0161" w14:paraId="097CDC36" w14:textId="77777777" w:rsidTr="00757275">
        <w:trPr>
          <w:trHeight w:val="832"/>
        </w:trPr>
        <w:tc>
          <w:tcPr>
            <w:tcW w:w="1134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602BE450" w14:textId="3E8BB2D5" w:rsidR="00516D5A" w:rsidRDefault="007439F6" w:rsidP="006B0932">
            <w:pPr>
              <w:jc w:val="center"/>
            </w:pPr>
            <w:r>
              <w:t>5</w:t>
            </w:r>
          </w:p>
        </w:tc>
        <w:tc>
          <w:tcPr>
            <w:tcW w:w="298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0EE2C98D" w14:textId="467E7FF0" w:rsidR="00740AC1" w:rsidRDefault="007439F6" w:rsidP="009556BB">
            <w:pPr>
              <w:jc w:val="left"/>
            </w:pPr>
            <w:r>
              <w:t>Adicionar Arquivo com Especificações e Gerar Link de Acesso.</w:t>
            </w:r>
          </w:p>
        </w:tc>
        <w:tc>
          <w:tcPr>
            <w:tcW w:w="1834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2D5ADCB2" w14:textId="77777777" w:rsidR="00516D5A" w:rsidRPr="006B0932" w:rsidRDefault="00516D5A" w:rsidP="006B0932">
            <w:pPr>
              <w:jc w:val="left"/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11D17487" w14:textId="77777777" w:rsidR="00516D5A" w:rsidRPr="006B0932" w:rsidRDefault="00516D5A" w:rsidP="006B0932">
            <w:pPr>
              <w:jc w:val="left"/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2B702D0B" w14:textId="77777777" w:rsidR="00516D5A" w:rsidRPr="006B0932" w:rsidRDefault="00516D5A" w:rsidP="006B0932">
            <w:pPr>
              <w:jc w:val="left"/>
            </w:pPr>
          </w:p>
        </w:tc>
      </w:tr>
      <w:tr w:rsidR="00740AC1" w:rsidRPr="00DB0161" w14:paraId="6B05E8E3" w14:textId="77777777" w:rsidTr="00F74A36">
        <w:tc>
          <w:tcPr>
            <w:tcW w:w="1134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2CE27A2A" w14:textId="3B4C4347" w:rsidR="00740AC1" w:rsidRDefault="00740AC1" w:rsidP="006B0932">
            <w:pPr>
              <w:jc w:val="center"/>
            </w:pPr>
            <w:r>
              <w:t>6</w:t>
            </w:r>
          </w:p>
        </w:tc>
        <w:tc>
          <w:tcPr>
            <w:tcW w:w="298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07755AA1" w14:textId="7B103FD7" w:rsidR="00740AC1" w:rsidRDefault="00406A4F" w:rsidP="00071E1B">
            <w:pPr>
              <w:jc w:val="left"/>
            </w:pPr>
            <w:r>
              <w:t>Escolha do</w:t>
            </w:r>
            <w:r w:rsidR="00740AC1">
              <w:t xml:space="preserve"> centro de custo, caso haver mais de um</w:t>
            </w:r>
            <w:r>
              <w:t xml:space="preserve"> centro de custo.</w:t>
            </w:r>
            <w:bookmarkStart w:id="2" w:name="_GoBack"/>
            <w:bookmarkEnd w:id="2"/>
          </w:p>
        </w:tc>
        <w:tc>
          <w:tcPr>
            <w:tcW w:w="1834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3C227CE6" w14:textId="77777777" w:rsidR="00740AC1" w:rsidRPr="006B0932" w:rsidRDefault="00740AC1" w:rsidP="006B0932">
            <w:pPr>
              <w:jc w:val="left"/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121E560E" w14:textId="77777777" w:rsidR="00740AC1" w:rsidRPr="006B0932" w:rsidRDefault="00740AC1" w:rsidP="006B0932">
            <w:pPr>
              <w:jc w:val="left"/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30D80A0A" w14:textId="77777777" w:rsidR="00740AC1" w:rsidRPr="006B0932" w:rsidRDefault="00740AC1" w:rsidP="006B0932">
            <w:pPr>
              <w:jc w:val="left"/>
            </w:pPr>
          </w:p>
        </w:tc>
      </w:tr>
      <w:tr w:rsidR="00516D5A" w:rsidRPr="00DB0161" w14:paraId="5B05DC18" w14:textId="77777777" w:rsidTr="00F74A36">
        <w:tc>
          <w:tcPr>
            <w:tcW w:w="1134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1618B599" w14:textId="467994B5" w:rsidR="00516D5A" w:rsidRDefault="00740AC1" w:rsidP="006B0932">
            <w:pPr>
              <w:jc w:val="center"/>
            </w:pPr>
            <w:r>
              <w:t>7</w:t>
            </w:r>
          </w:p>
        </w:tc>
        <w:tc>
          <w:tcPr>
            <w:tcW w:w="298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4CFB67FA" w14:textId="236E963E" w:rsidR="00516D5A" w:rsidRDefault="00757275" w:rsidP="00071E1B">
            <w:pPr>
              <w:jc w:val="left"/>
            </w:pPr>
            <w:r>
              <w:t>Enviar Solicitação para Aprovação</w:t>
            </w:r>
            <w:r w:rsidR="00EC6114">
              <w:t>/Reprovação</w:t>
            </w:r>
            <w:r w:rsidR="00042842">
              <w:t xml:space="preserve"> Hierárquica</w:t>
            </w:r>
            <w:r>
              <w:t xml:space="preserve">, caso </w:t>
            </w:r>
            <w:r w:rsidR="00071E1B">
              <w:t>haver</w:t>
            </w:r>
            <w:r>
              <w:t xml:space="preserve"> necessidade.</w:t>
            </w:r>
          </w:p>
        </w:tc>
        <w:tc>
          <w:tcPr>
            <w:tcW w:w="1834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63D0C0E7" w14:textId="77777777" w:rsidR="00516D5A" w:rsidRPr="006B0932" w:rsidRDefault="00516D5A" w:rsidP="006B0932">
            <w:pPr>
              <w:jc w:val="left"/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5A854B03" w14:textId="77777777" w:rsidR="00516D5A" w:rsidRPr="006B0932" w:rsidRDefault="00516D5A" w:rsidP="006B0932">
            <w:pPr>
              <w:jc w:val="left"/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469B9DE9" w14:textId="77777777" w:rsidR="00516D5A" w:rsidRPr="006B0932" w:rsidRDefault="00516D5A" w:rsidP="006B0932">
            <w:pPr>
              <w:jc w:val="left"/>
            </w:pPr>
          </w:p>
        </w:tc>
      </w:tr>
      <w:tr w:rsidR="00516D5A" w:rsidRPr="00DB0161" w14:paraId="1893377A" w14:textId="77777777" w:rsidTr="00F74A36">
        <w:tc>
          <w:tcPr>
            <w:tcW w:w="1134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0AD96681" w14:textId="6BCB3CB7" w:rsidR="00516D5A" w:rsidRDefault="00740AC1" w:rsidP="006B0932">
            <w:pPr>
              <w:jc w:val="center"/>
            </w:pPr>
            <w:r>
              <w:t>8</w:t>
            </w:r>
          </w:p>
        </w:tc>
        <w:tc>
          <w:tcPr>
            <w:tcW w:w="298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513E17E9" w14:textId="11B879DF" w:rsidR="00516D5A" w:rsidRDefault="00071E1B" w:rsidP="009556BB">
            <w:pPr>
              <w:jc w:val="left"/>
            </w:pPr>
            <w:r>
              <w:t>Aprovação</w:t>
            </w:r>
            <w:r w:rsidR="00EC6114">
              <w:t>/Reprovação</w:t>
            </w:r>
            <w:r>
              <w:t xml:space="preserve"> da Solicitação pelo Compras.</w:t>
            </w:r>
          </w:p>
        </w:tc>
        <w:tc>
          <w:tcPr>
            <w:tcW w:w="1834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5628368F" w14:textId="77777777" w:rsidR="00516D5A" w:rsidRPr="006B0932" w:rsidRDefault="00516D5A" w:rsidP="006B0932">
            <w:pPr>
              <w:jc w:val="left"/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5FC201E2" w14:textId="77777777" w:rsidR="00516D5A" w:rsidRPr="006B0932" w:rsidRDefault="00516D5A" w:rsidP="006B0932">
            <w:pPr>
              <w:jc w:val="left"/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30CF378F" w14:textId="77777777" w:rsidR="00516D5A" w:rsidRPr="006B0932" w:rsidRDefault="00516D5A" w:rsidP="006B0932">
            <w:pPr>
              <w:jc w:val="left"/>
            </w:pPr>
          </w:p>
        </w:tc>
      </w:tr>
      <w:tr w:rsidR="00516D5A" w:rsidRPr="00DB0161" w14:paraId="4A2D56A6" w14:textId="77777777" w:rsidTr="003803D6">
        <w:trPr>
          <w:trHeight w:val="329"/>
        </w:trPr>
        <w:tc>
          <w:tcPr>
            <w:tcW w:w="1134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62C40495" w14:textId="68F637C1" w:rsidR="00516D5A" w:rsidRDefault="00740AC1" w:rsidP="006B0932">
            <w:pPr>
              <w:jc w:val="center"/>
            </w:pPr>
            <w:r>
              <w:t>9</w:t>
            </w:r>
          </w:p>
        </w:tc>
        <w:tc>
          <w:tcPr>
            <w:tcW w:w="298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14F0A9FD" w14:textId="7F048277" w:rsidR="00516D5A" w:rsidRDefault="00071E1B" w:rsidP="009556BB">
            <w:pPr>
              <w:jc w:val="left"/>
            </w:pPr>
            <w:r>
              <w:t>Gerar Solicitação no Protheus.</w:t>
            </w:r>
          </w:p>
        </w:tc>
        <w:tc>
          <w:tcPr>
            <w:tcW w:w="1834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6FB60AED" w14:textId="77777777" w:rsidR="00516D5A" w:rsidRPr="006B0932" w:rsidRDefault="00516D5A" w:rsidP="006B0932">
            <w:pPr>
              <w:jc w:val="left"/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35CE12E5" w14:textId="77777777" w:rsidR="00516D5A" w:rsidRPr="006B0932" w:rsidRDefault="00516D5A" w:rsidP="006B0932">
            <w:pPr>
              <w:jc w:val="left"/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3DB7AB24" w14:textId="77777777" w:rsidR="00516D5A" w:rsidRPr="006B0932" w:rsidRDefault="00516D5A" w:rsidP="006B0932">
            <w:pPr>
              <w:jc w:val="left"/>
            </w:pPr>
          </w:p>
        </w:tc>
      </w:tr>
      <w:tr w:rsidR="00516D5A" w:rsidRPr="00DB0161" w14:paraId="2110BF1B" w14:textId="77777777" w:rsidTr="00071E1B">
        <w:trPr>
          <w:trHeight w:val="272"/>
        </w:trPr>
        <w:tc>
          <w:tcPr>
            <w:tcW w:w="1134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4861FE96" w14:textId="665CD8BE" w:rsidR="00516D5A" w:rsidRDefault="00740AC1" w:rsidP="006B0932">
            <w:pPr>
              <w:jc w:val="center"/>
            </w:pPr>
            <w:r>
              <w:t>10</w:t>
            </w:r>
          </w:p>
        </w:tc>
        <w:tc>
          <w:tcPr>
            <w:tcW w:w="298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7270A9FD" w14:textId="1B99C0C3" w:rsidR="00516D5A" w:rsidRDefault="003803D6" w:rsidP="009556BB">
            <w:pPr>
              <w:jc w:val="left"/>
            </w:pPr>
            <w:r>
              <w:t>Solicitações Filtradas por Comprador</w:t>
            </w:r>
            <w:r w:rsidR="00EC6114">
              <w:t xml:space="preserve"> (Protheus).</w:t>
            </w:r>
          </w:p>
        </w:tc>
        <w:tc>
          <w:tcPr>
            <w:tcW w:w="1834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67364585" w14:textId="77777777" w:rsidR="00516D5A" w:rsidRPr="006B0932" w:rsidRDefault="00516D5A" w:rsidP="006B0932">
            <w:pPr>
              <w:jc w:val="left"/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2815EDD6" w14:textId="77777777" w:rsidR="00516D5A" w:rsidRPr="006B0932" w:rsidRDefault="00516D5A" w:rsidP="006B0932">
            <w:pPr>
              <w:jc w:val="left"/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6C520182" w14:textId="77777777" w:rsidR="00516D5A" w:rsidRPr="006B0932" w:rsidRDefault="00516D5A" w:rsidP="006B0932">
            <w:pPr>
              <w:jc w:val="left"/>
            </w:pPr>
          </w:p>
        </w:tc>
      </w:tr>
      <w:tr w:rsidR="00516D5A" w:rsidRPr="00DB0161" w14:paraId="767819AF" w14:textId="77777777" w:rsidTr="005C6D71">
        <w:trPr>
          <w:trHeight w:val="286"/>
        </w:trPr>
        <w:tc>
          <w:tcPr>
            <w:tcW w:w="1134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1A80316C" w14:textId="2DF3CF5F" w:rsidR="00516D5A" w:rsidRDefault="005C6D71" w:rsidP="006B0932">
            <w:pPr>
              <w:jc w:val="center"/>
            </w:pPr>
            <w:r>
              <w:t>1</w:t>
            </w:r>
            <w:r w:rsidR="00740AC1">
              <w:t>1</w:t>
            </w:r>
          </w:p>
        </w:tc>
        <w:tc>
          <w:tcPr>
            <w:tcW w:w="298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42F4C211" w14:textId="5F17B358" w:rsidR="00516D5A" w:rsidRDefault="005C6D71" w:rsidP="009556BB">
            <w:pPr>
              <w:jc w:val="left"/>
            </w:pPr>
            <w:r>
              <w:t>Analisa e Gera Cotação</w:t>
            </w:r>
          </w:p>
        </w:tc>
        <w:tc>
          <w:tcPr>
            <w:tcW w:w="1834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42C5EB1B" w14:textId="77777777" w:rsidR="00516D5A" w:rsidRPr="006B0932" w:rsidRDefault="00516D5A" w:rsidP="006B0932">
            <w:pPr>
              <w:jc w:val="left"/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3DD937FC" w14:textId="77777777" w:rsidR="00516D5A" w:rsidRPr="006B0932" w:rsidRDefault="00516D5A" w:rsidP="006B0932">
            <w:pPr>
              <w:jc w:val="left"/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51459BD5" w14:textId="77777777" w:rsidR="00516D5A" w:rsidRPr="006B0932" w:rsidRDefault="00516D5A" w:rsidP="006B0932">
            <w:pPr>
              <w:jc w:val="left"/>
            </w:pPr>
          </w:p>
        </w:tc>
      </w:tr>
      <w:tr w:rsidR="00516D5A" w:rsidRPr="00DB0161" w14:paraId="11EA7491" w14:textId="77777777" w:rsidTr="00F74A36">
        <w:tc>
          <w:tcPr>
            <w:tcW w:w="1134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787E5092" w14:textId="7D8A1DF8" w:rsidR="00516D5A" w:rsidRDefault="005C6D71" w:rsidP="006B0932">
            <w:pPr>
              <w:jc w:val="center"/>
            </w:pPr>
            <w:r>
              <w:t>1</w:t>
            </w:r>
            <w:r w:rsidR="00740AC1">
              <w:t>2</w:t>
            </w:r>
          </w:p>
        </w:tc>
        <w:tc>
          <w:tcPr>
            <w:tcW w:w="298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20E5F6F0" w14:textId="2E0D21E8" w:rsidR="00516D5A" w:rsidRDefault="00D00BE7" w:rsidP="009556BB">
            <w:pPr>
              <w:jc w:val="left"/>
            </w:pPr>
            <w:r>
              <w:t>Gera</w:t>
            </w:r>
            <w:r w:rsidR="00F15FA6">
              <w:t>r</w:t>
            </w:r>
            <w:r>
              <w:t xml:space="preserve"> Pedido de Compra</w:t>
            </w:r>
          </w:p>
        </w:tc>
        <w:tc>
          <w:tcPr>
            <w:tcW w:w="1834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313F1F71" w14:textId="77777777" w:rsidR="00516D5A" w:rsidRPr="006B0932" w:rsidRDefault="00516D5A" w:rsidP="006B0932">
            <w:pPr>
              <w:jc w:val="left"/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5DA60C1D" w14:textId="77777777" w:rsidR="00516D5A" w:rsidRPr="006B0932" w:rsidRDefault="00516D5A" w:rsidP="006B0932">
            <w:pPr>
              <w:jc w:val="left"/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462B9B1D" w14:textId="77777777" w:rsidR="00516D5A" w:rsidRPr="006B0932" w:rsidRDefault="00516D5A" w:rsidP="006B0932">
            <w:pPr>
              <w:jc w:val="left"/>
            </w:pPr>
          </w:p>
        </w:tc>
      </w:tr>
      <w:tr w:rsidR="00EA4A28" w:rsidRPr="00DB0161" w14:paraId="0C8BF8F0" w14:textId="77777777" w:rsidTr="00D00BE7">
        <w:trPr>
          <w:trHeight w:val="300"/>
        </w:trPr>
        <w:tc>
          <w:tcPr>
            <w:tcW w:w="1134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157895AA" w14:textId="193C49CF" w:rsidR="00EA4A28" w:rsidRDefault="00EA4A28" w:rsidP="006B0932">
            <w:pPr>
              <w:jc w:val="center"/>
            </w:pPr>
            <w:r>
              <w:t>1</w:t>
            </w:r>
            <w:r w:rsidR="00740AC1">
              <w:t>3</w:t>
            </w:r>
          </w:p>
        </w:tc>
        <w:tc>
          <w:tcPr>
            <w:tcW w:w="298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4E125AAC" w14:textId="48DA7B47" w:rsidR="00EA4A28" w:rsidRDefault="00EA4A28" w:rsidP="009556BB">
            <w:pPr>
              <w:jc w:val="left"/>
              <w:rPr>
                <w:rFonts w:ascii="Calibri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  <w:lang w:eastAsia="pt-BR"/>
              </w:rPr>
              <w:t>Aprova</w:t>
            </w:r>
            <w:r w:rsidR="00F15FA6">
              <w:rPr>
                <w:rFonts w:ascii="Calibri" w:hAnsi="Calibri" w:cs="Calibri"/>
                <w:color w:val="000000"/>
                <w:lang w:eastAsia="pt-BR"/>
              </w:rPr>
              <w:t>r</w:t>
            </w:r>
            <w:r>
              <w:rPr>
                <w:rFonts w:ascii="Calibri" w:hAnsi="Calibri" w:cs="Calibri"/>
                <w:color w:val="000000"/>
                <w:lang w:eastAsia="pt-BR"/>
              </w:rPr>
              <w:t xml:space="preserve"> Pedido de Compra</w:t>
            </w:r>
          </w:p>
        </w:tc>
        <w:tc>
          <w:tcPr>
            <w:tcW w:w="1834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312D5000" w14:textId="77777777" w:rsidR="00EA4A28" w:rsidRPr="006B0932" w:rsidRDefault="00EA4A28" w:rsidP="006B0932">
            <w:pPr>
              <w:jc w:val="left"/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3262EFD6" w14:textId="77777777" w:rsidR="00EA4A28" w:rsidRPr="006B0932" w:rsidRDefault="00EA4A28" w:rsidP="006B0932">
            <w:pPr>
              <w:jc w:val="left"/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1897A46F" w14:textId="77777777" w:rsidR="00EA4A28" w:rsidRPr="006B0932" w:rsidRDefault="00EA4A28" w:rsidP="006B0932">
            <w:pPr>
              <w:jc w:val="left"/>
            </w:pPr>
          </w:p>
        </w:tc>
      </w:tr>
      <w:tr w:rsidR="00516D5A" w:rsidRPr="00DB0161" w14:paraId="74DB5035" w14:textId="77777777" w:rsidTr="00EC6114">
        <w:trPr>
          <w:trHeight w:val="329"/>
        </w:trPr>
        <w:tc>
          <w:tcPr>
            <w:tcW w:w="1134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6A8687A9" w14:textId="4289F0E3" w:rsidR="00516D5A" w:rsidRDefault="00EA4A28" w:rsidP="006B0932">
            <w:pPr>
              <w:jc w:val="center"/>
            </w:pPr>
            <w:r>
              <w:t>1</w:t>
            </w:r>
            <w:r w:rsidR="00740AC1">
              <w:t>4</w:t>
            </w:r>
          </w:p>
        </w:tc>
        <w:tc>
          <w:tcPr>
            <w:tcW w:w="298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460F45F2" w14:textId="3B565E17" w:rsidR="00516D5A" w:rsidRPr="006A053C" w:rsidRDefault="00EC6114" w:rsidP="009556BB">
            <w:pPr>
              <w:jc w:val="left"/>
              <w:rPr>
                <w:rFonts w:ascii="Calibri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  <w:lang w:eastAsia="pt-BR"/>
              </w:rPr>
              <w:t>Aguardando Produto</w:t>
            </w:r>
          </w:p>
        </w:tc>
        <w:tc>
          <w:tcPr>
            <w:tcW w:w="1834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52FB2FCD" w14:textId="77777777" w:rsidR="00516D5A" w:rsidRPr="006B0932" w:rsidRDefault="00516D5A" w:rsidP="006B0932">
            <w:pPr>
              <w:jc w:val="left"/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0965B1FA" w14:textId="77777777" w:rsidR="00516D5A" w:rsidRPr="006B0932" w:rsidRDefault="00516D5A" w:rsidP="006B0932">
            <w:pPr>
              <w:jc w:val="left"/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1D6989E1" w14:textId="77777777" w:rsidR="00516D5A" w:rsidRPr="006B0932" w:rsidRDefault="00516D5A" w:rsidP="006B0932">
            <w:pPr>
              <w:jc w:val="left"/>
            </w:pPr>
          </w:p>
        </w:tc>
      </w:tr>
      <w:tr w:rsidR="00516D5A" w:rsidRPr="00DB0161" w14:paraId="5F37C716" w14:textId="77777777" w:rsidTr="00F74A36">
        <w:tc>
          <w:tcPr>
            <w:tcW w:w="1134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1CA0E86F" w14:textId="15A76B77" w:rsidR="00516D5A" w:rsidRDefault="00A367EC" w:rsidP="006B0932">
            <w:pPr>
              <w:jc w:val="center"/>
            </w:pPr>
            <w:r>
              <w:t>1</w:t>
            </w:r>
            <w:r w:rsidR="00740AC1">
              <w:t>5</w:t>
            </w:r>
          </w:p>
        </w:tc>
        <w:tc>
          <w:tcPr>
            <w:tcW w:w="298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6401A272" w14:textId="51B46FBB" w:rsidR="00516D5A" w:rsidRPr="006A053C" w:rsidRDefault="00EC6114" w:rsidP="009556BB">
            <w:pPr>
              <w:jc w:val="left"/>
              <w:rPr>
                <w:rFonts w:ascii="Calibri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  <w:lang w:eastAsia="pt-BR"/>
              </w:rPr>
              <w:t>Lançar Nota no ERP Protheus</w:t>
            </w:r>
          </w:p>
        </w:tc>
        <w:tc>
          <w:tcPr>
            <w:tcW w:w="1834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2DC1CB21" w14:textId="77777777" w:rsidR="00516D5A" w:rsidRPr="006B0932" w:rsidRDefault="00516D5A" w:rsidP="006B0932">
            <w:pPr>
              <w:jc w:val="left"/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7E9A710C" w14:textId="77777777" w:rsidR="00516D5A" w:rsidRPr="006B0932" w:rsidRDefault="00516D5A" w:rsidP="006B0932">
            <w:pPr>
              <w:jc w:val="left"/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05EFE52E" w14:textId="77777777" w:rsidR="00516D5A" w:rsidRPr="006B0932" w:rsidRDefault="00516D5A" w:rsidP="006B0932">
            <w:pPr>
              <w:jc w:val="left"/>
            </w:pPr>
          </w:p>
        </w:tc>
      </w:tr>
      <w:tr w:rsidR="00516D5A" w:rsidRPr="00DB0161" w14:paraId="1EB3F9D0" w14:textId="77777777" w:rsidTr="00F74A36">
        <w:tc>
          <w:tcPr>
            <w:tcW w:w="1134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79DD8BBA" w14:textId="7025D6CA" w:rsidR="00516D5A" w:rsidRDefault="00A367EC" w:rsidP="006B0932">
            <w:pPr>
              <w:jc w:val="center"/>
            </w:pPr>
            <w:r>
              <w:t>1</w:t>
            </w:r>
            <w:r w:rsidR="00740AC1">
              <w:t>6</w:t>
            </w:r>
          </w:p>
        </w:tc>
        <w:tc>
          <w:tcPr>
            <w:tcW w:w="298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43465E9F" w14:textId="6731D7D4" w:rsidR="00516D5A" w:rsidRDefault="00A367EC" w:rsidP="009556BB">
            <w:pPr>
              <w:jc w:val="left"/>
            </w:pPr>
            <w:r>
              <w:t>Produto Disponível</w:t>
            </w:r>
          </w:p>
        </w:tc>
        <w:tc>
          <w:tcPr>
            <w:tcW w:w="1834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7DA8E3EF" w14:textId="77777777" w:rsidR="00516D5A" w:rsidRPr="006B0932" w:rsidRDefault="00516D5A" w:rsidP="006B0932">
            <w:pPr>
              <w:jc w:val="left"/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533D306C" w14:textId="77777777" w:rsidR="00516D5A" w:rsidRPr="006B0932" w:rsidRDefault="00516D5A" w:rsidP="006B0932">
            <w:pPr>
              <w:jc w:val="left"/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6D778EF3" w14:textId="77777777" w:rsidR="00516D5A" w:rsidRPr="006B0932" w:rsidRDefault="00516D5A" w:rsidP="006B0932">
            <w:pPr>
              <w:jc w:val="left"/>
            </w:pPr>
          </w:p>
        </w:tc>
      </w:tr>
      <w:tr w:rsidR="00516D5A" w:rsidRPr="00DB0161" w14:paraId="7CE61C78" w14:textId="77777777" w:rsidTr="00F74A36">
        <w:tc>
          <w:tcPr>
            <w:tcW w:w="1134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79836C03" w14:textId="0B3CD525" w:rsidR="00516D5A" w:rsidRDefault="00EC6114" w:rsidP="006B0932">
            <w:pPr>
              <w:jc w:val="center"/>
            </w:pPr>
            <w:r>
              <w:t>1</w:t>
            </w:r>
            <w:r w:rsidR="00740AC1">
              <w:t>7</w:t>
            </w:r>
          </w:p>
        </w:tc>
        <w:tc>
          <w:tcPr>
            <w:tcW w:w="298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41D3ABEC" w14:textId="2315371B" w:rsidR="00516D5A" w:rsidRDefault="00EC6114" w:rsidP="009556BB">
            <w:pPr>
              <w:jc w:val="left"/>
            </w:pPr>
            <w:r>
              <w:t>Entrega Parcial</w:t>
            </w:r>
          </w:p>
        </w:tc>
        <w:tc>
          <w:tcPr>
            <w:tcW w:w="1834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707747E3" w14:textId="77777777" w:rsidR="00516D5A" w:rsidRPr="006B0932" w:rsidRDefault="00516D5A" w:rsidP="006B0932">
            <w:pPr>
              <w:jc w:val="left"/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2B0DB06C" w14:textId="77777777" w:rsidR="00516D5A" w:rsidRPr="006B0932" w:rsidRDefault="00516D5A" w:rsidP="006B0932">
            <w:pPr>
              <w:jc w:val="left"/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4735FADF" w14:textId="77777777" w:rsidR="00516D5A" w:rsidRPr="006B0932" w:rsidRDefault="00516D5A" w:rsidP="006B0932">
            <w:pPr>
              <w:jc w:val="left"/>
            </w:pPr>
          </w:p>
        </w:tc>
      </w:tr>
    </w:tbl>
    <w:p w14:paraId="22DF112B" w14:textId="77777777" w:rsidR="00025654" w:rsidRDefault="00025654" w:rsidP="00025654"/>
    <w:tbl>
      <w:tblPr>
        <w:tblW w:w="0" w:type="auto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283"/>
      </w:tblGrid>
      <w:tr w:rsidR="00025654" w:rsidRPr="00B7145B" w14:paraId="0D925CF1" w14:textId="77777777" w:rsidTr="00CD488A">
        <w:trPr>
          <w:cantSplit/>
          <w:trHeight w:val="443"/>
        </w:trPr>
        <w:tc>
          <w:tcPr>
            <w:tcW w:w="10283" w:type="dxa"/>
            <w:tcBorders>
              <w:top w:val="single" w:sz="12" w:space="0" w:color="4BACC6" w:themeColor="accent5"/>
              <w:bottom w:val="single" w:sz="2" w:space="0" w:color="4BACC6" w:themeColor="accent5"/>
            </w:tcBorders>
            <w:shd w:val="clear" w:color="auto" w:fill="DAEEF3" w:themeFill="accent5" w:themeFillTint="33"/>
            <w:vAlign w:val="center"/>
          </w:tcPr>
          <w:p w14:paraId="62A275E9" w14:textId="77777777" w:rsidR="00025654" w:rsidRPr="00ED67C8" w:rsidRDefault="00025654" w:rsidP="00ED67C8">
            <w:pPr>
              <w:pStyle w:val="TOTVSItlico"/>
            </w:pPr>
            <w:r w:rsidRPr="00ED67C8">
              <w:t>Observações</w:t>
            </w:r>
          </w:p>
        </w:tc>
      </w:tr>
      <w:tr w:rsidR="00025654" w:rsidRPr="00DB0161" w14:paraId="7A8B9181" w14:textId="77777777" w:rsidTr="00CD488A">
        <w:trPr>
          <w:cantSplit/>
        </w:trPr>
        <w:tc>
          <w:tcPr>
            <w:tcW w:w="10283" w:type="dxa"/>
            <w:tcBorders>
              <w:top w:val="single" w:sz="2" w:space="0" w:color="4BACC6" w:themeColor="accent5"/>
              <w:bottom w:val="single" w:sz="2" w:space="0" w:color="4BACC6" w:themeColor="accent5"/>
            </w:tcBorders>
          </w:tcPr>
          <w:p w14:paraId="43042F3D" w14:textId="535D6AF2" w:rsidR="00025654" w:rsidRDefault="00025654" w:rsidP="00F02144">
            <w:pPr>
              <w:autoSpaceDE w:val="0"/>
              <w:autoSpaceDN w:val="0"/>
              <w:adjustRightInd w:val="0"/>
              <w:rPr>
                <w:rFonts w:ascii="Calibri" w:hAnsi="Calibri" w:cs="Tahoma"/>
                <w:sz w:val="20"/>
              </w:rPr>
            </w:pPr>
          </w:p>
          <w:p w14:paraId="5297FC11" w14:textId="77777777" w:rsidR="003464E1" w:rsidRDefault="003464E1" w:rsidP="00F02144">
            <w:pPr>
              <w:autoSpaceDE w:val="0"/>
              <w:autoSpaceDN w:val="0"/>
              <w:adjustRightInd w:val="0"/>
              <w:rPr>
                <w:rFonts w:ascii="Calibri" w:hAnsi="Calibri" w:cs="Tahoma"/>
                <w:sz w:val="20"/>
              </w:rPr>
            </w:pPr>
          </w:p>
          <w:p w14:paraId="2BADEB93" w14:textId="77777777" w:rsidR="003464E1" w:rsidRDefault="003464E1" w:rsidP="00F02144">
            <w:pPr>
              <w:autoSpaceDE w:val="0"/>
              <w:autoSpaceDN w:val="0"/>
              <w:adjustRightInd w:val="0"/>
              <w:rPr>
                <w:rFonts w:ascii="Calibri" w:hAnsi="Calibri" w:cs="Tahoma"/>
                <w:sz w:val="20"/>
              </w:rPr>
            </w:pPr>
          </w:p>
          <w:p w14:paraId="4A33203F" w14:textId="77777777" w:rsidR="003464E1" w:rsidRDefault="003464E1" w:rsidP="00F02144">
            <w:pPr>
              <w:autoSpaceDE w:val="0"/>
              <w:autoSpaceDN w:val="0"/>
              <w:adjustRightInd w:val="0"/>
              <w:rPr>
                <w:rFonts w:ascii="Calibri" w:hAnsi="Calibri" w:cs="Tahoma"/>
                <w:sz w:val="20"/>
              </w:rPr>
            </w:pPr>
          </w:p>
          <w:p w14:paraId="2668F36B" w14:textId="77777777" w:rsidR="003464E1" w:rsidRDefault="003464E1" w:rsidP="00F02144">
            <w:pPr>
              <w:autoSpaceDE w:val="0"/>
              <w:autoSpaceDN w:val="0"/>
              <w:adjustRightInd w:val="0"/>
              <w:rPr>
                <w:rFonts w:ascii="Calibri" w:hAnsi="Calibri" w:cs="Tahoma"/>
                <w:sz w:val="20"/>
              </w:rPr>
            </w:pPr>
          </w:p>
          <w:p w14:paraId="234F243E" w14:textId="77777777" w:rsidR="003464E1" w:rsidRDefault="003464E1" w:rsidP="00F02144">
            <w:pPr>
              <w:autoSpaceDE w:val="0"/>
              <w:autoSpaceDN w:val="0"/>
              <w:adjustRightInd w:val="0"/>
              <w:rPr>
                <w:rFonts w:ascii="Calibri" w:hAnsi="Calibri" w:cs="Tahoma"/>
                <w:sz w:val="20"/>
              </w:rPr>
            </w:pPr>
          </w:p>
          <w:p w14:paraId="3D5B81B3" w14:textId="7C15D0C2" w:rsidR="004A177A" w:rsidRPr="00875452" w:rsidRDefault="004A177A" w:rsidP="001F1078">
            <w:pPr>
              <w:pStyle w:val="ListParagraph"/>
              <w:autoSpaceDE w:val="0"/>
              <w:autoSpaceDN w:val="0"/>
              <w:adjustRightInd w:val="0"/>
              <w:rPr>
                <w:rFonts w:ascii="Calibri" w:hAnsi="Calibri" w:cs="Tahoma"/>
                <w:color w:val="FF0000"/>
                <w:sz w:val="20"/>
              </w:rPr>
            </w:pPr>
          </w:p>
        </w:tc>
      </w:tr>
    </w:tbl>
    <w:p w14:paraId="575A0E21" w14:textId="77777777" w:rsidR="00025654" w:rsidRDefault="00025654" w:rsidP="00025654"/>
    <w:p w14:paraId="55CB7325" w14:textId="77777777" w:rsidR="003464E1" w:rsidRDefault="003464E1" w:rsidP="00025654"/>
    <w:p w14:paraId="790D2F59" w14:textId="77777777" w:rsidR="003464E1" w:rsidRDefault="003464E1" w:rsidP="00025654"/>
    <w:p w14:paraId="507278FA" w14:textId="77777777" w:rsidR="003464E1" w:rsidRDefault="003464E1" w:rsidP="00025654"/>
    <w:p w14:paraId="6F8DFE93" w14:textId="2E2E263B" w:rsidR="00E5321D" w:rsidRPr="003464E1" w:rsidRDefault="00ED67C8" w:rsidP="00E5321D">
      <w:r w:rsidRPr="00ED67C8">
        <w:t>Sendo assim, declaro validados e aceitos os processos, os quais se encontram em conformidade com o solicitado.</w:t>
      </w:r>
    </w:p>
    <w:p w14:paraId="356C47FC" w14:textId="77777777" w:rsidR="00E5321D" w:rsidRPr="00E5321D" w:rsidRDefault="00ED67C8" w:rsidP="00314F21">
      <w:pPr>
        <w:pStyle w:val="Title"/>
      </w:pPr>
      <w:bookmarkStart w:id="3" w:name="_Toc454984667"/>
      <w:r>
        <w:t>Aprovação</w:t>
      </w:r>
      <w:r w:rsidR="00E5321D" w:rsidRPr="00E5321D">
        <w:t>:</w:t>
      </w:r>
      <w:bookmarkEnd w:id="3"/>
    </w:p>
    <w:tbl>
      <w:tblPr>
        <w:tblW w:w="0" w:type="auto"/>
        <w:tblInd w:w="118" w:type="dxa"/>
        <w:tblBorders>
          <w:insideH w:val="single" w:sz="4" w:space="0" w:color="auto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3402"/>
        <w:gridCol w:w="5358"/>
        <w:gridCol w:w="1553"/>
      </w:tblGrid>
      <w:tr w:rsidR="00E5321D" w:rsidRPr="00E5321D" w14:paraId="68B9EE90" w14:textId="77777777" w:rsidTr="00ED67C8">
        <w:trPr>
          <w:trHeight w:val="442"/>
        </w:trPr>
        <w:tc>
          <w:tcPr>
            <w:tcW w:w="3402" w:type="dxa"/>
            <w:tcBorders>
              <w:top w:val="single" w:sz="12" w:space="0" w:color="4BACC6" w:themeColor="accent5"/>
              <w:bottom w:val="single" w:sz="12" w:space="0" w:color="4BACC6" w:themeColor="accent5"/>
              <w:right w:val="nil"/>
            </w:tcBorders>
            <w:shd w:val="clear" w:color="auto" w:fill="B6DDE8" w:themeFill="accent5" w:themeFillTint="66"/>
            <w:vAlign w:val="center"/>
          </w:tcPr>
          <w:p w14:paraId="16126EAF" w14:textId="77777777" w:rsidR="00E5321D" w:rsidRPr="00314F21" w:rsidRDefault="00E5321D" w:rsidP="00E5321D">
            <w:pPr>
              <w:rPr>
                <w:bCs/>
              </w:rPr>
            </w:pPr>
            <w:r w:rsidRPr="00314F21">
              <w:rPr>
                <w:bCs/>
              </w:rPr>
              <w:t>Aprovador por:</w:t>
            </w:r>
          </w:p>
        </w:tc>
        <w:tc>
          <w:tcPr>
            <w:tcW w:w="5358" w:type="dxa"/>
            <w:tcBorders>
              <w:top w:val="single" w:sz="12" w:space="0" w:color="4BACC6" w:themeColor="accent5"/>
              <w:left w:val="nil"/>
              <w:bottom w:val="single" w:sz="12" w:space="0" w:color="4BACC6" w:themeColor="accent5"/>
              <w:right w:val="nil"/>
            </w:tcBorders>
            <w:shd w:val="clear" w:color="auto" w:fill="B6DDE8" w:themeFill="accent5" w:themeFillTint="66"/>
            <w:vAlign w:val="center"/>
          </w:tcPr>
          <w:p w14:paraId="5C2CE4C6" w14:textId="77777777" w:rsidR="00E5321D" w:rsidRPr="00314F21" w:rsidRDefault="00E5321D" w:rsidP="00E5321D">
            <w:pPr>
              <w:rPr>
                <w:bCs/>
              </w:rPr>
            </w:pPr>
            <w:r w:rsidRPr="00314F21">
              <w:rPr>
                <w:bCs/>
              </w:rPr>
              <w:t>Assinatura</w:t>
            </w:r>
          </w:p>
        </w:tc>
        <w:tc>
          <w:tcPr>
            <w:tcW w:w="1553" w:type="dxa"/>
            <w:tcBorders>
              <w:top w:val="single" w:sz="12" w:space="0" w:color="4BACC6" w:themeColor="accent5"/>
              <w:left w:val="nil"/>
              <w:bottom w:val="single" w:sz="12" w:space="0" w:color="4BACC6" w:themeColor="accent5"/>
            </w:tcBorders>
            <w:shd w:val="clear" w:color="auto" w:fill="B6DDE8" w:themeFill="accent5" w:themeFillTint="66"/>
            <w:vAlign w:val="center"/>
          </w:tcPr>
          <w:p w14:paraId="4151586C" w14:textId="77777777" w:rsidR="00E5321D" w:rsidRPr="00314F21" w:rsidRDefault="00E5321D" w:rsidP="00E5321D">
            <w:pPr>
              <w:rPr>
                <w:bCs/>
              </w:rPr>
            </w:pPr>
            <w:r w:rsidRPr="00314F21">
              <w:rPr>
                <w:bCs/>
              </w:rPr>
              <w:t>Data</w:t>
            </w:r>
          </w:p>
        </w:tc>
      </w:tr>
      <w:tr w:rsidR="00E5321D" w:rsidRPr="00E5321D" w14:paraId="78B62CF2" w14:textId="77777777" w:rsidTr="006B0932">
        <w:tc>
          <w:tcPr>
            <w:tcW w:w="3402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40020785" w14:textId="77777777" w:rsidR="00E5321D" w:rsidRPr="00314F21" w:rsidRDefault="00E5321D" w:rsidP="00E5321D">
            <w:pPr>
              <w:rPr>
                <w:bCs/>
              </w:rPr>
            </w:pPr>
          </w:p>
          <w:p w14:paraId="28E740CD" w14:textId="77777777" w:rsidR="00E5321D" w:rsidRPr="00E5321D" w:rsidRDefault="00E5321D" w:rsidP="00E5321D">
            <w:pPr>
              <w:rPr>
                <w:b/>
                <w:bCs/>
              </w:rPr>
            </w:pPr>
          </w:p>
        </w:tc>
        <w:tc>
          <w:tcPr>
            <w:tcW w:w="5358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4AADB6E3" w14:textId="77777777" w:rsidR="00E5321D" w:rsidRPr="00E5321D" w:rsidRDefault="00E5321D" w:rsidP="00E5321D"/>
        </w:tc>
        <w:tc>
          <w:tcPr>
            <w:tcW w:w="1553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054E0812" w14:textId="77777777" w:rsidR="00E5321D" w:rsidRPr="00E5321D" w:rsidRDefault="00E5321D" w:rsidP="00E5321D">
            <w:pPr>
              <w:rPr>
                <w:b/>
                <w:bCs/>
              </w:rPr>
            </w:pPr>
          </w:p>
          <w:p w14:paraId="1D9859B5" w14:textId="77777777" w:rsidR="00E5321D" w:rsidRPr="00E5321D" w:rsidRDefault="00E5321D" w:rsidP="00E5321D">
            <w:pPr>
              <w:rPr>
                <w:b/>
                <w:bCs/>
              </w:rPr>
            </w:pPr>
            <w:r w:rsidRPr="00E5321D">
              <w:rPr>
                <w:b/>
                <w:bCs/>
              </w:rPr>
              <w:t>___/___/___</w:t>
            </w:r>
          </w:p>
        </w:tc>
      </w:tr>
      <w:tr w:rsidR="006B0932" w:rsidRPr="00E5321D" w14:paraId="33F92DE0" w14:textId="77777777" w:rsidTr="00161BA9">
        <w:tc>
          <w:tcPr>
            <w:tcW w:w="3402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7FE748F4" w14:textId="77777777" w:rsidR="006B0932" w:rsidRPr="00314F21" w:rsidRDefault="001C4E9B" w:rsidP="00E5321D">
            <w:pPr>
              <w:rPr>
                <w:bCs/>
              </w:rPr>
            </w:pPr>
            <w:r>
              <w:rPr>
                <w:bCs/>
              </w:rPr>
              <w:br/>
            </w:r>
          </w:p>
        </w:tc>
        <w:tc>
          <w:tcPr>
            <w:tcW w:w="5358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66E6C162" w14:textId="77777777" w:rsidR="006B0932" w:rsidRPr="00E5321D" w:rsidRDefault="006B0932" w:rsidP="00E5321D"/>
        </w:tc>
        <w:tc>
          <w:tcPr>
            <w:tcW w:w="1553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3D95B979" w14:textId="77777777" w:rsidR="006B0932" w:rsidRPr="00E5321D" w:rsidRDefault="001C4E9B" w:rsidP="00E5321D">
            <w:pPr>
              <w:rPr>
                <w:b/>
                <w:bCs/>
              </w:rPr>
            </w:pPr>
            <w:r>
              <w:rPr>
                <w:b/>
                <w:bCs/>
              </w:rPr>
              <w:br/>
            </w:r>
            <w:r w:rsidRPr="00E5321D">
              <w:rPr>
                <w:b/>
                <w:bCs/>
              </w:rPr>
              <w:t>___/___/___</w:t>
            </w:r>
          </w:p>
        </w:tc>
      </w:tr>
      <w:tr w:rsidR="00161BA9" w:rsidRPr="00E5321D" w14:paraId="6739E69F" w14:textId="77777777" w:rsidTr="00ED67C8">
        <w:tc>
          <w:tcPr>
            <w:tcW w:w="3402" w:type="dxa"/>
            <w:tcBorders>
              <w:top w:val="single" w:sz="12" w:space="0" w:color="4BACC6" w:themeColor="accent5"/>
              <w:left w:val="single" w:sz="4" w:space="0" w:color="C0C0C0"/>
              <w:bottom w:val="single" w:sz="2" w:space="0" w:color="4BACC6" w:themeColor="accent5"/>
              <w:right w:val="single" w:sz="4" w:space="0" w:color="C0C0C0"/>
            </w:tcBorders>
          </w:tcPr>
          <w:p w14:paraId="7961B8D2" w14:textId="77777777" w:rsidR="00161BA9" w:rsidRDefault="00161BA9" w:rsidP="00E5321D">
            <w:pPr>
              <w:rPr>
                <w:bCs/>
              </w:rPr>
            </w:pPr>
          </w:p>
          <w:p w14:paraId="34FC5750" w14:textId="77777777" w:rsidR="00161BA9" w:rsidRDefault="00161BA9" w:rsidP="00E5321D">
            <w:pPr>
              <w:rPr>
                <w:bCs/>
              </w:rPr>
            </w:pPr>
          </w:p>
        </w:tc>
        <w:tc>
          <w:tcPr>
            <w:tcW w:w="5358" w:type="dxa"/>
            <w:tcBorders>
              <w:top w:val="single" w:sz="12" w:space="0" w:color="4BACC6" w:themeColor="accent5"/>
              <w:left w:val="single" w:sz="4" w:space="0" w:color="C0C0C0"/>
              <w:bottom w:val="single" w:sz="2" w:space="0" w:color="4BACC6" w:themeColor="accent5"/>
              <w:right w:val="single" w:sz="4" w:space="0" w:color="C0C0C0"/>
            </w:tcBorders>
          </w:tcPr>
          <w:p w14:paraId="4FAE57D3" w14:textId="77777777" w:rsidR="00161BA9" w:rsidRPr="00E5321D" w:rsidRDefault="00161BA9" w:rsidP="00E5321D"/>
        </w:tc>
        <w:tc>
          <w:tcPr>
            <w:tcW w:w="1553" w:type="dxa"/>
            <w:tcBorders>
              <w:top w:val="single" w:sz="12" w:space="0" w:color="4BACC6" w:themeColor="accent5"/>
              <w:left w:val="single" w:sz="4" w:space="0" w:color="C0C0C0"/>
              <w:bottom w:val="single" w:sz="2" w:space="0" w:color="4BACC6" w:themeColor="accent5"/>
              <w:right w:val="single" w:sz="4" w:space="0" w:color="C0C0C0"/>
            </w:tcBorders>
          </w:tcPr>
          <w:p w14:paraId="6E6C2998" w14:textId="77777777" w:rsidR="00161BA9" w:rsidRDefault="00161BA9" w:rsidP="00E5321D">
            <w:pPr>
              <w:rPr>
                <w:b/>
                <w:bCs/>
              </w:rPr>
            </w:pPr>
          </w:p>
          <w:p w14:paraId="4684944B" w14:textId="77777777" w:rsidR="00161BA9" w:rsidRDefault="00161BA9" w:rsidP="00E5321D">
            <w:pPr>
              <w:rPr>
                <w:b/>
                <w:bCs/>
              </w:rPr>
            </w:pPr>
            <w:r w:rsidRPr="00E5321D">
              <w:rPr>
                <w:b/>
                <w:bCs/>
              </w:rPr>
              <w:t>___/___/___</w:t>
            </w:r>
          </w:p>
        </w:tc>
      </w:tr>
    </w:tbl>
    <w:p w14:paraId="335158C0" w14:textId="77777777" w:rsidR="001C0F16" w:rsidRPr="001C0F16" w:rsidRDefault="001C0F16" w:rsidP="003A476D"/>
    <w:p w14:paraId="52C6824F" w14:textId="77777777" w:rsidR="00246AAA" w:rsidRPr="00246AAA" w:rsidRDefault="00246AAA" w:rsidP="00246AAA">
      <w:pPr>
        <w:jc w:val="center"/>
        <w:rPr>
          <w:rFonts w:asciiTheme="minorHAnsi" w:hAnsiTheme="minorHAnsi" w:cs="Segoe UI"/>
          <w:szCs w:val="18"/>
        </w:rPr>
      </w:pPr>
    </w:p>
    <w:p w14:paraId="2481F242" w14:textId="77777777" w:rsidR="00593323" w:rsidRPr="00DD18B4" w:rsidRDefault="00593323" w:rsidP="00DD18B4">
      <w:pPr>
        <w:rPr>
          <w:rFonts w:asciiTheme="minorHAnsi" w:hAnsiTheme="minorHAnsi"/>
          <w:b/>
          <w:szCs w:val="18"/>
        </w:rPr>
      </w:pPr>
    </w:p>
    <w:sectPr w:rsidR="00593323" w:rsidRPr="00DD18B4" w:rsidSect="00CE5B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7" w:h="16839" w:code="9"/>
      <w:pgMar w:top="2269" w:right="708" w:bottom="1134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281EE" w14:textId="77777777" w:rsidR="00295DAC" w:rsidRDefault="00295DAC" w:rsidP="00CA5701">
      <w:r>
        <w:separator/>
      </w:r>
    </w:p>
  </w:endnote>
  <w:endnote w:type="continuationSeparator" w:id="0">
    <w:p w14:paraId="3843F0C2" w14:textId="77777777" w:rsidR="00295DAC" w:rsidRDefault="00295DAC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426D9" w14:textId="77777777" w:rsidR="0001387E" w:rsidRDefault="00F91261" w:rsidP="00E261DB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1CE7AD9" wp14:editId="794BCAAB">
              <wp:simplePos x="0" y="0"/>
              <wp:positionH relativeFrom="column">
                <wp:posOffset>3235960</wp:posOffset>
              </wp:positionH>
              <wp:positionV relativeFrom="paragraph">
                <wp:posOffset>-212725</wp:posOffset>
              </wp:positionV>
              <wp:extent cx="161925" cy="923925"/>
              <wp:effectExtent l="9525" t="11430" r="9525" b="7620"/>
              <wp:wrapNone/>
              <wp:docPr id="9" name="AutoShap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40299B5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5" o:spid="_x0000_s1026" type="#_x0000_t86" style="position:absolute;margin-left:254.8pt;margin-top:-16.75pt;width:12.75pt;height:72.75pt;rotation:-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BAAFB47" wp14:editId="1976C80F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590409E" w14:textId="77777777" w:rsidR="0001387E" w:rsidRPr="000239F1" w:rsidRDefault="0001387E" w:rsidP="000239F1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0239F1">
                            <w:rPr>
                              <w:sz w:val="20"/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BAAFB47" id="_x0000_t202" coordsize="21600,21600" o:spt="202" path="m0,0l0,21600,21600,21600,21600,0xe">
              <v:stroke joinstyle="miter"/>
              <v:path gradientshapeok="t" o:connecttype="rect"/>
            </v:shapetype>
            <v:shape id="_x0000_s1031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" filled="f" stroked="f">
              <v:path arrowok="t"/>
              <v:textbox>
                <w:txbxContent>
                  <w:p w14:paraId="4590409E" w14:textId="77777777" w:rsidR="0001387E" w:rsidRPr="000239F1" w:rsidRDefault="0001387E" w:rsidP="000239F1">
                    <w:pPr>
                      <w:jc w:val="right"/>
                      <w:rPr>
                        <w:sz w:val="20"/>
                        <w:szCs w:val="20"/>
                      </w:rPr>
                    </w:pPr>
                    <w:r w:rsidRPr="000239F1">
                      <w:rPr>
                        <w:sz w:val="20"/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7CE5A543" wp14:editId="1101F5ED">
              <wp:simplePos x="0" y="0"/>
              <wp:positionH relativeFrom="margin">
                <wp:posOffset>2902585</wp:posOffset>
              </wp:positionH>
              <wp:positionV relativeFrom="page">
                <wp:posOffset>10374630</wp:posOffset>
              </wp:positionV>
              <wp:extent cx="838200" cy="236220"/>
              <wp:effectExtent l="0" t="1905" r="0" b="0"/>
              <wp:wrapNone/>
              <wp:docPr id="6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8200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009EACA" w14:textId="77777777" w:rsidR="0001387E" w:rsidRPr="00B2520C" w:rsidRDefault="0001387E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3464E1">
                            <w:rPr>
                              <w:noProof/>
                              <w:sz w:val="20"/>
                              <w:szCs w:val="20"/>
                            </w:rPr>
                            <w:t>4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7CE5A543" id="Rectangle 26" o:spid="_x0000_s1032" style="position:absolute;left:0;text-align:left;margin-left:228.55pt;margin-top:816.9pt;width:66pt;height:18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" filled="f" fillcolor="gray" stroked="f" strokecolor="#4f81bd" strokeweight="1pt">
              <v:textbox inset="0,0,0,0">
                <w:txbxContent>
                  <w:p w14:paraId="4009EACA" w14:textId="77777777" w:rsidR="0001387E" w:rsidRPr="00B2520C" w:rsidRDefault="0001387E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950396">
                      <w:rPr>
                        <w:noProof/>
                        <w:sz w:val="20"/>
                        <w:szCs w:val="20"/>
                      </w:rPr>
                      <w:t>4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1224B" w14:textId="77777777" w:rsidR="0001387E" w:rsidRPr="0053491F" w:rsidRDefault="00F91261" w:rsidP="00CA5701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3443EDF" wp14:editId="3C2CA636">
              <wp:simplePos x="0" y="0"/>
              <wp:positionH relativeFrom="column">
                <wp:posOffset>3235960</wp:posOffset>
              </wp:positionH>
              <wp:positionV relativeFrom="paragraph">
                <wp:posOffset>-222250</wp:posOffset>
              </wp:positionV>
              <wp:extent cx="161925" cy="923925"/>
              <wp:effectExtent l="9525" t="11430" r="9525" b="7620"/>
              <wp:wrapNone/>
              <wp:docPr id="5" name="AutoShap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FA8933D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6" o:spid="_x0000_s1026" type="#_x0000_t86" style="position:absolute;margin-left:254.8pt;margin-top:-17.5pt;width:12.75pt;height:72.75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7F13E1C" wp14:editId="1CE87F82">
              <wp:simplePos x="0" y="0"/>
              <wp:positionH relativeFrom="margin">
                <wp:posOffset>-74930</wp:posOffset>
              </wp:positionH>
              <wp:positionV relativeFrom="paragraph">
                <wp:posOffset>227965</wp:posOffset>
              </wp:positionV>
              <wp:extent cx="2235200" cy="254000"/>
              <wp:effectExtent l="0" t="0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62A82F" w14:textId="77777777" w:rsidR="0001387E" w:rsidRPr="00B2520C" w:rsidRDefault="0001387E" w:rsidP="00B2520C">
                          <w:pPr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7F13E1C" id="_x0000_t202" coordsize="21600,21600" o:spt="202" path="m0,0l0,21600,21600,21600,21600,0xe">
              <v:stroke joinstyle="miter"/>
              <v:path gradientshapeok="t" o:connecttype="rect"/>
            </v:shapetype>
            <v:shape id="Text Box 25" o:spid="_x0000_s1033" type="#_x0000_t202" style="position:absolute;left:0;text-align:left;margin-left:-5.9pt;margin-top:17.95pt;width:176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" filled="f" stroked="f">
              <v:path arrowok="t"/>
              <v:textbox>
                <w:txbxContent>
                  <w:p w14:paraId="1162A82F" w14:textId="77777777" w:rsidR="0001387E" w:rsidRPr="00B2520C" w:rsidRDefault="0001387E" w:rsidP="00B2520C">
                    <w:pPr>
                      <w:jc w:val="left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E704EB5" wp14:editId="55883D3C">
              <wp:simplePos x="0" y="0"/>
              <wp:positionH relativeFrom="margin">
                <wp:posOffset>2912110</wp:posOffset>
              </wp:positionH>
              <wp:positionV relativeFrom="page">
                <wp:posOffset>10370185</wp:posOffset>
              </wp:positionV>
              <wp:extent cx="815975" cy="214630"/>
              <wp:effectExtent l="0" t="0" r="3175" b="0"/>
              <wp:wrapNone/>
              <wp:docPr id="3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1597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24814AF" w14:textId="77777777" w:rsidR="0001387E" w:rsidRPr="00B2520C" w:rsidRDefault="0001387E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3464E1">
                            <w:rPr>
                              <w:noProof/>
                              <w:sz w:val="20"/>
                              <w:szCs w:val="20"/>
                            </w:rPr>
                            <w:t>3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1E704EB5" id="Rectangle 20" o:spid="_x0000_s1034" style="position:absolute;left:0;text-align:left;margin-left:229.3pt;margin-top:816.55pt;width:64.25pt;height:16.9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" filled="f" fillcolor="gray" stroked="f" strokecolor="#4f81bd" strokeweight="1pt">
              <v:textbox inset="0,0,0,0">
                <w:txbxContent>
                  <w:p w14:paraId="324814AF" w14:textId="77777777" w:rsidR="0001387E" w:rsidRPr="00B2520C" w:rsidRDefault="0001387E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950396">
                      <w:rPr>
                        <w:noProof/>
                        <w:sz w:val="20"/>
                        <w:szCs w:val="20"/>
                      </w:rPr>
                      <w:t>3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6A20B93" wp14:editId="71A2EC01">
              <wp:simplePos x="0" y="0"/>
              <wp:positionH relativeFrom="column">
                <wp:posOffset>6156960</wp:posOffset>
              </wp:positionH>
              <wp:positionV relativeFrom="paragraph">
                <wp:posOffset>-179705</wp:posOffset>
              </wp:positionV>
              <wp:extent cx="237490" cy="548640"/>
              <wp:effectExtent l="3175" t="0" r="635" b="635"/>
              <wp:wrapNone/>
              <wp:docPr id="1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5400000">
                        <a:off x="0" y="0"/>
                        <a:ext cx="23749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C4BC96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7CE52BC3" id="Rectangle 18" o:spid="_x0000_s1026" style="position:absolute;margin-left:484.8pt;margin-top:-14.15pt;width:18.7pt;height:43.2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" filled="f" stroked="f" strokecolor="#c4bc96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B114D" w14:textId="77777777" w:rsidR="00295DAC" w:rsidRDefault="00295DAC" w:rsidP="00CA5701">
      <w:r>
        <w:separator/>
      </w:r>
    </w:p>
  </w:footnote>
  <w:footnote w:type="continuationSeparator" w:id="0">
    <w:p w14:paraId="481D1761" w14:textId="77777777" w:rsidR="00295DAC" w:rsidRDefault="00295DAC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38042" w14:textId="77777777" w:rsidR="0001387E" w:rsidRPr="00887F50" w:rsidRDefault="00CB2277" w:rsidP="005D5B9D">
    <w:pPr>
      <w:pStyle w:val="Header"/>
      <w:tabs>
        <w:tab w:val="clear" w:pos="4252"/>
        <w:tab w:val="clear" w:pos="8504"/>
      </w:tabs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val="en-US"/>
      </w:rPr>
      <w:drawing>
        <wp:anchor distT="0" distB="0" distL="114300" distR="114300" simplePos="0" relativeHeight="251710464" behindDoc="1" locked="0" layoutInCell="1" allowOverlap="1" wp14:anchorId="728946D0" wp14:editId="176E7FFE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0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91261">
      <w:rPr>
        <w:b/>
        <w:noProof/>
        <w:color w:val="FFFFFF" w:themeColor="background1"/>
        <w:sz w:val="32"/>
        <w:szCs w:val="32"/>
        <w:lang w:val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530F271" wp14:editId="41D1913F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12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8B7891" w14:textId="77777777" w:rsidR="0001387E" w:rsidRPr="005D5B9D" w:rsidRDefault="00025654" w:rsidP="00314F21">
                          <w:pPr>
                            <w:pStyle w:val="Title"/>
                            <w:numPr>
                              <w:ilvl w:val="0"/>
                              <w:numId w:val="0"/>
                            </w:numPr>
                          </w:pPr>
                          <w:r w:rsidRPr="00025654">
                            <w:t>MIT010 – Validação de Processos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0530F271" id="_x0000_t202" coordsize="21600,21600" o:spt="202" path="m0,0l0,21600,21600,21600,21600,0xe">
              <v:stroke joinstyle="miter"/>
              <v:path gradientshapeok="t" o:connecttype="rect"/>
            </v:shapetype>
            <v:shape id="_x0000_s1028" type="#_x0000_t202" style="position:absolute;left:0;text-align:left;margin-left:4.3pt;margin-top:2.8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" filled="f" stroked="f">
              <v:path arrowok="t"/>
              <v:textbox>
                <w:txbxContent>
                  <w:p w14:paraId="438B7891" w14:textId="77777777" w:rsidR="0001387E" w:rsidRPr="005D5B9D" w:rsidRDefault="00025654" w:rsidP="00314F21">
                    <w:pPr>
                      <w:pStyle w:val="Title"/>
                      <w:numPr>
                        <w:ilvl w:val="0"/>
                        <w:numId w:val="0"/>
                      </w:numPr>
                    </w:pPr>
                    <w:r w:rsidRPr="00025654">
                      <w:t>MIT010 – Validação de Processos</w:t>
                    </w:r>
                  </w:p>
                </w:txbxContent>
              </v:textbox>
            </v:shape>
          </w:pict>
        </mc:Fallback>
      </mc:AlternateContent>
    </w:r>
    <w:r w:rsidR="0001387E">
      <w:rPr>
        <w:b/>
        <w:noProof/>
        <w:color w:val="FFFFFF" w:themeColor="background1"/>
        <w:sz w:val="32"/>
        <w:szCs w:val="32"/>
        <w:lang w:val="en-US"/>
      </w:rPr>
      <w:drawing>
        <wp:anchor distT="0" distB="0" distL="114300" distR="114300" simplePos="0" relativeHeight="251684862" behindDoc="1" locked="0" layoutInCell="1" allowOverlap="1" wp14:anchorId="1FBE0092" wp14:editId="57289CFB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7" name="Imagem 3" descr="C:\DOCUME~1\ADMINI~1\CONFIG~1\Temp\VMwareDnD\4b66c00e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~1\ADMINI~1\CONFIG~1\Temp\VMwareDnD\4b66c00e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550C5F62" w14:textId="77777777" w:rsidR="0001387E" w:rsidRDefault="00F91261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4C1B2F03" wp14:editId="49E75A29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201A57" w14:textId="77777777" w:rsidR="0001387E" w:rsidRPr="00514315" w:rsidRDefault="0001387E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4C1B2F03" id="Text Box 27" o:spid="_x0000_s1029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" filled="f" stroked="f">
              <v:path arrowok="t"/>
              <v:textbox>
                <w:txbxContent>
                  <w:p w14:paraId="23201A57" w14:textId="77777777" w:rsidR="0001387E" w:rsidRPr="00514315" w:rsidRDefault="0001387E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CB1FD" w14:textId="77777777" w:rsidR="0001387E" w:rsidRPr="00887F50" w:rsidRDefault="00CB2277" w:rsidP="00BC2B52">
    <w:pPr>
      <w:pStyle w:val="Header"/>
      <w:rPr>
        <w:b/>
        <w:color w:val="FFFFFF" w:themeColor="background1"/>
        <w:sz w:val="32"/>
        <w:szCs w:val="32"/>
      </w:rPr>
    </w:pPr>
    <w:r>
      <w:rPr>
        <w:noProof/>
        <w:lang w:val="en-US"/>
      </w:rPr>
      <w:drawing>
        <wp:anchor distT="0" distB="0" distL="114300" distR="114300" simplePos="0" relativeHeight="251712512" behindDoc="1" locked="0" layoutInCell="1" allowOverlap="1" wp14:anchorId="4B7AA917" wp14:editId="3BB5BB29">
          <wp:simplePos x="0" y="0"/>
          <wp:positionH relativeFrom="column">
            <wp:posOffset>-345440</wp:posOffset>
          </wp:positionH>
          <wp:positionV relativeFrom="paragraph">
            <wp:posOffset>-364490</wp:posOffset>
          </wp:positionV>
          <wp:extent cx="247650" cy="10553700"/>
          <wp:effectExtent l="19050" t="0" r="0" b="0"/>
          <wp:wrapNone/>
          <wp:docPr id="11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91261">
      <w:rPr>
        <w:noProof/>
        <w:lang w:val="en-US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45D9EBA3" wp14:editId="54319A97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B854F6" w14:textId="77777777" w:rsidR="00C4691D" w:rsidRPr="005D5B9D" w:rsidRDefault="00025654" w:rsidP="00314F21">
                          <w:pPr>
                            <w:pStyle w:val="Title"/>
                            <w:numPr>
                              <w:ilvl w:val="0"/>
                              <w:numId w:val="0"/>
                            </w:numPr>
                          </w:pPr>
                          <w:r w:rsidRPr="00025654">
                            <w:t>MIT010 – Validação de Processos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45D9EBA3" id="_x0000_t202" coordsize="21600,21600" o:spt="202" path="m0,0l0,21600,21600,21600,21600,0xe">
              <v:stroke joinstyle="miter"/>
              <v:path gradientshapeok="t" o:connecttype="rect"/>
            </v:shapetype>
            <v:shape id="_x0000_s1030" type="#_x0000_t202" style="position:absolute;left:0;text-align:left;margin-left:4.3pt;margin-top:2.8pt;width:400.5pt;height:4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" filled="f" stroked="f">
              <v:path arrowok="t"/>
              <v:textbox>
                <w:txbxContent>
                  <w:p w14:paraId="74B854F6" w14:textId="77777777" w:rsidR="00C4691D" w:rsidRPr="005D5B9D" w:rsidRDefault="00025654" w:rsidP="00314F21">
                    <w:pPr>
                      <w:pStyle w:val="Title"/>
                      <w:numPr>
                        <w:ilvl w:val="0"/>
                        <w:numId w:val="0"/>
                      </w:numPr>
                    </w:pPr>
                    <w:r w:rsidRPr="00025654">
                      <w:t>MIT010 – Validação de Processos</w:t>
                    </w:r>
                  </w:p>
                </w:txbxContent>
              </v:textbox>
            </v:shape>
          </w:pict>
        </mc:Fallback>
      </mc:AlternateContent>
    </w:r>
    <w:r w:rsidR="0001387E">
      <w:rPr>
        <w:noProof/>
        <w:lang w:val="en-US"/>
      </w:rPr>
      <w:drawing>
        <wp:anchor distT="0" distB="0" distL="114300" distR="114300" simplePos="0" relativeHeight="251683837" behindDoc="1" locked="0" layoutInCell="1" allowOverlap="1" wp14:anchorId="0E046C8C" wp14:editId="5AC4FA98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8" name="Imagem 4" descr="C:\DOCUME~1\ADMINI~1\CONFIG~1\Temp\VMwareDnD\59e5f7e2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DOCUME~1\ADMINI~1\CONFIG~1\Temp\VMwareDnD\59e5f7e2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4851386" w14:textId="77777777" w:rsidR="0001387E" w:rsidRPr="00887F50" w:rsidRDefault="0001387E" w:rsidP="00AF1377">
    <w:pPr>
      <w:pStyle w:val="Header"/>
      <w:ind w:firstLine="2127"/>
      <w:rPr>
        <w:b/>
        <w:color w:val="FFFFFF" w:themeColor="background1"/>
        <w:sz w:val="32"/>
        <w:szCs w:val="32"/>
      </w:rPr>
    </w:pPr>
  </w:p>
  <w:p w14:paraId="504AC2A3" w14:textId="77777777" w:rsidR="0001387E" w:rsidRDefault="0001387E" w:rsidP="004E04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9CB50" w14:textId="77777777" w:rsidR="0001387E" w:rsidRDefault="0001387E">
    <w:pPr>
      <w:pStyle w:val="Header"/>
    </w:pPr>
    <w:r>
      <w:rPr>
        <w:noProof/>
        <w:lang w:val="en-US"/>
      </w:rPr>
      <w:drawing>
        <wp:anchor distT="0" distB="0" distL="114300" distR="114300" simplePos="0" relativeHeight="251708416" behindDoc="1" locked="0" layoutInCell="1" allowOverlap="1" wp14:anchorId="1244C7E5" wp14:editId="73B55476">
          <wp:simplePos x="0" y="0"/>
          <wp:positionH relativeFrom="column">
            <wp:posOffset>-469265</wp:posOffset>
          </wp:positionH>
          <wp:positionV relativeFrom="paragraph">
            <wp:posOffset>-460432</wp:posOffset>
          </wp:positionV>
          <wp:extent cx="7562850" cy="10693129"/>
          <wp:effectExtent l="19050" t="0" r="0" b="0"/>
          <wp:wrapNone/>
          <wp:docPr id="4" name="Imagem 1" descr="C:\DOCUME~1\ADMINI~1\CONFIG~1\Temp\VMwareDnD\c6d8152d\Ca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~1\ADMINI~1\CONFIG~1\Temp\VMwareDnD\c6d8152d\Cap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5908" cy="1069745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146A2"/>
    <w:multiLevelType w:val="hybridMultilevel"/>
    <w:tmpl w:val="D35C1CFC"/>
    <w:lvl w:ilvl="0" w:tplc="04160017">
      <w:start w:val="1"/>
      <w:numFmt w:val="lowerLetter"/>
      <w:lvlText w:val="%1)"/>
      <w:lvlJc w:val="left"/>
      <w:pPr>
        <w:ind w:left="47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475" w:hanging="360"/>
      </w:pPr>
    </w:lvl>
    <w:lvl w:ilvl="2" w:tplc="0416001B" w:tentative="1">
      <w:start w:val="1"/>
      <w:numFmt w:val="lowerRoman"/>
      <w:lvlText w:val="%3."/>
      <w:lvlJc w:val="right"/>
      <w:pPr>
        <w:ind w:left="6195" w:hanging="180"/>
      </w:pPr>
    </w:lvl>
    <w:lvl w:ilvl="3" w:tplc="0416000F" w:tentative="1">
      <w:start w:val="1"/>
      <w:numFmt w:val="decimal"/>
      <w:lvlText w:val="%4."/>
      <w:lvlJc w:val="left"/>
      <w:pPr>
        <w:ind w:left="6915" w:hanging="360"/>
      </w:pPr>
    </w:lvl>
    <w:lvl w:ilvl="4" w:tplc="04160019" w:tentative="1">
      <w:start w:val="1"/>
      <w:numFmt w:val="lowerLetter"/>
      <w:lvlText w:val="%5."/>
      <w:lvlJc w:val="left"/>
      <w:pPr>
        <w:ind w:left="7635" w:hanging="360"/>
      </w:pPr>
    </w:lvl>
    <w:lvl w:ilvl="5" w:tplc="0416001B" w:tentative="1">
      <w:start w:val="1"/>
      <w:numFmt w:val="lowerRoman"/>
      <w:lvlText w:val="%6."/>
      <w:lvlJc w:val="right"/>
      <w:pPr>
        <w:ind w:left="8355" w:hanging="180"/>
      </w:pPr>
    </w:lvl>
    <w:lvl w:ilvl="6" w:tplc="0416000F" w:tentative="1">
      <w:start w:val="1"/>
      <w:numFmt w:val="decimal"/>
      <w:lvlText w:val="%7."/>
      <w:lvlJc w:val="left"/>
      <w:pPr>
        <w:ind w:left="9075" w:hanging="360"/>
      </w:pPr>
    </w:lvl>
    <w:lvl w:ilvl="7" w:tplc="04160019" w:tentative="1">
      <w:start w:val="1"/>
      <w:numFmt w:val="lowerLetter"/>
      <w:lvlText w:val="%8."/>
      <w:lvlJc w:val="left"/>
      <w:pPr>
        <w:ind w:left="9795" w:hanging="360"/>
      </w:pPr>
    </w:lvl>
    <w:lvl w:ilvl="8" w:tplc="0416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1" w15:restartNumberingAfterBreak="0">
    <w:nsid w:val="1AE20EA8"/>
    <w:multiLevelType w:val="hybridMultilevel"/>
    <w:tmpl w:val="099E4908"/>
    <w:lvl w:ilvl="0" w:tplc="041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" w15:restartNumberingAfterBreak="0">
    <w:nsid w:val="1B8A3106"/>
    <w:multiLevelType w:val="hybridMultilevel"/>
    <w:tmpl w:val="983A70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913643"/>
    <w:multiLevelType w:val="hybridMultilevel"/>
    <w:tmpl w:val="C01ECD18"/>
    <w:lvl w:ilvl="0" w:tplc="9FD400DE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1" w:hanging="360"/>
      </w:pPr>
    </w:lvl>
    <w:lvl w:ilvl="2" w:tplc="0416001B" w:tentative="1">
      <w:start w:val="1"/>
      <w:numFmt w:val="lowerRoman"/>
      <w:lvlText w:val="%3."/>
      <w:lvlJc w:val="right"/>
      <w:pPr>
        <w:ind w:left="2021" w:hanging="180"/>
      </w:pPr>
    </w:lvl>
    <w:lvl w:ilvl="3" w:tplc="0416000F" w:tentative="1">
      <w:start w:val="1"/>
      <w:numFmt w:val="decimal"/>
      <w:lvlText w:val="%4."/>
      <w:lvlJc w:val="left"/>
      <w:pPr>
        <w:ind w:left="2741" w:hanging="360"/>
      </w:pPr>
    </w:lvl>
    <w:lvl w:ilvl="4" w:tplc="04160019" w:tentative="1">
      <w:start w:val="1"/>
      <w:numFmt w:val="lowerLetter"/>
      <w:lvlText w:val="%5."/>
      <w:lvlJc w:val="left"/>
      <w:pPr>
        <w:ind w:left="3461" w:hanging="360"/>
      </w:pPr>
    </w:lvl>
    <w:lvl w:ilvl="5" w:tplc="0416001B" w:tentative="1">
      <w:start w:val="1"/>
      <w:numFmt w:val="lowerRoman"/>
      <w:lvlText w:val="%6."/>
      <w:lvlJc w:val="right"/>
      <w:pPr>
        <w:ind w:left="4181" w:hanging="180"/>
      </w:pPr>
    </w:lvl>
    <w:lvl w:ilvl="6" w:tplc="0416000F" w:tentative="1">
      <w:start w:val="1"/>
      <w:numFmt w:val="decimal"/>
      <w:lvlText w:val="%7."/>
      <w:lvlJc w:val="left"/>
      <w:pPr>
        <w:ind w:left="4901" w:hanging="360"/>
      </w:pPr>
    </w:lvl>
    <w:lvl w:ilvl="7" w:tplc="04160019" w:tentative="1">
      <w:start w:val="1"/>
      <w:numFmt w:val="lowerLetter"/>
      <w:lvlText w:val="%8."/>
      <w:lvlJc w:val="left"/>
      <w:pPr>
        <w:ind w:left="5621" w:hanging="360"/>
      </w:pPr>
    </w:lvl>
    <w:lvl w:ilvl="8" w:tplc="0416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5" w15:restartNumberingAfterBreak="0">
    <w:nsid w:val="2DCE67D9"/>
    <w:multiLevelType w:val="hybridMultilevel"/>
    <w:tmpl w:val="8DFA1CFC"/>
    <w:lvl w:ilvl="0" w:tplc="0416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6" w15:restartNumberingAfterBreak="0">
    <w:nsid w:val="32C73494"/>
    <w:multiLevelType w:val="multilevel"/>
    <w:tmpl w:val="AF467D7A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pStyle w:val="Heading2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44801F90"/>
    <w:multiLevelType w:val="hybridMultilevel"/>
    <w:tmpl w:val="64B847CC"/>
    <w:lvl w:ilvl="0" w:tplc="2094242E">
      <w:numFmt w:val="bullet"/>
      <w:lvlText w:val=""/>
      <w:lvlJc w:val="left"/>
      <w:pPr>
        <w:ind w:left="720" w:hanging="360"/>
      </w:pPr>
      <w:rPr>
        <w:rFonts w:ascii="Symbol" w:eastAsia="Calibr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95563"/>
    <w:multiLevelType w:val="singleLevel"/>
    <w:tmpl w:val="766220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5474739"/>
    <w:multiLevelType w:val="hybridMultilevel"/>
    <w:tmpl w:val="18BAD64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A7D4277"/>
    <w:multiLevelType w:val="multilevel"/>
    <w:tmpl w:val="81AE5B66"/>
    <w:lvl w:ilvl="0">
      <w:start w:val="2"/>
      <w:numFmt w:val="decimal"/>
      <w:lvlText w:val="%1.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5C5D35F9"/>
    <w:multiLevelType w:val="hybridMultilevel"/>
    <w:tmpl w:val="81924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666BCE"/>
    <w:multiLevelType w:val="hybridMultilevel"/>
    <w:tmpl w:val="9EF80CAC"/>
    <w:lvl w:ilvl="0" w:tplc="465A638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C7636B"/>
    <w:multiLevelType w:val="multilevel"/>
    <w:tmpl w:val="81AE5B66"/>
    <w:lvl w:ilvl="0">
      <w:start w:val="2"/>
      <w:numFmt w:val="decimal"/>
      <w:lvlText w:val="%1."/>
      <w:lvlJc w:val="left"/>
      <w:pPr>
        <w:ind w:left="1141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4120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861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856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14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9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3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5" w:hanging="1584"/>
      </w:pPr>
      <w:rPr>
        <w:rFonts w:hint="default"/>
      </w:rPr>
    </w:lvl>
  </w:abstractNum>
  <w:abstractNum w:abstractNumId="14" w15:restartNumberingAfterBreak="0">
    <w:nsid w:val="67074698"/>
    <w:multiLevelType w:val="hybridMultilevel"/>
    <w:tmpl w:val="FBA0AD24"/>
    <w:lvl w:ilvl="0" w:tplc="E5A8DDB4">
      <w:start w:val="1"/>
      <w:numFmt w:val="decimal"/>
      <w:pStyle w:val="Title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2642A5"/>
    <w:multiLevelType w:val="hybridMultilevel"/>
    <w:tmpl w:val="F97CD434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D6027B1"/>
    <w:multiLevelType w:val="hybridMultilevel"/>
    <w:tmpl w:val="45D0A0A4"/>
    <w:lvl w:ilvl="0" w:tplc="6220CF3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6"/>
  </w:num>
  <w:num w:numId="4">
    <w:abstractNumId w:val="5"/>
  </w:num>
  <w:num w:numId="5">
    <w:abstractNumId w:val="9"/>
  </w:num>
  <w:num w:numId="6">
    <w:abstractNumId w:val="15"/>
  </w:num>
  <w:num w:numId="7">
    <w:abstractNumId w:val="4"/>
  </w:num>
  <w:num w:numId="8">
    <w:abstractNumId w:val="0"/>
  </w:num>
  <w:num w:numId="9">
    <w:abstractNumId w:val="2"/>
  </w:num>
  <w:num w:numId="10">
    <w:abstractNumId w:val="1"/>
  </w:num>
  <w:num w:numId="11">
    <w:abstractNumId w:val="11"/>
  </w:num>
  <w:num w:numId="12">
    <w:abstractNumId w:val="14"/>
  </w:num>
  <w:num w:numId="13">
    <w:abstractNumId w:val="10"/>
  </w:num>
  <w:num w:numId="14">
    <w:abstractNumId w:val="13"/>
  </w:num>
  <w:num w:numId="15">
    <w:abstractNumId w:val="12"/>
  </w:num>
  <w:num w:numId="16">
    <w:abstractNumId w:val="16"/>
  </w:num>
  <w:num w:numId="17">
    <w:abstractNumId w:val="16"/>
    <w:lvlOverride w:ilvl="0">
      <w:startOverride w:val="3"/>
    </w:lvlOverride>
  </w:num>
  <w:num w:numId="18">
    <w:abstractNumId w:val="14"/>
    <w:lvlOverride w:ilvl="0">
      <w:startOverride w:val="3"/>
    </w:lvlOverride>
  </w:num>
  <w:num w:numId="19">
    <w:abstractNumId w:val="8"/>
  </w:num>
  <w:num w:numId="20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hideSpellingErrors/>
  <w:hideGrammaticalErrors/>
  <w:attachedTemplate r:id="rId1"/>
  <w:defaultTabStop w:val="709"/>
  <w:hyphenationZone w:val="425"/>
  <w:evenAndOddHeaders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261"/>
    <w:rsid w:val="00001A85"/>
    <w:rsid w:val="00002A1D"/>
    <w:rsid w:val="00002BD5"/>
    <w:rsid w:val="00004584"/>
    <w:rsid w:val="000049CA"/>
    <w:rsid w:val="000057D2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87E"/>
    <w:rsid w:val="00013ECC"/>
    <w:rsid w:val="000144DB"/>
    <w:rsid w:val="00014A31"/>
    <w:rsid w:val="00014A61"/>
    <w:rsid w:val="0001542A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BDF"/>
    <w:rsid w:val="000236C2"/>
    <w:rsid w:val="000239F1"/>
    <w:rsid w:val="00023AD7"/>
    <w:rsid w:val="00025654"/>
    <w:rsid w:val="00026A48"/>
    <w:rsid w:val="00026EEE"/>
    <w:rsid w:val="00027E51"/>
    <w:rsid w:val="00031D30"/>
    <w:rsid w:val="000322B7"/>
    <w:rsid w:val="0003243B"/>
    <w:rsid w:val="00032DB6"/>
    <w:rsid w:val="00033340"/>
    <w:rsid w:val="00033D7E"/>
    <w:rsid w:val="00034D10"/>
    <w:rsid w:val="000360E5"/>
    <w:rsid w:val="00036991"/>
    <w:rsid w:val="0003757F"/>
    <w:rsid w:val="00040EFC"/>
    <w:rsid w:val="00041F02"/>
    <w:rsid w:val="00042679"/>
    <w:rsid w:val="00042842"/>
    <w:rsid w:val="000434F2"/>
    <w:rsid w:val="00043CAB"/>
    <w:rsid w:val="00045AE8"/>
    <w:rsid w:val="0004602E"/>
    <w:rsid w:val="00046566"/>
    <w:rsid w:val="000466E2"/>
    <w:rsid w:val="000468F9"/>
    <w:rsid w:val="00046A37"/>
    <w:rsid w:val="000525A4"/>
    <w:rsid w:val="00052604"/>
    <w:rsid w:val="00052EFF"/>
    <w:rsid w:val="00053BC7"/>
    <w:rsid w:val="00054BF5"/>
    <w:rsid w:val="00054D94"/>
    <w:rsid w:val="0005788C"/>
    <w:rsid w:val="0005789E"/>
    <w:rsid w:val="00057EBE"/>
    <w:rsid w:val="0006045E"/>
    <w:rsid w:val="000612CB"/>
    <w:rsid w:val="000613B4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70B9C"/>
    <w:rsid w:val="00071E1B"/>
    <w:rsid w:val="00072F3A"/>
    <w:rsid w:val="0007328D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6044"/>
    <w:rsid w:val="000962BA"/>
    <w:rsid w:val="000965C1"/>
    <w:rsid w:val="00096D6F"/>
    <w:rsid w:val="000970E3"/>
    <w:rsid w:val="000A192A"/>
    <w:rsid w:val="000A1BCC"/>
    <w:rsid w:val="000A43A7"/>
    <w:rsid w:val="000A5A6C"/>
    <w:rsid w:val="000A6202"/>
    <w:rsid w:val="000A74C3"/>
    <w:rsid w:val="000A790A"/>
    <w:rsid w:val="000B0985"/>
    <w:rsid w:val="000B20E7"/>
    <w:rsid w:val="000B352F"/>
    <w:rsid w:val="000B3606"/>
    <w:rsid w:val="000B4314"/>
    <w:rsid w:val="000B4785"/>
    <w:rsid w:val="000B6882"/>
    <w:rsid w:val="000B724F"/>
    <w:rsid w:val="000B799B"/>
    <w:rsid w:val="000B7F4C"/>
    <w:rsid w:val="000C139D"/>
    <w:rsid w:val="000C1CA2"/>
    <w:rsid w:val="000C50E4"/>
    <w:rsid w:val="000D0CB0"/>
    <w:rsid w:val="000D175B"/>
    <w:rsid w:val="000D49EB"/>
    <w:rsid w:val="000D7943"/>
    <w:rsid w:val="000D7ED1"/>
    <w:rsid w:val="000E09E0"/>
    <w:rsid w:val="000E2012"/>
    <w:rsid w:val="000E39FF"/>
    <w:rsid w:val="000E5F4D"/>
    <w:rsid w:val="000E66AE"/>
    <w:rsid w:val="000F0B65"/>
    <w:rsid w:val="000F112B"/>
    <w:rsid w:val="000F4579"/>
    <w:rsid w:val="000F7DAB"/>
    <w:rsid w:val="00100AA9"/>
    <w:rsid w:val="00101878"/>
    <w:rsid w:val="001022A6"/>
    <w:rsid w:val="00102FF6"/>
    <w:rsid w:val="0010353E"/>
    <w:rsid w:val="001038EC"/>
    <w:rsid w:val="00103D1E"/>
    <w:rsid w:val="001040A8"/>
    <w:rsid w:val="00104A46"/>
    <w:rsid w:val="00104A77"/>
    <w:rsid w:val="001056DC"/>
    <w:rsid w:val="00105976"/>
    <w:rsid w:val="00107C5B"/>
    <w:rsid w:val="00112434"/>
    <w:rsid w:val="0011264D"/>
    <w:rsid w:val="00112957"/>
    <w:rsid w:val="001130F6"/>
    <w:rsid w:val="0011343A"/>
    <w:rsid w:val="00114301"/>
    <w:rsid w:val="00114F1C"/>
    <w:rsid w:val="001165F6"/>
    <w:rsid w:val="00120F09"/>
    <w:rsid w:val="00121EB0"/>
    <w:rsid w:val="00125414"/>
    <w:rsid w:val="001268DE"/>
    <w:rsid w:val="001300B7"/>
    <w:rsid w:val="001301F0"/>
    <w:rsid w:val="00131690"/>
    <w:rsid w:val="00131B5D"/>
    <w:rsid w:val="00131F4F"/>
    <w:rsid w:val="00133506"/>
    <w:rsid w:val="00133ED6"/>
    <w:rsid w:val="00135E96"/>
    <w:rsid w:val="00136086"/>
    <w:rsid w:val="0014065C"/>
    <w:rsid w:val="001409BA"/>
    <w:rsid w:val="00142BFF"/>
    <w:rsid w:val="00147BFE"/>
    <w:rsid w:val="00151164"/>
    <w:rsid w:val="0015294A"/>
    <w:rsid w:val="001546D4"/>
    <w:rsid w:val="001562E1"/>
    <w:rsid w:val="0015676A"/>
    <w:rsid w:val="00156F83"/>
    <w:rsid w:val="00157A56"/>
    <w:rsid w:val="001615B9"/>
    <w:rsid w:val="00161BA9"/>
    <w:rsid w:val="001666FC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7464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63CD"/>
    <w:rsid w:val="00196E64"/>
    <w:rsid w:val="001A00F9"/>
    <w:rsid w:val="001A1F66"/>
    <w:rsid w:val="001A3D37"/>
    <w:rsid w:val="001A418C"/>
    <w:rsid w:val="001A421C"/>
    <w:rsid w:val="001A4954"/>
    <w:rsid w:val="001A49DB"/>
    <w:rsid w:val="001A55C4"/>
    <w:rsid w:val="001A63C5"/>
    <w:rsid w:val="001A698F"/>
    <w:rsid w:val="001B1500"/>
    <w:rsid w:val="001B18FA"/>
    <w:rsid w:val="001B2036"/>
    <w:rsid w:val="001B260A"/>
    <w:rsid w:val="001B3071"/>
    <w:rsid w:val="001B3BC4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4E9B"/>
    <w:rsid w:val="001C55B8"/>
    <w:rsid w:val="001C5617"/>
    <w:rsid w:val="001C7046"/>
    <w:rsid w:val="001D0EC0"/>
    <w:rsid w:val="001D110F"/>
    <w:rsid w:val="001D1304"/>
    <w:rsid w:val="001D18A2"/>
    <w:rsid w:val="001D2585"/>
    <w:rsid w:val="001D4164"/>
    <w:rsid w:val="001D4ABC"/>
    <w:rsid w:val="001D4C4D"/>
    <w:rsid w:val="001D6035"/>
    <w:rsid w:val="001D6504"/>
    <w:rsid w:val="001D6CEF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0EED"/>
    <w:rsid w:val="001F1078"/>
    <w:rsid w:val="001F20F9"/>
    <w:rsid w:val="001F2B63"/>
    <w:rsid w:val="001F3A6C"/>
    <w:rsid w:val="001F3FBF"/>
    <w:rsid w:val="001F4636"/>
    <w:rsid w:val="001F5C58"/>
    <w:rsid w:val="001F6659"/>
    <w:rsid w:val="001F6D72"/>
    <w:rsid w:val="0020056B"/>
    <w:rsid w:val="00202189"/>
    <w:rsid w:val="0020229A"/>
    <w:rsid w:val="00203188"/>
    <w:rsid w:val="0020449E"/>
    <w:rsid w:val="00204567"/>
    <w:rsid w:val="00204911"/>
    <w:rsid w:val="00205790"/>
    <w:rsid w:val="00207EAC"/>
    <w:rsid w:val="0021083D"/>
    <w:rsid w:val="00211F35"/>
    <w:rsid w:val="002133CA"/>
    <w:rsid w:val="00215DC3"/>
    <w:rsid w:val="00217B77"/>
    <w:rsid w:val="002217C3"/>
    <w:rsid w:val="00222321"/>
    <w:rsid w:val="0022442C"/>
    <w:rsid w:val="00224D4A"/>
    <w:rsid w:val="00224D82"/>
    <w:rsid w:val="00227C54"/>
    <w:rsid w:val="0023056E"/>
    <w:rsid w:val="002306BA"/>
    <w:rsid w:val="0023078A"/>
    <w:rsid w:val="00231CDE"/>
    <w:rsid w:val="00233957"/>
    <w:rsid w:val="00233B6E"/>
    <w:rsid w:val="00233BFE"/>
    <w:rsid w:val="0023691E"/>
    <w:rsid w:val="00236D34"/>
    <w:rsid w:val="00241E4B"/>
    <w:rsid w:val="00243D92"/>
    <w:rsid w:val="0024402E"/>
    <w:rsid w:val="002447D6"/>
    <w:rsid w:val="0024491D"/>
    <w:rsid w:val="002455AF"/>
    <w:rsid w:val="00245986"/>
    <w:rsid w:val="00246AAA"/>
    <w:rsid w:val="00247520"/>
    <w:rsid w:val="00251AF4"/>
    <w:rsid w:val="00252BCF"/>
    <w:rsid w:val="00252CD3"/>
    <w:rsid w:val="00253303"/>
    <w:rsid w:val="0025448B"/>
    <w:rsid w:val="0025488D"/>
    <w:rsid w:val="0025560A"/>
    <w:rsid w:val="002561D3"/>
    <w:rsid w:val="00256260"/>
    <w:rsid w:val="00256A55"/>
    <w:rsid w:val="00256D34"/>
    <w:rsid w:val="002578EE"/>
    <w:rsid w:val="002619BD"/>
    <w:rsid w:val="002632C6"/>
    <w:rsid w:val="002634B2"/>
    <w:rsid w:val="002638C9"/>
    <w:rsid w:val="00263921"/>
    <w:rsid w:val="0026426A"/>
    <w:rsid w:val="00265092"/>
    <w:rsid w:val="00265931"/>
    <w:rsid w:val="0026653C"/>
    <w:rsid w:val="00266A78"/>
    <w:rsid w:val="002709A6"/>
    <w:rsid w:val="002740F4"/>
    <w:rsid w:val="00275EB1"/>
    <w:rsid w:val="00280A10"/>
    <w:rsid w:val="0028345B"/>
    <w:rsid w:val="00283464"/>
    <w:rsid w:val="00284DDD"/>
    <w:rsid w:val="00285300"/>
    <w:rsid w:val="002864D6"/>
    <w:rsid w:val="00287111"/>
    <w:rsid w:val="002906EC"/>
    <w:rsid w:val="0029201D"/>
    <w:rsid w:val="00292C37"/>
    <w:rsid w:val="00292E3C"/>
    <w:rsid w:val="00293845"/>
    <w:rsid w:val="00294AE9"/>
    <w:rsid w:val="00294D58"/>
    <w:rsid w:val="00294D9E"/>
    <w:rsid w:val="00295093"/>
    <w:rsid w:val="002958B9"/>
    <w:rsid w:val="00295DAC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4BA8"/>
    <w:rsid w:val="002B5D17"/>
    <w:rsid w:val="002B689A"/>
    <w:rsid w:val="002C072C"/>
    <w:rsid w:val="002C17D1"/>
    <w:rsid w:val="002C2757"/>
    <w:rsid w:val="002C2CBF"/>
    <w:rsid w:val="002C34E3"/>
    <w:rsid w:val="002C46AB"/>
    <w:rsid w:val="002C581B"/>
    <w:rsid w:val="002C79CE"/>
    <w:rsid w:val="002D1F0D"/>
    <w:rsid w:val="002D3C1C"/>
    <w:rsid w:val="002D3CF4"/>
    <w:rsid w:val="002D3D5E"/>
    <w:rsid w:val="002D4B8A"/>
    <w:rsid w:val="002E1641"/>
    <w:rsid w:val="002E16DB"/>
    <w:rsid w:val="002E2200"/>
    <w:rsid w:val="002E22F2"/>
    <w:rsid w:val="002E4140"/>
    <w:rsid w:val="002E515D"/>
    <w:rsid w:val="002E68D6"/>
    <w:rsid w:val="002F044B"/>
    <w:rsid w:val="002F10DE"/>
    <w:rsid w:val="002F26F2"/>
    <w:rsid w:val="002F4655"/>
    <w:rsid w:val="002F470F"/>
    <w:rsid w:val="002F475E"/>
    <w:rsid w:val="002F586E"/>
    <w:rsid w:val="002F6C30"/>
    <w:rsid w:val="002F7ABD"/>
    <w:rsid w:val="00300661"/>
    <w:rsid w:val="003007D4"/>
    <w:rsid w:val="0030255C"/>
    <w:rsid w:val="00302789"/>
    <w:rsid w:val="00302A54"/>
    <w:rsid w:val="0030312B"/>
    <w:rsid w:val="0030341E"/>
    <w:rsid w:val="0030440F"/>
    <w:rsid w:val="00304FDB"/>
    <w:rsid w:val="003055CF"/>
    <w:rsid w:val="00305A32"/>
    <w:rsid w:val="00307EB4"/>
    <w:rsid w:val="0031226E"/>
    <w:rsid w:val="00314F21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374B"/>
    <w:rsid w:val="0032408B"/>
    <w:rsid w:val="00325B06"/>
    <w:rsid w:val="00325BBC"/>
    <w:rsid w:val="003267A4"/>
    <w:rsid w:val="003313A2"/>
    <w:rsid w:val="0033268D"/>
    <w:rsid w:val="0033294B"/>
    <w:rsid w:val="00332B91"/>
    <w:rsid w:val="0033328C"/>
    <w:rsid w:val="0033372D"/>
    <w:rsid w:val="00334013"/>
    <w:rsid w:val="003348BC"/>
    <w:rsid w:val="003350D4"/>
    <w:rsid w:val="00336CED"/>
    <w:rsid w:val="00340183"/>
    <w:rsid w:val="00341230"/>
    <w:rsid w:val="00342428"/>
    <w:rsid w:val="003448BB"/>
    <w:rsid w:val="00345D14"/>
    <w:rsid w:val="003464E1"/>
    <w:rsid w:val="003467FA"/>
    <w:rsid w:val="00347642"/>
    <w:rsid w:val="003504CB"/>
    <w:rsid w:val="00350513"/>
    <w:rsid w:val="0035085A"/>
    <w:rsid w:val="003526FD"/>
    <w:rsid w:val="00352796"/>
    <w:rsid w:val="00353569"/>
    <w:rsid w:val="00353A03"/>
    <w:rsid w:val="00353B8D"/>
    <w:rsid w:val="003547ED"/>
    <w:rsid w:val="0035561C"/>
    <w:rsid w:val="003556DE"/>
    <w:rsid w:val="003565F6"/>
    <w:rsid w:val="00360F8F"/>
    <w:rsid w:val="00361DC3"/>
    <w:rsid w:val="00362075"/>
    <w:rsid w:val="0036334C"/>
    <w:rsid w:val="003637F7"/>
    <w:rsid w:val="00363B7A"/>
    <w:rsid w:val="00364191"/>
    <w:rsid w:val="00365704"/>
    <w:rsid w:val="00366751"/>
    <w:rsid w:val="00366780"/>
    <w:rsid w:val="00367632"/>
    <w:rsid w:val="00367D9A"/>
    <w:rsid w:val="00371BD7"/>
    <w:rsid w:val="00372BA7"/>
    <w:rsid w:val="00373ECD"/>
    <w:rsid w:val="0037575B"/>
    <w:rsid w:val="00376497"/>
    <w:rsid w:val="00376B4F"/>
    <w:rsid w:val="003770A3"/>
    <w:rsid w:val="003803D6"/>
    <w:rsid w:val="0038147A"/>
    <w:rsid w:val="00381565"/>
    <w:rsid w:val="003817A9"/>
    <w:rsid w:val="00381A34"/>
    <w:rsid w:val="003859DE"/>
    <w:rsid w:val="00386C52"/>
    <w:rsid w:val="00387C74"/>
    <w:rsid w:val="003911CD"/>
    <w:rsid w:val="003920E1"/>
    <w:rsid w:val="003927AC"/>
    <w:rsid w:val="00393129"/>
    <w:rsid w:val="003959CA"/>
    <w:rsid w:val="0039728C"/>
    <w:rsid w:val="003A0FF0"/>
    <w:rsid w:val="003A2C42"/>
    <w:rsid w:val="003A321C"/>
    <w:rsid w:val="003A378D"/>
    <w:rsid w:val="003A39D2"/>
    <w:rsid w:val="003A476D"/>
    <w:rsid w:val="003A4C5F"/>
    <w:rsid w:val="003A6F8C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48C7"/>
    <w:rsid w:val="003C4AE0"/>
    <w:rsid w:val="003C73F3"/>
    <w:rsid w:val="003C7467"/>
    <w:rsid w:val="003C7F29"/>
    <w:rsid w:val="003D0822"/>
    <w:rsid w:val="003D0B88"/>
    <w:rsid w:val="003D0E50"/>
    <w:rsid w:val="003D16C7"/>
    <w:rsid w:val="003D1916"/>
    <w:rsid w:val="003D3878"/>
    <w:rsid w:val="003D4EA3"/>
    <w:rsid w:val="003D6044"/>
    <w:rsid w:val="003E0F93"/>
    <w:rsid w:val="003E1494"/>
    <w:rsid w:val="003E15BD"/>
    <w:rsid w:val="003E1A5D"/>
    <w:rsid w:val="003E2BD4"/>
    <w:rsid w:val="003E2CFB"/>
    <w:rsid w:val="003E3A3C"/>
    <w:rsid w:val="003E45CE"/>
    <w:rsid w:val="003E487B"/>
    <w:rsid w:val="003E540B"/>
    <w:rsid w:val="003E559F"/>
    <w:rsid w:val="003E5B74"/>
    <w:rsid w:val="003E679A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4004CD"/>
    <w:rsid w:val="0040081A"/>
    <w:rsid w:val="004014EE"/>
    <w:rsid w:val="00402B4A"/>
    <w:rsid w:val="00403C87"/>
    <w:rsid w:val="00404256"/>
    <w:rsid w:val="00405990"/>
    <w:rsid w:val="00405FAE"/>
    <w:rsid w:val="00406A4F"/>
    <w:rsid w:val="00407A3B"/>
    <w:rsid w:val="00411183"/>
    <w:rsid w:val="0041233D"/>
    <w:rsid w:val="00412DE5"/>
    <w:rsid w:val="0041452B"/>
    <w:rsid w:val="00416AAC"/>
    <w:rsid w:val="004177F3"/>
    <w:rsid w:val="004178C8"/>
    <w:rsid w:val="00417F88"/>
    <w:rsid w:val="00420A3F"/>
    <w:rsid w:val="004219A0"/>
    <w:rsid w:val="00426900"/>
    <w:rsid w:val="00431BA7"/>
    <w:rsid w:val="00431E04"/>
    <w:rsid w:val="00431FB4"/>
    <w:rsid w:val="00432D21"/>
    <w:rsid w:val="00433247"/>
    <w:rsid w:val="004358AA"/>
    <w:rsid w:val="00435903"/>
    <w:rsid w:val="00436124"/>
    <w:rsid w:val="00437408"/>
    <w:rsid w:val="004378F4"/>
    <w:rsid w:val="00441A3A"/>
    <w:rsid w:val="004420BD"/>
    <w:rsid w:val="00444471"/>
    <w:rsid w:val="00444576"/>
    <w:rsid w:val="00444820"/>
    <w:rsid w:val="00444E3D"/>
    <w:rsid w:val="0044539C"/>
    <w:rsid w:val="00447F63"/>
    <w:rsid w:val="0045190B"/>
    <w:rsid w:val="0045393B"/>
    <w:rsid w:val="0045409C"/>
    <w:rsid w:val="00455C96"/>
    <w:rsid w:val="004574B9"/>
    <w:rsid w:val="004575E5"/>
    <w:rsid w:val="00462D60"/>
    <w:rsid w:val="0046352C"/>
    <w:rsid w:val="004636E6"/>
    <w:rsid w:val="004639A1"/>
    <w:rsid w:val="004658C6"/>
    <w:rsid w:val="00465D94"/>
    <w:rsid w:val="00465EEE"/>
    <w:rsid w:val="004679A0"/>
    <w:rsid w:val="0047124A"/>
    <w:rsid w:val="00472CC9"/>
    <w:rsid w:val="00472FFF"/>
    <w:rsid w:val="00473EC1"/>
    <w:rsid w:val="0047498D"/>
    <w:rsid w:val="0047561A"/>
    <w:rsid w:val="004757EA"/>
    <w:rsid w:val="004763B3"/>
    <w:rsid w:val="00481CEA"/>
    <w:rsid w:val="004821BF"/>
    <w:rsid w:val="004841A7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177A"/>
    <w:rsid w:val="004A2808"/>
    <w:rsid w:val="004A33A3"/>
    <w:rsid w:val="004A407D"/>
    <w:rsid w:val="004A4196"/>
    <w:rsid w:val="004A5389"/>
    <w:rsid w:val="004A5919"/>
    <w:rsid w:val="004A5FFB"/>
    <w:rsid w:val="004A6301"/>
    <w:rsid w:val="004A660F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8CF"/>
    <w:rsid w:val="004C0BDB"/>
    <w:rsid w:val="004C14D3"/>
    <w:rsid w:val="004C1D66"/>
    <w:rsid w:val="004C5FC6"/>
    <w:rsid w:val="004C7716"/>
    <w:rsid w:val="004D0F0B"/>
    <w:rsid w:val="004D1098"/>
    <w:rsid w:val="004D1F1D"/>
    <w:rsid w:val="004D28D9"/>
    <w:rsid w:val="004D3313"/>
    <w:rsid w:val="004D4252"/>
    <w:rsid w:val="004D50C4"/>
    <w:rsid w:val="004D600D"/>
    <w:rsid w:val="004D62C7"/>
    <w:rsid w:val="004D6337"/>
    <w:rsid w:val="004D6A0E"/>
    <w:rsid w:val="004D7192"/>
    <w:rsid w:val="004D7D21"/>
    <w:rsid w:val="004E042A"/>
    <w:rsid w:val="004E1803"/>
    <w:rsid w:val="004E1A97"/>
    <w:rsid w:val="004E27C1"/>
    <w:rsid w:val="004E28B0"/>
    <w:rsid w:val="004E3178"/>
    <w:rsid w:val="004E3A41"/>
    <w:rsid w:val="004E3FA6"/>
    <w:rsid w:val="004E4F22"/>
    <w:rsid w:val="004E619E"/>
    <w:rsid w:val="004F072E"/>
    <w:rsid w:val="004F1ADE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3AFD"/>
    <w:rsid w:val="00513DF7"/>
    <w:rsid w:val="00514419"/>
    <w:rsid w:val="005154A1"/>
    <w:rsid w:val="00516D5A"/>
    <w:rsid w:val="00517D35"/>
    <w:rsid w:val="00521351"/>
    <w:rsid w:val="0052191F"/>
    <w:rsid w:val="00522C44"/>
    <w:rsid w:val="00523284"/>
    <w:rsid w:val="0052432E"/>
    <w:rsid w:val="00524615"/>
    <w:rsid w:val="00524B31"/>
    <w:rsid w:val="00524D24"/>
    <w:rsid w:val="00525FC4"/>
    <w:rsid w:val="00526476"/>
    <w:rsid w:val="005269F2"/>
    <w:rsid w:val="0052739E"/>
    <w:rsid w:val="005304A2"/>
    <w:rsid w:val="005308E3"/>
    <w:rsid w:val="00530A8E"/>
    <w:rsid w:val="00531F2D"/>
    <w:rsid w:val="0053217A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50C81"/>
    <w:rsid w:val="00552548"/>
    <w:rsid w:val="005533E3"/>
    <w:rsid w:val="00554AFE"/>
    <w:rsid w:val="00556C4E"/>
    <w:rsid w:val="00557CA3"/>
    <w:rsid w:val="00557DF0"/>
    <w:rsid w:val="00561581"/>
    <w:rsid w:val="0056214A"/>
    <w:rsid w:val="005624AA"/>
    <w:rsid w:val="0056290C"/>
    <w:rsid w:val="00562B6F"/>
    <w:rsid w:val="005644F3"/>
    <w:rsid w:val="00566761"/>
    <w:rsid w:val="005672B5"/>
    <w:rsid w:val="00567A55"/>
    <w:rsid w:val="00570E47"/>
    <w:rsid w:val="00571060"/>
    <w:rsid w:val="005720EF"/>
    <w:rsid w:val="00574059"/>
    <w:rsid w:val="00576108"/>
    <w:rsid w:val="005806DB"/>
    <w:rsid w:val="00581DA2"/>
    <w:rsid w:val="00582195"/>
    <w:rsid w:val="00583305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888"/>
    <w:rsid w:val="0059149C"/>
    <w:rsid w:val="00591736"/>
    <w:rsid w:val="00592E62"/>
    <w:rsid w:val="00593323"/>
    <w:rsid w:val="00595DDE"/>
    <w:rsid w:val="0059639E"/>
    <w:rsid w:val="00596B0B"/>
    <w:rsid w:val="005A0258"/>
    <w:rsid w:val="005A1849"/>
    <w:rsid w:val="005A18DC"/>
    <w:rsid w:val="005A3447"/>
    <w:rsid w:val="005A386F"/>
    <w:rsid w:val="005A5AEF"/>
    <w:rsid w:val="005A5C15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C03A4"/>
    <w:rsid w:val="005C36D8"/>
    <w:rsid w:val="005C5B24"/>
    <w:rsid w:val="005C6D71"/>
    <w:rsid w:val="005C6D77"/>
    <w:rsid w:val="005C7520"/>
    <w:rsid w:val="005C782E"/>
    <w:rsid w:val="005C7F3A"/>
    <w:rsid w:val="005D1C9E"/>
    <w:rsid w:val="005D384F"/>
    <w:rsid w:val="005D3C53"/>
    <w:rsid w:val="005D3EB6"/>
    <w:rsid w:val="005D4442"/>
    <w:rsid w:val="005D4B09"/>
    <w:rsid w:val="005D4D84"/>
    <w:rsid w:val="005D5168"/>
    <w:rsid w:val="005D5B9D"/>
    <w:rsid w:val="005D7504"/>
    <w:rsid w:val="005D7942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F185B"/>
    <w:rsid w:val="005F22F5"/>
    <w:rsid w:val="005F4F92"/>
    <w:rsid w:val="005F6564"/>
    <w:rsid w:val="005F739B"/>
    <w:rsid w:val="005F7A13"/>
    <w:rsid w:val="00603681"/>
    <w:rsid w:val="006048DE"/>
    <w:rsid w:val="00604FF7"/>
    <w:rsid w:val="00606A8F"/>
    <w:rsid w:val="00606B13"/>
    <w:rsid w:val="00612179"/>
    <w:rsid w:val="00613E90"/>
    <w:rsid w:val="00614D77"/>
    <w:rsid w:val="00614F56"/>
    <w:rsid w:val="00615641"/>
    <w:rsid w:val="00615819"/>
    <w:rsid w:val="006159DC"/>
    <w:rsid w:val="0061661E"/>
    <w:rsid w:val="00616FCA"/>
    <w:rsid w:val="0061706B"/>
    <w:rsid w:val="00617806"/>
    <w:rsid w:val="00620CF5"/>
    <w:rsid w:val="00623C32"/>
    <w:rsid w:val="006245AB"/>
    <w:rsid w:val="00624A9F"/>
    <w:rsid w:val="00625976"/>
    <w:rsid w:val="006259FD"/>
    <w:rsid w:val="00626072"/>
    <w:rsid w:val="00631796"/>
    <w:rsid w:val="00633199"/>
    <w:rsid w:val="00633511"/>
    <w:rsid w:val="00633F24"/>
    <w:rsid w:val="00634D26"/>
    <w:rsid w:val="00634F25"/>
    <w:rsid w:val="00635090"/>
    <w:rsid w:val="00636C72"/>
    <w:rsid w:val="00637264"/>
    <w:rsid w:val="00641B57"/>
    <w:rsid w:val="00641D68"/>
    <w:rsid w:val="006420BD"/>
    <w:rsid w:val="0064216D"/>
    <w:rsid w:val="00642E1A"/>
    <w:rsid w:val="00647B31"/>
    <w:rsid w:val="0065120C"/>
    <w:rsid w:val="00651293"/>
    <w:rsid w:val="006518FA"/>
    <w:rsid w:val="00654229"/>
    <w:rsid w:val="006543AF"/>
    <w:rsid w:val="00655E66"/>
    <w:rsid w:val="00655E6B"/>
    <w:rsid w:val="00656A0F"/>
    <w:rsid w:val="006572F2"/>
    <w:rsid w:val="0065767F"/>
    <w:rsid w:val="00657CED"/>
    <w:rsid w:val="00657E28"/>
    <w:rsid w:val="00660937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3466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22D9"/>
    <w:rsid w:val="006839EF"/>
    <w:rsid w:val="00684417"/>
    <w:rsid w:val="00684889"/>
    <w:rsid w:val="006861F2"/>
    <w:rsid w:val="006870DB"/>
    <w:rsid w:val="006907A7"/>
    <w:rsid w:val="00690E2E"/>
    <w:rsid w:val="0069120D"/>
    <w:rsid w:val="00691579"/>
    <w:rsid w:val="006918C6"/>
    <w:rsid w:val="00692800"/>
    <w:rsid w:val="00692F47"/>
    <w:rsid w:val="0069414D"/>
    <w:rsid w:val="006945D4"/>
    <w:rsid w:val="00694CB6"/>
    <w:rsid w:val="00694F89"/>
    <w:rsid w:val="00695117"/>
    <w:rsid w:val="006A00BE"/>
    <w:rsid w:val="006A053C"/>
    <w:rsid w:val="006A076C"/>
    <w:rsid w:val="006A0DDA"/>
    <w:rsid w:val="006A291B"/>
    <w:rsid w:val="006A2F1A"/>
    <w:rsid w:val="006A3871"/>
    <w:rsid w:val="006A4CF2"/>
    <w:rsid w:val="006A5D85"/>
    <w:rsid w:val="006B0275"/>
    <w:rsid w:val="006B0549"/>
    <w:rsid w:val="006B0932"/>
    <w:rsid w:val="006B176D"/>
    <w:rsid w:val="006B1A3A"/>
    <w:rsid w:val="006B2199"/>
    <w:rsid w:val="006B30C7"/>
    <w:rsid w:val="006C025D"/>
    <w:rsid w:val="006C046E"/>
    <w:rsid w:val="006C08FF"/>
    <w:rsid w:val="006C2A11"/>
    <w:rsid w:val="006C2ADA"/>
    <w:rsid w:val="006C2B7B"/>
    <w:rsid w:val="006C40EF"/>
    <w:rsid w:val="006C4272"/>
    <w:rsid w:val="006C6136"/>
    <w:rsid w:val="006C6656"/>
    <w:rsid w:val="006C7A16"/>
    <w:rsid w:val="006D03BB"/>
    <w:rsid w:val="006D0FDF"/>
    <w:rsid w:val="006D2421"/>
    <w:rsid w:val="006D299A"/>
    <w:rsid w:val="006D41F4"/>
    <w:rsid w:val="006D5977"/>
    <w:rsid w:val="006D651E"/>
    <w:rsid w:val="006D7C96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79F"/>
    <w:rsid w:val="006F1364"/>
    <w:rsid w:val="006F14F5"/>
    <w:rsid w:val="006F4471"/>
    <w:rsid w:val="006F482D"/>
    <w:rsid w:val="006F5643"/>
    <w:rsid w:val="006F68E2"/>
    <w:rsid w:val="006F6B4C"/>
    <w:rsid w:val="006F6E11"/>
    <w:rsid w:val="006F786C"/>
    <w:rsid w:val="00700706"/>
    <w:rsid w:val="00700BA6"/>
    <w:rsid w:val="00701AE6"/>
    <w:rsid w:val="007020D9"/>
    <w:rsid w:val="00702E7C"/>
    <w:rsid w:val="00703AD1"/>
    <w:rsid w:val="007046A8"/>
    <w:rsid w:val="0070485C"/>
    <w:rsid w:val="007050BD"/>
    <w:rsid w:val="007053D2"/>
    <w:rsid w:val="007060DB"/>
    <w:rsid w:val="00707199"/>
    <w:rsid w:val="0071093E"/>
    <w:rsid w:val="00710DE0"/>
    <w:rsid w:val="007126C6"/>
    <w:rsid w:val="00713789"/>
    <w:rsid w:val="0071452C"/>
    <w:rsid w:val="0071455E"/>
    <w:rsid w:val="007146D7"/>
    <w:rsid w:val="00716626"/>
    <w:rsid w:val="007168F9"/>
    <w:rsid w:val="00716975"/>
    <w:rsid w:val="00717B5B"/>
    <w:rsid w:val="00717B97"/>
    <w:rsid w:val="007205ED"/>
    <w:rsid w:val="00720BB6"/>
    <w:rsid w:val="00722AF2"/>
    <w:rsid w:val="00723A79"/>
    <w:rsid w:val="007246F5"/>
    <w:rsid w:val="007251CB"/>
    <w:rsid w:val="0072676E"/>
    <w:rsid w:val="00726903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0AC1"/>
    <w:rsid w:val="00741671"/>
    <w:rsid w:val="00742097"/>
    <w:rsid w:val="00742213"/>
    <w:rsid w:val="00742376"/>
    <w:rsid w:val="007439F6"/>
    <w:rsid w:val="00743E3F"/>
    <w:rsid w:val="007447F7"/>
    <w:rsid w:val="0074508A"/>
    <w:rsid w:val="00746C7B"/>
    <w:rsid w:val="00747023"/>
    <w:rsid w:val="0074788C"/>
    <w:rsid w:val="007501D2"/>
    <w:rsid w:val="007508E8"/>
    <w:rsid w:val="007509CB"/>
    <w:rsid w:val="00751731"/>
    <w:rsid w:val="007523F7"/>
    <w:rsid w:val="00753530"/>
    <w:rsid w:val="00756F54"/>
    <w:rsid w:val="00757275"/>
    <w:rsid w:val="00757431"/>
    <w:rsid w:val="00757604"/>
    <w:rsid w:val="0075771D"/>
    <w:rsid w:val="00757CB7"/>
    <w:rsid w:val="00757D5E"/>
    <w:rsid w:val="00761248"/>
    <w:rsid w:val="00761A43"/>
    <w:rsid w:val="00765893"/>
    <w:rsid w:val="00765CED"/>
    <w:rsid w:val="00766BA2"/>
    <w:rsid w:val="0077019D"/>
    <w:rsid w:val="00771012"/>
    <w:rsid w:val="00771274"/>
    <w:rsid w:val="00772A35"/>
    <w:rsid w:val="00772D96"/>
    <w:rsid w:val="00774920"/>
    <w:rsid w:val="00774AF1"/>
    <w:rsid w:val="00774E1E"/>
    <w:rsid w:val="00775F6F"/>
    <w:rsid w:val="00775FD8"/>
    <w:rsid w:val="00777A4A"/>
    <w:rsid w:val="00777B7E"/>
    <w:rsid w:val="007801F5"/>
    <w:rsid w:val="007826B9"/>
    <w:rsid w:val="0078312F"/>
    <w:rsid w:val="0078381C"/>
    <w:rsid w:val="007840E9"/>
    <w:rsid w:val="00784B61"/>
    <w:rsid w:val="007859EE"/>
    <w:rsid w:val="00785AD1"/>
    <w:rsid w:val="007866AE"/>
    <w:rsid w:val="00787644"/>
    <w:rsid w:val="00787B45"/>
    <w:rsid w:val="007901A1"/>
    <w:rsid w:val="007908EF"/>
    <w:rsid w:val="00790E89"/>
    <w:rsid w:val="0079110A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3595"/>
    <w:rsid w:val="007A3BCB"/>
    <w:rsid w:val="007A517D"/>
    <w:rsid w:val="007A58DE"/>
    <w:rsid w:val="007A5EF1"/>
    <w:rsid w:val="007B0240"/>
    <w:rsid w:val="007B03E1"/>
    <w:rsid w:val="007B2588"/>
    <w:rsid w:val="007B2BDB"/>
    <w:rsid w:val="007B3AEE"/>
    <w:rsid w:val="007C1A9A"/>
    <w:rsid w:val="007C342B"/>
    <w:rsid w:val="007C45D2"/>
    <w:rsid w:val="007C4878"/>
    <w:rsid w:val="007C5CA5"/>
    <w:rsid w:val="007C5FED"/>
    <w:rsid w:val="007C7DC6"/>
    <w:rsid w:val="007D0037"/>
    <w:rsid w:val="007D2AFD"/>
    <w:rsid w:val="007D2D10"/>
    <w:rsid w:val="007D348E"/>
    <w:rsid w:val="007D4275"/>
    <w:rsid w:val="007D5018"/>
    <w:rsid w:val="007D7370"/>
    <w:rsid w:val="007E08CC"/>
    <w:rsid w:val="007E0A68"/>
    <w:rsid w:val="007E0B48"/>
    <w:rsid w:val="007E1F8A"/>
    <w:rsid w:val="007E2A89"/>
    <w:rsid w:val="007E385C"/>
    <w:rsid w:val="007E4517"/>
    <w:rsid w:val="007E5B84"/>
    <w:rsid w:val="007E614F"/>
    <w:rsid w:val="007E69BF"/>
    <w:rsid w:val="007E69E2"/>
    <w:rsid w:val="007E79F1"/>
    <w:rsid w:val="007F0189"/>
    <w:rsid w:val="007F23FE"/>
    <w:rsid w:val="007F3A0F"/>
    <w:rsid w:val="007F3B03"/>
    <w:rsid w:val="007F55D2"/>
    <w:rsid w:val="007F573F"/>
    <w:rsid w:val="007F7091"/>
    <w:rsid w:val="007F7B0A"/>
    <w:rsid w:val="007F7D52"/>
    <w:rsid w:val="008009EE"/>
    <w:rsid w:val="0080131E"/>
    <w:rsid w:val="008014BE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40EE"/>
    <w:rsid w:val="0081410E"/>
    <w:rsid w:val="008144CC"/>
    <w:rsid w:val="00820D5A"/>
    <w:rsid w:val="00821900"/>
    <w:rsid w:val="0082456F"/>
    <w:rsid w:val="008258A8"/>
    <w:rsid w:val="00825E04"/>
    <w:rsid w:val="00827471"/>
    <w:rsid w:val="008305B1"/>
    <w:rsid w:val="0083177D"/>
    <w:rsid w:val="008334DF"/>
    <w:rsid w:val="00833677"/>
    <w:rsid w:val="00833BBA"/>
    <w:rsid w:val="00834CC3"/>
    <w:rsid w:val="008350FC"/>
    <w:rsid w:val="008408EE"/>
    <w:rsid w:val="0084354A"/>
    <w:rsid w:val="008442FD"/>
    <w:rsid w:val="008477A4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E60"/>
    <w:rsid w:val="0086182E"/>
    <w:rsid w:val="0086383E"/>
    <w:rsid w:val="008656AE"/>
    <w:rsid w:val="008656E9"/>
    <w:rsid w:val="00866881"/>
    <w:rsid w:val="00866ABC"/>
    <w:rsid w:val="00867319"/>
    <w:rsid w:val="008673A5"/>
    <w:rsid w:val="0087391A"/>
    <w:rsid w:val="00874014"/>
    <w:rsid w:val="00874782"/>
    <w:rsid w:val="00875452"/>
    <w:rsid w:val="00876F8E"/>
    <w:rsid w:val="0087706E"/>
    <w:rsid w:val="00877B9C"/>
    <w:rsid w:val="00882727"/>
    <w:rsid w:val="00884A14"/>
    <w:rsid w:val="00884AF9"/>
    <w:rsid w:val="008867EC"/>
    <w:rsid w:val="008869B1"/>
    <w:rsid w:val="008872C2"/>
    <w:rsid w:val="00887F50"/>
    <w:rsid w:val="008901E3"/>
    <w:rsid w:val="008908A4"/>
    <w:rsid w:val="0089185C"/>
    <w:rsid w:val="00893D0D"/>
    <w:rsid w:val="00894043"/>
    <w:rsid w:val="00894841"/>
    <w:rsid w:val="00894939"/>
    <w:rsid w:val="00895E6B"/>
    <w:rsid w:val="008A0050"/>
    <w:rsid w:val="008A095C"/>
    <w:rsid w:val="008A0A69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5106"/>
    <w:rsid w:val="008B62AF"/>
    <w:rsid w:val="008B72AC"/>
    <w:rsid w:val="008B7EC1"/>
    <w:rsid w:val="008C1EBE"/>
    <w:rsid w:val="008C2698"/>
    <w:rsid w:val="008C42C9"/>
    <w:rsid w:val="008C446F"/>
    <w:rsid w:val="008C4692"/>
    <w:rsid w:val="008C4DF7"/>
    <w:rsid w:val="008C7062"/>
    <w:rsid w:val="008C7363"/>
    <w:rsid w:val="008D0693"/>
    <w:rsid w:val="008D0F96"/>
    <w:rsid w:val="008D1042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7899"/>
    <w:rsid w:val="008E09B6"/>
    <w:rsid w:val="008E104B"/>
    <w:rsid w:val="008E109A"/>
    <w:rsid w:val="008E1902"/>
    <w:rsid w:val="008E28B3"/>
    <w:rsid w:val="008E3694"/>
    <w:rsid w:val="008E381B"/>
    <w:rsid w:val="008E484B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D26"/>
    <w:rsid w:val="008F6FE5"/>
    <w:rsid w:val="00900117"/>
    <w:rsid w:val="0090028F"/>
    <w:rsid w:val="009014D6"/>
    <w:rsid w:val="00902127"/>
    <w:rsid w:val="00902A1F"/>
    <w:rsid w:val="00902F27"/>
    <w:rsid w:val="00903464"/>
    <w:rsid w:val="0090363F"/>
    <w:rsid w:val="009056AF"/>
    <w:rsid w:val="00905761"/>
    <w:rsid w:val="009109D9"/>
    <w:rsid w:val="00911198"/>
    <w:rsid w:val="009111B7"/>
    <w:rsid w:val="00911ABB"/>
    <w:rsid w:val="009133A3"/>
    <w:rsid w:val="00913698"/>
    <w:rsid w:val="0091426B"/>
    <w:rsid w:val="009158E4"/>
    <w:rsid w:val="00915CD6"/>
    <w:rsid w:val="00920634"/>
    <w:rsid w:val="00924138"/>
    <w:rsid w:val="0092757A"/>
    <w:rsid w:val="0093099B"/>
    <w:rsid w:val="00930EFE"/>
    <w:rsid w:val="00930F97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211D"/>
    <w:rsid w:val="00942199"/>
    <w:rsid w:val="00943663"/>
    <w:rsid w:val="009448C2"/>
    <w:rsid w:val="009454FA"/>
    <w:rsid w:val="0094566C"/>
    <w:rsid w:val="00946CB5"/>
    <w:rsid w:val="00947CBC"/>
    <w:rsid w:val="00950396"/>
    <w:rsid w:val="00951D77"/>
    <w:rsid w:val="009527EF"/>
    <w:rsid w:val="00954F8C"/>
    <w:rsid w:val="009556BB"/>
    <w:rsid w:val="009562E9"/>
    <w:rsid w:val="009567AA"/>
    <w:rsid w:val="00956D3A"/>
    <w:rsid w:val="00960DED"/>
    <w:rsid w:val="00961B5D"/>
    <w:rsid w:val="00961EDC"/>
    <w:rsid w:val="00962801"/>
    <w:rsid w:val="0096460C"/>
    <w:rsid w:val="00964812"/>
    <w:rsid w:val="009657DA"/>
    <w:rsid w:val="00965F69"/>
    <w:rsid w:val="00966297"/>
    <w:rsid w:val="00970D93"/>
    <w:rsid w:val="00973682"/>
    <w:rsid w:val="00973A6C"/>
    <w:rsid w:val="00974FCF"/>
    <w:rsid w:val="0097525F"/>
    <w:rsid w:val="00975D20"/>
    <w:rsid w:val="00977828"/>
    <w:rsid w:val="00983F13"/>
    <w:rsid w:val="00984137"/>
    <w:rsid w:val="00986CB9"/>
    <w:rsid w:val="00986DD3"/>
    <w:rsid w:val="00991A8D"/>
    <w:rsid w:val="009924C8"/>
    <w:rsid w:val="0099362E"/>
    <w:rsid w:val="0099415A"/>
    <w:rsid w:val="00994C6C"/>
    <w:rsid w:val="009953A9"/>
    <w:rsid w:val="009953D5"/>
    <w:rsid w:val="00995E97"/>
    <w:rsid w:val="009965BC"/>
    <w:rsid w:val="009A1099"/>
    <w:rsid w:val="009A20A5"/>
    <w:rsid w:val="009A2989"/>
    <w:rsid w:val="009A2C83"/>
    <w:rsid w:val="009A348F"/>
    <w:rsid w:val="009A6268"/>
    <w:rsid w:val="009A7D6C"/>
    <w:rsid w:val="009B1F0B"/>
    <w:rsid w:val="009B2C69"/>
    <w:rsid w:val="009B37C0"/>
    <w:rsid w:val="009B6531"/>
    <w:rsid w:val="009B6AFA"/>
    <w:rsid w:val="009B7F8D"/>
    <w:rsid w:val="009C1370"/>
    <w:rsid w:val="009C1E40"/>
    <w:rsid w:val="009C4E83"/>
    <w:rsid w:val="009C75C5"/>
    <w:rsid w:val="009C7C43"/>
    <w:rsid w:val="009D161B"/>
    <w:rsid w:val="009D1A9C"/>
    <w:rsid w:val="009D260B"/>
    <w:rsid w:val="009D367F"/>
    <w:rsid w:val="009D3B31"/>
    <w:rsid w:val="009D3D3F"/>
    <w:rsid w:val="009D3FFD"/>
    <w:rsid w:val="009D66B4"/>
    <w:rsid w:val="009D7274"/>
    <w:rsid w:val="009D7B50"/>
    <w:rsid w:val="009E1E8A"/>
    <w:rsid w:val="009E2BC2"/>
    <w:rsid w:val="009E2C25"/>
    <w:rsid w:val="009E2E0C"/>
    <w:rsid w:val="009E370D"/>
    <w:rsid w:val="009F015C"/>
    <w:rsid w:val="009F0A3D"/>
    <w:rsid w:val="009F0FB0"/>
    <w:rsid w:val="009F1E6E"/>
    <w:rsid w:val="009F24AA"/>
    <w:rsid w:val="009F2C52"/>
    <w:rsid w:val="009F4B44"/>
    <w:rsid w:val="009F4C0E"/>
    <w:rsid w:val="009F55A1"/>
    <w:rsid w:val="009F5C04"/>
    <w:rsid w:val="009F66C2"/>
    <w:rsid w:val="00A009CB"/>
    <w:rsid w:val="00A02C9A"/>
    <w:rsid w:val="00A035A3"/>
    <w:rsid w:val="00A0366E"/>
    <w:rsid w:val="00A0421A"/>
    <w:rsid w:val="00A049E5"/>
    <w:rsid w:val="00A056B0"/>
    <w:rsid w:val="00A057DA"/>
    <w:rsid w:val="00A05B02"/>
    <w:rsid w:val="00A075F9"/>
    <w:rsid w:val="00A07BA3"/>
    <w:rsid w:val="00A07C1F"/>
    <w:rsid w:val="00A1070D"/>
    <w:rsid w:val="00A1174A"/>
    <w:rsid w:val="00A15F89"/>
    <w:rsid w:val="00A2064E"/>
    <w:rsid w:val="00A20CD5"/>
    <w:rsid w:val="00A21393"/>
    <w:rsid w:val="00A22D18"/>
    <w:rsid w:val="00A2335C"/>
    <w:rsid w:val="00A25430"/>
    <w:rsid w:val="00A258FE"/>
    <w:rsid w:val="00A26CB2"/>
    <w:rsid w:val="00A26DF6"/>
    <w:rsid w:val="00A271E3"/>
    <w:rsid w:val="00A30E71"/>
    <w:rsid w:val="00A32FD3"/>
    <w:rsid w:val="00A33763"/>
    <w:rsid w:val="00A347FE"/>
    <w:rsid w:val="00A3485C"/>
    <w:rsid w:val="00A35962"/>
    <w:rsid w:val="00A35A25"/>
    <w:rsid w:val="00A35F3B"/>
    <w:rsid w:val="00A365DF"/>
    <w:rsid w:val="00A367EC"/>
    <w:rsid w:val="00A368FE"/>
    <w:rsid w:val="00A36951"/>
    <w:rsid w:val="00A377B5"/>
    <w:rsid w:val="00A4018A"/>
    <w:rsid w:val="00A4092C"/>
    <w:rsid w:val="00A442E5"/>
    <w:rsid w:val="00A44A58"/>
    <w:rsid w:val="00A46FD9"/>
    <w:rsid w:val="00A4790D"/>
    <w:rsid w:val="00A4799D"/>
    <w:rsid w:val="00A514EF"/>
    <w:rsid w:val="00A51F1B"/>
    <w:rsid w:val="00A52F57"/>
    <w:rsid w:val="00A53507"/>
    <w:rsid w:val="00A5489B"/>
    <w:rsid w:val="00A54F45"/>
    <w:rsid w:val="00A55321"/>
    <w:rsid w:val="00A57748"/>
    <w:rsid w:val="00A60DBE"/>
    <w:rsid w:val="00A622AD"/>
    <w:rsid w:val="00A63102"/>
    <w:rsid w:val="00A64AD0"/>
    <w:rsid w:val="00A64FB3"/>
    <w:rsid w:val="00A65479"/>
    <w:rsid w:val="00A6697D"/>
    <w:rsid w:val="00A67874"/>
    <w:rsid w:val="00A70169"/>
    <w:rsid w:val="00A70822"/>
    <w:rsid w:val="00A7173A"/>
    <w:rsid w:val="00A7262B"/>
    <w:rsid w:val="00A731CB"/>
    <w:rsid w:val="00A73746"/>
    <w:rsid w:val="00A74F9E"/>
    <w:rsid w:val="00A75961"/>
    <w:rsid w:val="00A7603D"/>
    <w:rsid w:val="00A81581"/>
    <w:rsid w:val="00A821BE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4093"/>
    <w:rsid w:val="00A958D7"/>
    <w:rsid w:val="00A975E8"/>
    <w:rsid w:val="00AA01A0"/>
    <w:rsid w:val="00AA0A27"/>
    <w:rsid w:val="00AA13C2"/>
    <w:rsid w:val="00AA22B3"/>
    <w:rsid w:val="00AA462F"/>
    <w:rsid w:val="00AA5749"/>
    <w:rsid w:val="00AA5EED"/>
    <w:rsid w:val="00AA7B98"/>
    <w:rsid w:val="00AB0494"/>
    <w:rsid w:val="00AB13E3"/>
    <w:rsid w:val="00AB28D3"/>
    <w:rsid w:val="00AB373E"/>
    <w:rsid w:val="00AB462C"/>
    <w:rsid w:val="00AB53F5"/>
    <w:rsid w:val="00AB5DBB"/>
    <w:rsid w:val="00AB6B0C"/>
    <w:rsid w:val="00AB6E65"/>
    <w:rsid w:val="00AB7722"/>
    <w:rsid w:val="00AC0B6C"/>
    <w:rsid w:val="00AC1B75"/>
    <w:rsid w:val="00AC1EF9"/>
    <w:rsid w:val="00AC2965"/>
    <w:rsid w:val="00AC46C2"/>
    <w:rsid w:val="00AC6368"/>
    <w:rsid w:val="00AC6426"/>
    <w:rsid w:val="00AC698E"/>
    <w:rsid w:val="00AD277A"/>
    <w:rsid w:val="00AD2E30"/>
    <w:rsid w:val="00AD4049"/>
    <w:rsid w:val="00AD4106"/>
    <w:rsid w:val="00AD41B8"/>
    <w:rsid w:val="00AD478D"/>
    <w:rsid w:val="00AD5647"/>
    <w:rsid w:val="00AD6CD6"/>
    <w:rsid w:val="00AE025A"/>
    <w:rsid w:val="00AE053F"/>
    <w:rsid w:val="00AE0749"/>
    <w:rsid w:val="00AE260B"/>
    <w:rsid w:val="00AE3391"/>
    <w:rsid w:val="00AE4010"/>
    <w:rsid w:val="00AE4591"/>
    <w:rsid w:val="00AE4C3E"/>
    <w:rsid w:val="00AE50D2"/>
    <w:rsid w:val="00AE7B8D"/>
    <w:rsid w:val="00AF0762"/>
    <w:rsid w:val="00AF1377"/>
    <w:rsid w:val="00AF1BCD"/>
    <w:rsid w:val="00AF470E"/>
    <w:rsid w:val="00AF5C04"/>
    <w:rsid w:val="00AF5E3E"/>
    <w:rsid w:val="00AF64CF"/>
    <w:rsid w:val="00AF688E"/>
    <w:rsid w:val="00AF7405"/>
    <w:rsid w:val="00B00398"/>
    <w:rsid w:val="00B029AD"/>
    <w:rsid w:val="00B030EF"/>
    <w:rsid w:val="00B04194"/>
    <w:rsid w:val="00B0421F"/>
    <w:rsid w:val="00B05075"/>
    <w:rsid w:val="00B0677D"/>
    <w:rsid w:val="00B069D5"/>
    <w:rsid w:val="00B07ABA"/>
    <w:rsid w:val="00B10321"/>
    <w:rsid w:val="00B11B62"/>
    <w:rsid w:val="00B12135"/>
    <w:rsid w:val="00B14C71"/>
    <w:rsid w:val="00B17440"/>
    <w:rsid w:val="00B20B0C"/>
    <w:rsid w:val="00B21903"/>
    <w:rsid w:val="00B21958"/>
    <w:rsid w:val="00B21F46"/>
    <w:rsid w:val="00B22143"/>
    <w:rsid w:val="00B248E3"/>
    <w:rsid w:val="00B24ED7"/>
    <w:rsid w:val="00B2520C"/>
    <w:rsid w:val="00B2581D"/>
    <w:rsid w:val="00B25946"/>
    <w:rsid w:val="00B25F85"/>
    <w:rsid w:val="00B27B31"/>
    <w:rsid w:val="00B27F69"/>
    <w:rsid w:val="00B3137D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C11"/>
    <w:rsid w:val="00B37B2B"/>
    <w:rsid w:val="00B4005F"/>
    <w:rsid w:val="00B403E4"/>
    <w:rsid w:val="00B41E99"/>
    <w:rsid w:val="00B44118"/>
    <w:rsid w:val="00B4456F"/>
    <w:rsid w:val="00B456A4"/>
    <w:rsid w:val="00B4595F"/>
    <w:rsid w:val="00B459EF"/>
    <w:rsid w:val="00B500B8"/>
    <w:rsid w:val="00B51DE8"/>
    <w:rsid w:val="00B51E5A"/>
    <w:rsid w:val="00B52270"/>
    <w:rsid w:val="00B5254F"/>
    <w:rsid w:val="00B532E3"/>
    <w:rsid w:val="00B54E56"/>
    <w:rsid w:val="00B55211"/>
    <w:rsid w:val="00B55835"/>
    <w:rsid w:val="00B55D36"/>
    <w:rsid w:val="00B562D0"/>
    <w:rsid w:val="00B57E71"/>
    <w:rsid w:val="00B632A6"/>
    <w:rsid w:val="00B646D7"/>
    <w:rsid w:val="00B6646C"/>
    <w:rsid w:val="00B66D9E"/>
    <w:rsid w:val="00B676B3"/>
    <w:rsid w:val="00B67A1D"/>
    <w:rsid w:val="00B70233"/>
    <w:rsid w:val="00B71428"/>
    <w:rsid w:val="00B71AB5"/>
    <w:rsid w:val="00B71C99"/>
    <w:rsid w:val="00B742CA"/>
    <w:rsid w:val="00B74A6B"/>
    <w:rsid w:val="00B75B05"/>
    <w:rsid w:val="00B76AB1"/>
    <w:rsid w:val="00B77BBA"/>
    <w:rsid w:val="00B80B09"/>
    <w:rsid w:val="00B81941"/>
    <w:rsid w:val="00B83522"/>
    <w:rsid w:val="00B8502B"/>
    <w:rsid w:val="00B863D1"/>
    <w:rsid w:val="00B86DA5"/>
    <w:rsid w:val="00B86FD3"/>
    <w:rsid w:val="00B87693"/>
    <w:rsid w:val="00B90E0A"/>
    <w:rsid w:val="00B9193D"/>
    <w:rsid w:val="00B91C4E"/>
    <w:rsid w:val="00B933C4"/>
    <w:rsid w:val="00B93E51"/>
    <w:rsid w:val="00B95349"/>
    <w:rsid w:val="00BA00CA"/>
    <w:rsid w:val="00BA0A19"/>
    <w:rsid w:val="00BA0A59"/>
    <w:rsid w:val="00BA2E2F"/>
    <w:rsid w:val="00BA3A98"/>
    <w:rsid w:val="00BA497D"/>
    <w:rsid w:val="00BA52CA"/>
    <w:rsid w:val="00BA6674"/>
    <w:rsid w:val="00BA6E9A"/>
    <w:rsid w:val="00BA7766"/>
    <w:rsid w:val="00BB037D"/>
    <w:rsid w:val="00BB1928"/>
    <w:rsid w:val="00BB201C"/>
    <w:rsid w:val="00BB249C"/>
    <w:rsid w:val="00BB2BAD"/>
    <w:rsid w:val="00BB3739"/>
    <w:rsid w:val="00BB42F8"/>
    <w:rsid w:val="00BB50C1"/>
    <w:rsid w:val="00BB541A"/>
    <w:rsid w:val="00BB6D30"/>
    <w:rsid w:val="00BB72B7"/>
    <w:rsid w:val="00BB7E2B"/>
    <w:rsid w:val="00BB7F06"/>
    <w:rsid w:val="00BC0BC4"/>
    <w:rsid w:val="00BC1CFE"/>
    <w:rsid w:val="00BC2B52"/>
    <w:rsid w:val="00BC374F"/>
    <w:rsid w:val="00BC3CB7"/>
    <w:rsid w:val="00BC4893"/>
    <w:rsid w:val="00BC60D3"/>
    <w:rsid w:val="00BC6227"/>
    <w:rsid w:val="00BC6744"/>
    <w:rsid w:val="00BC69C7"/>
    <w:rsid w:val="00BC7629"/>
    <w:rsid w:val="00BC769D"/>
    <w:rsid w:val="00BD1030"/>
    <w:rsid w:val="00BD1271"/>
    <w:rsid w:val="00BD3446"/>
    <w:rsid w:val="00BD3F70"/>
    <w:rsid w:val="00BD45FE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E7B"/>
    <w:rsid w:val="00BE63C3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BF6D3C"/>
    <w:rsid w:val="00C0022C"/>
    <w:rsid w:val="00C00A58"/>
    <w:rsid w:val="00C00C0C"/>
    <w:rsid w:val="00C012FC"/>
    <w:rsid w:val="00C02152"/>
    <w:rsid w:val="00C02415"/>
    <w:rsid w:val="00C029AF"/>
    <w:rsid w:val="00C03367"/>
    <w:rsid w:val="00C042D3"/>
    <w:rsid w:val="00C04410"/>
    <w:rsid w:val="00C04B6C"/>
    <w:rsid w:val="00C050D3"/>
    <w:rsid w:val="00C0526D"/>
    <w:rsid w:val="00C05E3A"/>
    <w:rsid w:val="00C06846"/>
    <w:rsid w:val="00C071F0"/>
    <w:rsid w:val="00C11AB9"/>
    <w:rsid w:val="00C14536"/>
    <w:rsid w:val="00C14E60"/>
    <w:rsid w:val="00C1635D"/>
    <w:rsid w:val="00C16625"/>
    <w:rsid w:val="00C16C9C"/>
    <w:rsid w:val="00C17340"/>
    <w:rsid w:val="00C20101"/>
    <w:rsid w:val="00C2260B"/>
    <w:rsid w:val="00C22AB5"/>
    <w:rsid w:val="00C22E2A"/>
    <w:rsid w:val="00C22EC3"/>
    <w:rsid w:val="00C23F20"/>
    <w:rsid w:val="00C2499C"/>
    <w:rsid w:val="00C262B5"/>
    <w:rsid w:val="00C266B7"/>
    <w:rsid w:val="00C2711F"/>
    <w:rsid w:val="00C30203"/>
    <w:rsid w:val="00C303DD"/>
    <w:rsid w:val="00C303F1"/>
    <w:rsid w:val="00C327ED"/>
    <w:rsid w:val="00C3313E"/>
    <w:rsid w:val="00C33633"/>
    <w:rsid w:val="00C34766"/>
    <w:rsid w:val="00C34BBE"/>
    <w:rsid w:val="00C352FA"/>
    <w:rsid w:val="00C37C09"/>
    <w:rsid w:val="00C4010D"/>
    <w:rsid w:val="00C4346F"/>
    <w:rsid w:val="00C45A0D"/>
    <w:rsid w:val="00C46036"/>
    <w:rsid w:val="00C4617F"/>
    <w:rsid w:val="00C46228"/>
    <w:rsid w:val="00C46612"/>
    <w:rsid w:val="00C4691D"/>
    <w:rsid w:val="00C4695C"/>
    <w:rsid w:val="00C47037"/>
    <w:rsid w:val="00C50225"/>
    <w:rsid w:val="00C50449"/>
    <w:rsid w:val="00C509BB"/>
    <w:rsid w:val="00C5178B"/>
    <w:rsid w:val="00C51AE5"/>
    <w:rsid w:val="00C52EE9"/>
    <w:rsid w:val="00C53CF1"/>
    <w:rsid w:val="00C5429A"/>
    <w:rsid w:val="00C5492D"/>
    <w:rsid w:val="00C54989"/>
    <w:rsid w:val="00C54C98"/>
    <w:rsid w:val="00C552F1"/>
    <w:rsid w:val="00C571B6"/>
    <w:rsid w:val="00C634F5"/>
    <w:rsid w:val="00C65791"/>
    <w:rsid w:val="00C65C92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5126"/>
    <w:rsid w:val="00C7519D"/>
    <w:rsid w:val="00C7522D"/>
    <w:rsid w:val="00C76D44"/>
    <w:rsid w:val="00C814B2"/>
    <w:rsid w:val="00C81E1A"/>
    <w:rsid w:val="00C8219B"/>
    <w:rsid w:val="00C8279B"/>
    <w:rsid w:val="00C836B2"/>
    <w:rsid w:val="00C8395B"/>
    <w:rsid w:val="00C84593"/>
    <w:rsid w:val="00C84CD3"/>
    <w:rsid w:val="00C85AB6"/>
    <w:rsid w:val="00C86563"/>
    <w:rsid w:val="00C8744B"/>
    <w:rsid w:val="00C8750B"/>
    <w:rsid w:val="00C9079D"/>
    <w:rsid w:val="00C9120B"/>
    <w:rsid w:val="00C92650"/>
    <w:rsid w:val="00C93285"/>
    <w:rsid w:val="00C937CC"/>
    <w:rsid w:val="00C942C4"/>
    <w:rsid w:val="00C94AC0"/>
    <w:rsid w:val="00C955A8"/>
    <w:rsid w:val="00C958B5"/>
    <w:rsid w:val="00C960F0"/>
    <w:rsid w:val="00C963E5"/>
    <w:rsid w:val="00C96D75"/>
    <w:rsid w:val="00CA0655"/>
    <w:rsid w:val="00CA0EE8"/>
    <w:rsid w:val="00CA2060"/>
    <w:rsid w:val="00CA23A7"/>
    <w:rsid w:val="00CA2474"/>
    <w:rsid w:val="00CA2FD6"/>
    <w:rsid w:val="00CA477C"/>
    <w:rsid w:val="00CA4EE1"/>
    <w:rsid w:val="00CA52A3"/>
    <w:rsid w:val="00CA5701"/>
    <w:rsid w:val="00CA5C91"/>
    <w:rsid w:val="00CB042F"/>
    <w:rsid w:val="00CB0A05"/>
    <w:rsid w:val="00CB2277"/>
    <w:rsid w:val="00CB2900"/>
    <w:rsid w:val="00CB319B"/>
    <w:rsid w:val="00CB41A2"/>
    <w:rsid w:val="00CB45FA"/>
    <w:rsid w:val="00CB4A90"/>
    <w:rsid w:val="00CB5F89"/>
    <w:rsid w:val="00CB6C74"/>
    <w:rsid w:val="00CC1988"/>
    <w:rsid w:val="00CC20FB"/>
    <w:rsid w:val="00CC2733"/>
    <w:rsid w:val="00CC2D48"/>
    <w:rsid w:val="00CC31B6"/>
    <w:rsid w:val="00CC349F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3033"/>
    <w:rsid w:val="00CD4865"/>
    <w:rsid w:val="00CD488A"/>
    <w:rsid w:val="00CD4E16"/>
    <w:rsid w:val="00CD513F"/>
    <w:rsid w:val="00CD61ED"/>
    <w:rsid w:val="00CD7661"/>
    <w:rsid w:val="00CD776E"/>
    <w:rsid w:val="00CE1AAC"/>
    <w:rsid w:val="00CE1EC9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F1C12"/>
    <w:rsid w:val="00CF20D3"/>
    <w:rsid w:val="00CF338E"/>
    <w:rsid w:val="00CF3636"/>
    <w:rsid w:val="00CF68DA"/>
    <w:rsid w:val="00CF7355"/>
    <w:rsid w:val="00D00BE7"/>
    <w:rsid w:val="00D00D4D"/>
    <w:rsid w:val="00D01E93"/>
    <w:rsid w:val="00D02088"/>
    <w:rsid w:val="00D02DAE"/>
    <w:rsid w:val="00D031E4"/>
    <w:rsid w:val="00D050EC"/>
    <w:rsid w:val="00D0591C"/>
    <w:rsid w:val="00D05ACF"/>
    <w:rsid w:val="00D10B53"/>
    <w:rsid w:val="00D111BF"/>
    <w:rsid w:val="00D11591"/>
    <w:rsid w:val="00D14716"/>
    <w:rsid w:val="00D14B2F"/>
    <w:rsid w:val="00D14D4A"/>
    <w:rsid w:val="00D15BE9"/>
    <w:rsid w:val="00D16A0E"/>
    <w:rsid w:val="00D204B3"/>
    <w:rsid w:val="00D2113B"/>
    <w:rsid w:val="00D2204D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30C0"/>
    <w:rsid w:val="00D346AB"/>
    <w:rsid w:val="00D35A65"/>
    <w:rsid w:val="00D36D2C"/>
    <w:rsid w:val="00D4072D"/>
    <w:rsid w:val="00D43FC8"/>
    <w:rsid w:val="00D466BB"/>
    <w:rsid w:val="00D47F08"/>
    <w:rsid w:val="00D50C19"/>
    <w:rsid w:val="00D51A27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E61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633F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900C6"/>
    <w:rsid w:val="00D924F9"/>
    <w:rsid w:val="00D92AC5"/>
    <w:rsid w:val="00D94063"/>
    <w:rsid w:val="00D94BC8"/>
    <w:rsid w:val="00DA162B"/>
    <w:rsid w:val="00DA19B0"/>
    <w:rsid w:val="00DA3FE8"/>
    <w:rsid w:val="00DA4AB5"/>
    <w:rsid w:val="00DA5771"/>
    <w:rsid w:val="00DA675F"/>
    <w:rsid w:val="00DA6C6A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F3E"/>
    <w:rsid w:val="00DC570B"/>
    <w:rsid w:val="00DC6152"/>
    <w:rsid w:val="00DC702D"/>
    <w:rsid w:val="00DC75C3"/>
    <w:rsid w:val="00DD0514"/>
    <w:rsid w:val="00DD064E"/>
    <w:rsid w:val="00DD18B4"/>
    <w:rsid w:val="00DD2D43"/>
    <w:rsid w:val="00DD3787"/>
    <w:rsid w:val="00DD51CA"/>
    <w:rsid w:val="00DD5D20"/>
    <w:rsid w:val="00DD67CF"/>
    <w:rsid w:val="00DD78AF"/>
    <w:rsid w:val="00DD7B8B"/>
    <w:rsid w:val="00DD7F1F"/>
    <w:rsid w:val="00DE036F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21CB"/>
    <w:rsid w:val="00DF2BFD"/>
    <w:rsid w:val="00DF5BB5"/>
    <w:rsid w:val="00DF65B0"/>
    <w:rsid w:val="00DF67D5"/>
    <w:rsid w:val="00DF7B62"/>
    <w:rsid w:val="00E001C0"/>
    <w:rsid w:val="00E002ED"/>
    <w:rsid w:val="00E014D6"/>
    <w:rsid w:val="00E01BE8"/>
    <w:rsid w:val="00E01D27"/>
    <w:rsid w:val="00E0282B"/>
    <w:rsid w:val="00E034EF"/>
    <w:rsid w:val="00E03ECD"/>
    <w:rsid w:val="00E05598"/>
    <w:rsid w:val="00E05668"/>
    <w:rsid w:val="00E0768B"/>
    <w:rsid w:val="00E114A2"/>
    <w:rsid w:val="00E1284F"/>
    <w:rsid w:val="00E131A0"/>
    <w:rsid w:val="00E14899"/>
    <w:rsid w:val="00E15312"/>
    <w:rsid w:val="00E15A8B"/>
    <w:rsid w:val="00E209C5"/>
    <w:rsid w:val="00E24ED5"/>
    <w:rsid w:val="00E261DB"/>
    <w:rsid w:val="00E304C9"/>
    <w:rsid w:val="00E3182B"/>
    <w:rsid w:val="00E31C41"/>
    <w:rsid w:val="00E334D1"/>
    <w:rsid w:val="00E33CB2"/>
    <w:rsid w:val="00E35997"/>
    <w:rsid w:val="00E37996"/>
    <w:rsid w:val="00E37E8D"/>
    <w:rsid w:val="00E40502"/>
    <w:rsid w:val="00E40728"/>
    <w:rsid w:val="00E41C31"/>
    <w:rsid w:val="00E437B7"/>
    <w:rsid w:val="00E457FE"/>
    <w:rsid w:val="00E45D36"/>
    <w:rsid w:val="00E46025"/>
    <w:rsid w:val="00E47145"/>
    <w:rsid w:val="00E473F7"/>
    <w:rsid w:val="00E47565"/>
    <w:rsid w:val="00E47A7E"/>
    <w:rsid w:val="00E5148E"/>
    <w:rsid w:val="00E5321D"/>
    <w:rsid w:val="00E55919"/>
    <w:rsid w:val="00E56624"/>
    <w:rsid w:val="00E56738"/>
    <w:rsid w:val="00E61F43"/>
    <w:rsid w:val="00E6220C"/>
    <w:rsid w:val="00E62348"/>
    <w:rsid w:val="00E62BF5"/>
    <w:rsid w:val="00E62DF1"/>
    <w:rsid w:val="00E631C3"/>
    <w:rsid w:val="00E70FBF"/>
    <w:rsid w:val="00E71A68"/>
    <w:rsid w:val="00E724C4"/>
    <w:rsid w:val="00E7272C"/>
    <w:rsid w:val="00E72BFC"/>
    <w:rsid w:val="00E735B7"/>
    <w:rsid w:val="00E73F51"/>
    <w:rsid w:val="00E74C6F"/>
    <w:rsid w:val="00E76D95"/>
    <w:rsid w:val="00E77D03"/>
    <w:rsid w:val="00E80901"/>
    <w:rsid w:val="00E80E39"/>
    <w:rsid w:val="00E81930"/>
    <w:rsid w:val="00E81B55"/>
    <w:rsid w:val="00E82B89"/>
    <w:rsid w:val="00E82C5B"/>
    <w:rsid w:val="00E832EA"/>
    <w:rsid w:val="00E8379B"/>
    <w:rsid w:val="00E8443D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4A28"/>
    <w:rsid w:val="00EA546A"/>
    <w:rsid w:val="00EA5CFC"/>
    <w:rsid w:val="00EB0756"/>
    <w:rsid w:val="00EB10A9"/>
    <w:rsid w:val="00EB116C"/>
    <w:rsid w:val="00EB3252"/>
    <w:rsid w:val="00EB32A6"/>
    <w:rsid w:val="00EB5570"/>
    <w:rsid w:val="00EB6845"/>
    <w:rsid w:val="00EB686A"/>
    <w:rsid w:val="00EB7735"/>
    <w:rsid w:val="00EB791A"/>
    <w:rsid w:val="00EC37AE"/>
    <w:rsid w:val="00EC480E"/>
    <w:rsid w:val="00EC4C38"/>
    <w:rsid w:val="00EC50A4"/>
    <w:rsid w:val="00EC5B26"/>
    <w:rsid w:val="00EC6114"/>
    <w:rsid w:val="00EC6309"/>
    <w:rsid w:val="00EC6DB9"/>
    <w:rsid w:val="00EC71BA"/>
    <w:rsid w:val="00EC7797"/>
    <w:rsid w:val="00ED0862"/>
    <w:rsid w:val="00ED1714"/>
    <w:rsid w:val="00ED2415"/>
    <w:rsid w:val="00ED2639"/>
    <w:rsid w:val="00ED2CB9"/>
    <w:rsid w:val="00ED4795"/>
    <w:rsid w:val="00ED4FC8"/>
    <w:rsid w:val="00ED55D8"/>
    <w:rsid w:val="00ED5914"/>
    <w:rsid w:val="00ED5E2B"/>
    <w:rsid w:val="00ED67C8"/>
    <w:rsid w:val="00EE0ABB"/>
    <w:rsid w:val="00EE15ED"/>
    <w:rsid w:val="00EE1953"/>
    <w:rsid w:val="00EE3327"/>
    <w:rsid w:val="00EE442E"/>
    <w:rsid w:val="00EE55B9"/>
    <w:rsid w:val="00EE5DCB"/>
    <w:rsid w:val="00EE6C7C"/>
    <w:rsid w:val="00EE7C8A"/>
    <w:rsid w:val="00EF1703"/>
    <w:rsid w:val="00EF236B"/>
    <w:rsid w:val="00EF3182"/>
    <w:rsid w:val="00EF4B94"/>
    <w:rsid w:val="00EF5401"/>
    <w:rsid w:val="00EF5D17"/>
    <w:rsid w:val="00EF710D"/>
    <w:rsid w:val="00F000E1"/>
    <w:rsid w:val="00F00307"/>
    <w:rsid w:val="00F01217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7D9D"/>
    <w:rsid w:val="00F108DA"/>
    <w:rsid w:val="00F14926"/>
    <w:rsid w:val="00F15168"/>
    <w:rsid w:val="00F15FA6"/>
    <w:rsid w:val="00F16349"/>
    <w:rsid w:val="00F17A13"/>
    <w:rsid w:val="00F200A3"/>
    <w:rsid w:val="00F20570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3964"/>
    <w:rsid w:val="00F339AD"/>
    <w:rsid w:val="00F36BC4"/>
    <w:rsid w:val="00F37BC1"/>
    <w:rsid w:val="00F37EAB"/>
    <w:rsid w:val="00F401FE"/>
    <w:rsid w:val="00F40FD3"/>
    <w:rsid w:val="00F45432"/>
    <w:rsid w:val="00F45D64"/>
    <w:rsid w:val="00F50529"/>
    <w:rsid w:val="00F54B70"/>
    <w:rsid w:val="00F5523B"/>
    <w:rsid w:val="00F55841"/>
    <w:rsid w:val="00F5602D"/>
    <w:rsid w:val="00F574EF"/>
    <w:rsid w:val="00F61A77"/>
    <w:rsid w:val="00F61EA4"/>
    <w:rsid w:val="00F61EC8"/>
    <w:rsid w:val="00F62524"/>
    <w:rsid w:val="00F625AD"/>
    <w:rsid w:val="00F62BED"/>
    <w:rsid w:val="00F6676B"/>
    <w:rsid w:val="00F66DDC"/>
    <w:rsid w:val="00F672DE"/>
    <w:rsid w:val="00F67611"/>
    <w:rsid w:val="00F70A55"/>
    <w:rsid w:val="00F74168"/>
    <w:rsid w:val="00F74A36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1261"/>
    <w:rsid w:val="00F94BD6"/>
    <w:rsid w:val="00F9582B"/>
    <w:rsid w:val="00F96072"/>
    <w:rsid w:val="00F967E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6936"/>
    <w:rsid w:val="00FA7D4E"/>
    <w:rsid w:val="00FB2884"/>
    <w:rsid w:val="00FB2C4A"/>
    <w:rsid w:val="00FB33D2"/>
    <w:rsid w:val="00FB3519"/>
    <w:rsid w:val="00FB3AC9"/>
    <w:rsid w:val="00FB784C"/>
    <w:rsid w:val="00FC15C9"/>
    <w:rsid w:val="00FC2669"/>
    <w:rsid w:val="00FC2B04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38FF"/>
    <w:rsid w:val="00FD3A4C"/>
    <w:rsid w:val="00FD3AB0"/>
    <w:rsid w:val="00FD4EF4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F0200"/>
    <w:rsid w:val="00FF3898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</o:shapedefaults>
    <o:shapelayout v:ext="edit">
      <o:idmap v:ext="edit" data="1"/>
    </o:shapelayout>
  </w:shapeDefaults>
  <w:decimalSymbol w:val=","/>
  <w:listSeparator w:val=","/>
  <w14:docId w14:val="1D6D54DB"/>
  <w15:docId w15:val="{33C75BAB-A5F2-4778-A935-D4477501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TOTVS Texto"/>
    <w:qFormat/>
    <w:rsid w:val="00C4691D"/>
    <w:pPr>
      <w:jc w:val="both"/>
    </w:pPr>
    <w:rPr>
      <w:rFonts w:ascii="Arial Narrow" w:hAnsi="Arial Narrow"/>
      <w:sz w:val="22"/>
      <w:szCs w:val="22"/>
      <w:lang w:eastAsia="en-US"/>
    </w:rPr>
  </w:style>
  <w:style w:type="paragraph" w:styleId="Heading1">
    <w:name w:val="heading 1"/>
    <w:aliases w:val="TOTVS Título"/>
    <w:basedOn w:val="Normal"/>
    <w:next w:val="Normal"/>
    <w:link w:val="Heading1Char1"/>
    <w:autoRedefine/>
    <w:uiPriority w:val="99"/>
    <w:qFormat/>
    <w:rsid w:val="00077E20"/>
    <w:pPr>
      <w:keepNext/>
      <w:keepLines/>
      <w:jc w:val="center"/>
      <w:outlineLvl w:val="0"/>
    </w:pPr>
    <w:rPr>
      <w:rFonts w:eastAsia="Times New Roman" w:cs="Arial"/>
      <w:b/>
      <w:iCs/>
      <w:noProof/>
      <w:color w:val="FFFFFF" w:themeColor="background1"/>
      <w:sz w:val="32"/>
      <w:szCs w:val="32"/>
      <w:lang w:eastAsia="pt-BR"/>
    </w:rPr>
  </w:style>
  <w:style w:type="paragraph" w:styleId="Heading2">
    <w:name w:val="heading 2"/>
    <w:aliases w:val="TOTVS Título 2 - 2014"/>
    <w:basedOn w:val="Normal"/>
    <w:next w:val="Normal"/>
    <w:link w:val="Heading2Char1"/>
    <w:uiPriority w:val="99"/>
    <w:unhideWhenUsed/>
    <w:qFormat/>
    <w:rsid w:val="00537603"/>
    <w:pPr>
      <w:keepNext/>
      <w:numPr>
        <w:ilvl w:val="1"/>
        <w:numId w:val="3"/>
      </w:numPr>
      <w:spacing w:before="240" w:after="60"/>
      <w:ind w:left="1145" w:hanging="578"/>
      <w:outlineLvl w:val="1"/>
    </w:pPr>
    <w:rPr>
      <w:rFonts w:eastAsia="Times New Roman"/>
      <w:b/>
      <w:bCs/>
      <w:iCs/>
      <w:noProof/>
      <w:color w:val="009ABD"/>
      <w:sz w:val="28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2B4BA8"/>
    <w:pPr>
      <w:keepNext/>
      <w:numPr>
        <w:ilvl w:val="2"/>
        <w:numId w:val="3"/>
      </w:numPr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aliases w:val="TOTVS - Texto caixa"/>
    <w:basedOn w:val="Normal"/>
    <w:next w:val="Normal"/>
    <w:link w:val="Heading4Char"/>
    <w:uiPriority w:val="99"/>
    <w:unhideWhenUsed/>
    <w:qFormat/>
    <w:rsid w:val="00C4691D"/>
    <w:pPr>
      <w:keepNext/>
      <w:numPr>
        <w:ilvl w:val="3"/>
        <w:numId w:val="3"/>
      </w:numPr>
      <w:spacing w:before="240" w:after="60"/>
      <w:outlineLvl w:val="3"/>
    </w:pPr>
    <w:rPr>
      <w:rFonts w:eastAsia="Times New Roman"/>
      <w:b/>
      <w:bCs/>
      <w:sz w:val="20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7FF5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B7FF5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B7FF5"/>
    <w:pPr>
      <w:numPr>
        <w:ilvl w:val="6"/>
        <w:numId w:val="3"/>
      </w:numPr>
      <w:spacing w:before="240" w:after="60"/>
      <w:outlineLvl w:val="6"/>
    </w:pPr>
    <w:rPr>
      <w:rFonts w:eastAsia="Times New Roman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B7FF5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B7FF5"/>
    <w:pPr>
      <w:numPr>
        <w:ilvl w:val="8"/>
        <w:numId w:val="3"/>
      </w:numPr>
      <w:spacing w:before="240" w:after="60"/>
      <w:outlineLvl w:val="8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OTVS Título Char"/>
    <w:basedOn w:val="DefaultParagraphFont"/>
    <w:link w:val="Heading1"/>
    <w:uiPriority w:val="99"/>
    <w:rsid w:val="00077E20"/>
    <w:rPr>
      <w:rFonts w:eastAsia="Times New Roman" w:cs="Arial"/>
      <w:b/>
      <w:iCs/>
      <w:noProof/>
      <w:color w:val="FFFFFF" w:themeColor="background1"/>
      <w:sz w:val="32"/>
      <w:szCs w:val="32"/>
    </w:rPr>
  </w:style>
  <w:style w:type="character" w:customStyle="1" w:styleId="Heading2Char1">
    <w:name w:val="Heading 2 Char1"/>
    <w:aliases w:val="TOTVS Título 2 - 2014 Char"/>
    <w:basedOn w:val="DefaultParagraphFont"/>
    <w:link w:val="Heading2"/>
    <w:uiPriority w:val="99"/>
    <w:rsid w:val="00537603"/>
    <w:rPr>
      <w:rFonts w:ascii="Arial Narrow" w:eastAsia="Times New Roman" w:hAnsi="Arial Narrow"/>
      <w:b/>
      <w:bCs/>
      <w:iCs/>
      <w:noProof/>
      <w:color w:val="009ABD"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2B4BA8"/>
    <w:rPr>
      <w:rFonts w:eastAsia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aliases w:val="TOTVS - Texto caixa Char"/>
    <w:basedOn w:val="DefaultParagraphFont"/>
    <w:link w:val="Heading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3B7FF5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3B7FF5"/>
    <w:rPr>
      <w:rFonts w:eastAsia="Times New Roman"/>
      <w:b/>
      <w:bCs/>
      <w:sz w:val="18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3B7FF5"/>
    <w:rPr>
      <w:rFonts w:eastAsia="Times New Roman"/>
      <w:sz w:val="18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3B7FF5"/>
    <w:rPr>
      <w:rFonts w:eastAsia="Times New Roman"/>
      <w:i/>
      <w:iCs/>
      <w:sz w:val="18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3B7FF5"/>
    <w:rPr>
      <w:rFonts w:eastAsia="Times New Roman"/>
      <w:sz w:val="18"/>
      <w:szCs w:val="22"/>
      <w:lang w:eastAsia="en-US"/>
    </w:rPr>
  </w:style>
  <w:style w:type="paragraph" w:styleId="NoSpacing">
    <w:name w:val="No Spacing"/>
    <w:link w:val="NoSpacingChar"/>
    <w:uiPriority w:val="1"/>
    <w:rsid w:val="0023691E"/>
    <w:pPr>
      <w:jc w:val="both"/>
    </w:pPr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499C"/>
    <w:rPr>
      <w:sz w:val="22"/>
      <w:szCs w:val="22"/>
      <w:lang w:val="pt-BR" w:eastAsia="en-US" w:bidi="ar-SA"/>
    </w:rPr>
  </w:style>
  <w:style w:type="paragraph" w:styleId="Header">
    <w:name w:val="header"/>
    <w:basedOn w:val="Normal"/>
    <w:link w:val="Header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3691E"/>
  </w:style>
  <w:style w:type="paragraph" w:styleId="Footer">
    <w:name w:val="footer"/>
    <w:basedOn w:val="Normal"/>
    <w:link w:val="Footer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3691E"/>
  </w:style>
  <w:style w:type="paragraph" w:styleId="DocumentMap">
    <w:name w:val="Document Map"/>
    <w:basedOn w:val="Normal"/>
    <w:link w:val="DocumentMapChar"/>
    <w:uiPriority w:val="99"/>
    <w:unhideWhenUsed/>
    <w:rsid w:val="00315B03"/>
    <w:pPr>
      <w:jc w:val="left"/>
    </w:pPr>
    <w:rPr>
      <w:rFonts w:eastAsia="Times New Roman" w:hAnsi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315B03"/>
    <w:rPr>
      <w:rFonts w:eastAsia="Times New Roman" w:hAnsi="Tahoma"/>
      <w:sz w:val="16"/>
      <w:szCs w:val="16"/>
    </w:rPr>
  </w:style>
  <w:style w:type="paragraph" w:styleId="Title">
    <w:name w:val="Title"/>
    <w:aliases w:val="TOTVS Subtítulo"/>
    <w:basedOn w:val="Normal"/>
    <w:next w:val="Normal"/>
    <w:link w:val="TitleChar1"/>
    <w:autoRedefine/>
    <w:qFormat/>
    <w:rsid w:val="00314F21"/>
    <w:pPr>
      <w:numPr>
        <w:numId w:val="12"/>
      </w:numPr>
      <w:spacing w:before="240" w:after="60"/>
      <w:jc w:val="left"/>
      <w:outlineLvl w:val="0"/>
    </w:pPr>
    <w:rPr>
      <w:rFonts w:eastAsia="Times New Roman"/>
      <w:b/>
      <w:bCs/>
      <w:color w:val="009ABD"/>
      <w:kern w:val="28"/>
      <w:sz w:val="28"/>
    </w:rPr>
  </w:style>
  <w:style w:type="character" w:customStyle="1" w:styleId="TitleChar1">
    <w:name w:val="Title Char1"/>
    <w:aliases w:val="TOTVS Subtítulo Char"/>
    <w:basedOn w:val="DefaultParagraphFont"/>
    <w:link w:val="Title"/>
    <w:rsid w:val="00314F21"/>
    <w:rPr>
      <w:rFonts w:ascii="Arial Narrow" w:eastAsia="Times New Roman" w:hAnsi="Arial Narrow"/>
      <w:b/>
      <w:bCs/>
      <w:color w:val="009ABD"/>
      <w:kern w:val="28"/>
      <w:sz w:val="28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05FE8"/>
    <w:pPr>
      <w:tabs>
        <w:tab w:val="left" w:pos="480"/>
        <w:tab w:val="left" w:leader="dot" w:pos="8828"/>
      </w:tabs>
      <w:spacing w:before="60" w:after="60"/>
    </w:pPr>
    <w:rPr>
      <w:b/>
      <w:color w:val="518DD4"/>
      <w:sz w:val="20"/>
    </w:rPr>
  </w:style>
  <w:style w:type="character" w:styleId="Hyperlink">
    <w:name w:val="Hyperlink"/>
    <w:basedOn w:val="DefaultParagraphFont"/>
    <w:uiPriority w:val="99"/>
    <w:unhideWhenUsed/>
    <w:rsid w:val="008A57E5"/>
    <w:rPr>
      <w:color w:val="0000FF"/>
      <w:u w:val="single"/>
    </w:rPr>
  </w:style>
  <w:style w:type="paragraph" w:styleId="TOCHeading">
    <w:name w:val="TOC Heading"/>
    <w:basedOn w:val="Heading1"/>
    <w:next w:val="Normal"/>
    <w:uiPriority w:val="99"/>
    <w:unhideWhenUsed/>
    <w:qFormat/>
    <w:rsid w:val="008A57E5"/>
    <w:pPr>
      <w:jc w:val="left"/>
      <w:outlineLvl w:val="9"/>
    </w:pPr>
    <w:rPr>
      <w:color w:val="365F91"/>
    </w:rPr>
  </w:style>
  <w:style w:type="paragraph" w:styleId="Subtitle">
    <w:name w:val="Subtitle"/>
    <w:aliases w:val="TOTVS Subsubtítulo"/>
    <w:basedOn w:val="Title"/>
    <w:next w:val="Normal"/>
    <w:link w:val="SubtitleChar"/>
    <w:autoRedefine/>
    <w:uiPriority w:val="11"/>
    <w:qFormat/>
    <w:rsid w:val="006822D9"/>
    <w:rPr>
      <w:color w:val="auto"/>
    </w:rPr>
  </w:style>
  <w:style w:type="character" w:customStyle="1" w:styleId="SubtitleChar">
    <w:name w:val="Subtitle Char"/>
    <w:aliases w:val="TOTVS Subsubtítulo Char"/>
    <w:basedOn w:val="DefaultParagraphFont"/>
    <w:link w:val="Subtitle"/>
    <w:uiPriority w:val="11"/>
    <w:rsid w:val="006822D9"/>
    <w:rPr>
      <w:rFonts w:eastAsia="Times New Roman"/>
      <w:b/>
      <w:bCs/>
      <w:kern w:val="28"/>
      <w:sz w:val="22"/>
      <w:szCs w:val="32"/>
      <w:lang w:eastAsia="en-US"/>
    </w:rPr>
  </w:style>
  <w:style w:type="paragraph" w:styleId="TOC2">
    <w:name w:val="toc 2"/>
    <w:basedOn w:val="Larcio"/>
    <w:next w:val="Larcio"/>
    <w:autoRedefine/>
    <w:uiPriority w:val="39"/>
    <w:unhideWhenUsed/>
    <w:rsid w:val="00915CD6"/>
    <w:pPr>
      <w:tabs>
        <w:tab w:val="clear" w:pos="480"/>
        <w:tab w:val="left" w:pos="0"/>
        <w:tab w:val="left" w:pos="567"/>
        <w:tab w:val="left" w:pos="720"/>
        <w:tab w:val="right" w:leader="dot" w:pos="8861"/>
      </w:tabs>
      <w:spacing w:before="120" w:after="40"/>
    </w:pPr>
    <w:rPr>
      <w:b w:val="0"/>
      <w:color w:val="000000" w:themeColor="text1"/>
      <w:sz w:val="22"/>
    </w:rPr>
  </w:style>
  <w:style w:type="character" w:styleId="SubtleEmphasis">
    <w:name w:val="Subtle Emphasis"/>
    <w:aliases w:val="TOTVS Ênfase Sutil"/>
    <w:basedOn w:val="DefaultParagraphFont"/>
    <w:uiPriority w:val="19"/>
    <w:qFormat/>
    <w:rsid w:val="00E0768B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ED67C8"/>
    <w:pPr>
      <w:jc w:val="center"/>
    </w:pPr>
  </w:style>
  <w:style w:type="character" w:customStyle="1" w:styleId="TOTVSItlicoChar">
    <w:name w:val="TOTVS Itálico Char"/>
    <w:basedOn w:val="DefaultParagraphFont"/>
    <w:link w:val="TOTVSItlico"/>
    <w:rsid w:val="00ED67C8"/>
    <w:rPr>
      <w:rFonts w:ascii="Arial Narrow" w:hAnsi="Arial Narrow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4E042A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DefaultParagraphFont"/>
    <w:rsid w:val="008B7EC1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Heading1Char">
    <w:name w:val="Heading 1 Char"/>
    <w:basedOn w:val="TitleChar"/>
    <w:rsid w:val="008B7EC1"/>
    <w:rPr>
      <w:rFonts w:ascii="Times" w:hAnsi="Times" w:cs="Arial"/>
      <w:b/>
      <w:bCs/>
      <w:color w:val="000000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8B7EC1"/>
    <w:rPr>
      <w:rFonts w:ascii="Times" w:hAnsi="Times" w:cs="Arial"/>
      <w:b/>
      <w:bCs/>
      <w:color w:val="000000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8B7EC1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8B7EC1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/>
      <w:b/>
      <w:bCs/>
      <w:color w:val="000000"/>
      <w:sz w:val="24"/>
      <w:szCs w:val="24"/>
    </w:rPr>
  </w:style>
  <w:style w:type="paragraph" w:customStyle="1" w:styleId="Corpodotexto">
    <w:name w:val="Corpo do texto"/>
    <w:rsid w:val="008B7EC1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/>
      <w:color w:val="000000"/>
      <w:sz w:val="24"/>
      <w:szCs w:val="24"/>
    </w:rPr>
  </w:style>
  <w:style w:type="character" w:styleId="PageNumber">
    <w:name w:val="page number"/>
    <w:basedOn w:val="DefaultParagraphFont"/>
    <w:rsid w:val="008B7EC1"/>
  </w:style>
  <w:style w:type="paragraph" w:customStyle="1" w:styleId="LC-NormalSemParChar">
    <w:name w:val="LC - Normal Sem Par Char"/>
    <w:basedOn w:val="Normal"/>
    <w:rsid w:val="008B7EC1"/>
    <w:rPr>
      <w:rFonts w:ascii="Arial" w:eastAsia="Times New Roman" w:hAnsi="Arial" w:cs="Arial"/>
      <w:szCs w:val="24"/>
    </w:rPr>
  </w:style>
  <w:style w:type="character" w:customStyle="1" w:styleId="LC-NormalSemParCharChar">
    <w:name w:val="LC - Normal Sem Par Char Char"/>
    <w:basedOn w:val="DefaultParagraphFont"/>
    <w:rsid w:val="008B7EC1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Heading1"/>
    <w:rsid w:val="008B7EC1"/>
    <w:pPr>
      <w:keepLines w:val="0"/>
      <w:jc w:val="left"/>
    </w:pPr>
    <w:rPr>
      <w:rFonts w:ascii="Arial" w:hAnsi="Arial"/>
      <w:color w:val="auto"/>
    </w:rPr>
  </w:style>
  <w:style w:type="paragraph" w:customStyle="1" w:styleId="LC-Normal">
    <w:name w:val="LC- Normal"/>
    <w:uiPriority w:val="99"/>
    <w:rsid w:val="0059149C"/>
    <w:pPr>
      <w:ind w:firstLine="567"/>
      <w:jc w:val="both"/>
    </w:pPr>
    <w:rPr>
      <w:rFonts w:ascii="Arial" w:eastAsia="Times New Roman" w:hAnsi="Arial" w:cs="Arial"/>
      <w:color w:val="000000"/>
      <w:sz w:val="18"/>
      <w:szCs w:val="24"/>
      <w:lang w:eastAsia="en-US"/>
    </w:rPr>
  </w:style>
  <w:style w:type="paragraph" w:customStyle="1" w:styleId="LC-Heading2">
    <w:name w:val="LC - Heading 2"/>
    <w:basedOn w:val="Heading2"/>
    <w:rsid w:val="008B7EC1"/>
    <w:pPr>
      <w:numPr>
        <w:ilvl w:val="0"/>
        <w:numId w:val="0"/>
      </w:numPr>
      <w:spacing w:before="0" w:after="0"/>
    </w:pPr>
    <w:rPr>
      <w:rFonts w:ascii="Arial" w:hAnsi="Arial"/>
      <w:iCs w:val="0"/>
    </w:rPr>
  </w:style>
  <w:style w:type="character" w:customStyle="1" w:styleId="LC-Heading2Char">
    <w:name w:val="LC - Heading 2 Char"/>
    <w:basedOn w:val="Heading2Char"/>
    <w:rsid w:val="008B7EC1"/>
    <w:rPr>
      <w:rFonts w:ascii="Arial" w:hAnsi="Arial" w:cs="Arial"/>
      <w:b/>
      <w:bCs/>
      <w:color w:val="000000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DefaultParagraphFont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BodyText2">
    <w:name w:val="Body Text 2"/>
    <w:basedOn w:val="Normal"/>
    <w:link w:val="BodyText2Char"/>
    <w:rsid w:val="008B7EC1"/>
    <w:pPr>
      <w:jc w:val="center"/>
    </w:pPr>
    <w:rPr>
      <w:rFonts w:ascii="Arial" w:eastAsia="Times New Roman" w:hAnsi="Arial" w:cs="Arial"/>
      <w:color w:val="3366FF"/>
      <w:sz w:val="28"/>
      <w:szCs w:val="28"/>
    </w:rPr>
  </w:style>
  <w:style w:type="character" w:customStyle="1" w:styleId="BodyText2Char">
    <w:name w:val="Body Text 2 Char"/>
    <w:basedOn w:val="DefaultParagraphFont"/>
    <w:link w:val="BodyText2"/>
    <w:rsid w:val="008B7EC1"/>
    <w:rPr>
      <w:rFonts w:ascii="Arial" w:eastAsia="Times New Roman" w:hAnsi="Arial" w:cs="Arial"/>
      <w:color w:val="3366FF"/>
      <w:sz w:val="28"/>
      <w:szCs w:val="28"/>
      <w:lang w:eastAsia="en-US"/>
    </w:rPr>
  </w:style>
  <w:style w:type="paragraph" w:styleId="BodyText">
    <w:name w:val="Body Text"/>
    <w:basedOn w:val="Normal"/>
    <w:link w:val="BodyTextChar"/>
    <w:rsid w:val="008B7EC1"/>
    <w:pPr>
      <w:jc w:val="center"/>
    </w:pPr>
    <w:rPr>
      <w:rFonts w:ascii="Arial" w:eastAsia="Times New Roman" w:hAnsi="Arial" w:cs="Arial"/>
      <w:b/>
      <w:color w:val="003366"/>
      <w:szCs w:val="24"/>
      <w:lang w:eastAsia="pt-BR"/>
    </w:rPr>
  </w:style>
  <w:style w:type="character" w:customStyle="1" w:styleId="BodyTextChar">
    <w:name w:val="Body Text Char"/>
    <w:basedOn w:val="DefaultParagraphFont"/>
    <w:link w:val="BodyText"/>
    <w:rsid w:val="008B7EC1"/>
    <w:rPr>
      <w:rFonts w:ascii="Arial" w:eastAsia="Times New Roman" w:hAnsi="Arial" w:cs="Arial"/>
      <w:b/>
      <w:color w:val="003366"/>
      <w:sz w:val="24"/>
      <w:szCs w:val="24"/>
    </w:rPr>
  </w:style>
  <w:style w:type="paragraph" w:styleId="TOC3">
    <w:name w:val="toc 3"/>
    <w:basedOn w:val="Larcio"/>
    <w:next w:val="Larcio"/>
    <w:autoRedefine/>
    <w:uiPriority w:val="39"/>
    <w:rsid w:val="00A514EF"/>
    <w:pPr>
      <w:tabs>
        <w:tab w:val="clear" w:pos="480"/>
        <w:tab w:val="right" w:pos="-284"/>
        <w:tab w:val="left" w:pos="567"/>
        <w:tab w:val="left" w:pos="1134"/>
      </w:tabs>
      <w:spacing w:before="40" w:after="40"/>
      <w:ind w:left="567"/>
    </w:pPr>
    <w:rPr>
      <w:b w:val="0"/>
      <w:i/>
      <w:iCs/>
      <w:noProof/>
      <w:color w:val="auto"/>
      <w:sz w:val="18"/>
      <w:szCs w:val="24"/>
      <w:lang w:eastAsia="pt-BR"/>
    </w:rPr>
  </w:style>
  <w:style w:type="paragraph" w:customStyle="1" w:styleId="Premissas">
    <w:name w:val="Premissas"/>
    <w:basedOn w:val="Normal"/>
    <w:autoRedefine/>
    <w:rsid w:val="008B7EC1"/>
    <w:rPr>
      <w:rFonts w:ascii="Arial" w:eastAsia="MS Mincho" w:hAnsi="Arial" w:cs="Arial"/>
      <w:szCs w:val="24"/>
    </w:rPr>
  </w:style>
  <w:style w:type="paragraph" w:customStyle="1" w:styleId="Descricao">
    <w:name w:val="Descricao"/>
    <w:basedOn w:val="Normal"/>
    <w:autoRedefine/>
    <w:rsid w:val="008B7EC1"/>
    <w:rPr>
      <w:rFonts w:ascii="Arial" w:eastAsia="Times New Roman" w:hAnsi="Arial" w:cs="Arial"/>
      <w:szCs w:val="24"/>
    </w:rPr>
  </w:style>
  <w:style w:type="paragraph" w:customStyle="1" w:styleId="LC-Heading3">
    <w:name w:val="LC - Heading 3"/>
    <w:basedOn w:val="Heading3"/>
    <w:rsid w:val="008B7EC1"/>
    <w:pPr>
      <w:numPr>
        <w:numId w:val="2"/>
      </w:numPr>
      <w:spacing w:before="0" w:after="0"/>
    </w:pPr>
    <w:rPr>
      <w:rFonts w:ascii="Arial" w:hAnsi="Arial"/>
      <w:color w:val="000000"/>
      <w:sz w:val="28"/>
      <w:szCs w:val="24"/>
    </w:rPr>
  </w:style>
  <w:style w:type="paragraph" w:customStyle="1" w:styleId="StyleLC-NormalBold1">
    <w:name w:val="Style LC- Normal + Bold1"/>
    <w:basedOn w:val="LC-Normal"/>
    <w:rsid w:val="008B7EC1"/>
    <w:rPr>
      <w:b/>
      <w:bCs/>
    </w:rPr>
  </w:style>
  <w:style w:type="paragraph" w:styleId="PlainText">
    <w:name w:val="Plain Text"/>
    <w:basedOn w:val="Normal"/>
    <w:link w:val="PlainTextChar"/>
    <w:rsid w:val="008B7EC1"/>
    <w:pPr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ainTextChar">
    <w:name w:val="Plain Text Char"/>
    <w:basedOn w:val="DefaultParagraphFont"/>
    <w:link w:val="PlainText"/>
    <w:rsid w:val="008B7EC1"/>
    <w:rPr>
      <w:rFonts w:ascii="Courier New" w:eastAsia="Times New Roman" w:hAnsi="Courier New" w:cs="Courier New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Larcio">
    <w:name w:val="Laércio"/>
    <w:basedOn w:val="TOC1"/>
    <w:rsid w:val="008B7EC1"/>
  </w:style>
  <w:style w:type="paragraph" w:styleId="TOC4">
    <w:name w:val="toc 4"/>
    <w:basedOn w:val="Normal"/>
    <w:next w:val="Normal"/>
    <w:autoRedefine/>
    <w:uiPriority w:val="39"/>
    <w:rsid w:val="008B7EC1"/>
    <w:pPr>
      <w:ind w:left="720"/>
      <w:jc w:val="left"/>
    </w:pPr>
    <w:rPr>
      <w:rFonts w:ascii="Times New Roman" w:eastAsia="Times New Roman" w:hAnsi="Times New Roman"/>
      <w:szCs w:val="24"/>
    </w:rPr>
  </w:style>
  <w:style w:type="character" w:styleId="FollowedHyperlink">
    <w:name w:val="FollowedHyperlink"/>
    <w:basedOn w:val="DefaultParagraphFont"/>
    <w:rsid w:val="008B7EC1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8B7EC1"/>
    <w:pPr>
      <w:ind w:left="708"/>
      <w:jc w:val="left"/>
    </w:pPr>
    <w:rPr>
      <w:rFonts w:ascii="Arial" w:eastAsia="Times New Roman" w:hAnsi="Arial" w:cs="Arial"/>
      <w:color w:val="000000"/>
      <w:szCs w:val="28"/>
      <w:lang w:eastAsia="pt-BR"/>
    </w:rPr>
  </w:style>
  <w:style w:type="character" w:customStyle="1" w:styleId="BodyTextIndentChar">
    <w:name w:val="Body Text Indent Char"/>
    <w:basedOn w:val="DefaultParagraphFont"/>
    <w:link w:val="BodyTextIndent"/>
    <w:rsid w:val="008B7EC1"/>
    <w:rPr>
      <w:rFonts w:ascii="Arial" w:eastAsia="Times New Roman" w:hAnsi="Arial" w:cs="Arial"/>
      <w:color w:val="000000"/>
      <w:sz w:val="24"/>
      <w:szCs w:val="28"/>
    </w:rPr>
  </w:style>
  <w:style w:type="paragraph" w:styleId="TOC7">
    <w:name w:val="toc 7"/>
    <w:basedOn w:val="Normal"/>
    <w:next w:val="Normal"/>
    <w:autoRedefine/>
    <w:uiPriority w:val="39"/>
    <w:rsid w:val="008B7EC1"/>
    <w:pPr>
      <w:ind w:left="144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TOC5">
    <w:name w:val="toc 5"/>
    <w:basedOn w:val="Normal"/>
    <w:next w:val="Normal"/>
    <w:autoRedefine/>
    <w:uiPriority w:val="39"/>
    <w:rsid w:val="008B7EC1"/>
    <w:pPr>
      <w:ind w:left="96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TOC6">
    <w:name w:val="toc 6"/>
    <w:basedOn w:val="Normal"/>
    <w:next w:val="Normal"/>
    <w:autoRedefine/>
    <w:uiPriority w:val="39"/>
    <w:rsid w:val="008B7EC1"/>
    <w:pPr>
      <w:ind w:left="120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NormalWeb">
    <w:name w:val="Normal (Web)"/>
    <w:basedOn w:val="Normal"/>
    <w:uiPriority w:val="99"/>
    <w:rsid w:val="008B7EC1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8B7EC1"/>
    <w:rPr>
      <w:b/>
      <w:bCs/>
    </w:rPr>
  </w:style>
  <w:style w:type="paragraph" w:styleId="TOC8">
    <w:name w:val="toc 8"/>
    <w:basedOn w:val="Normal"/>
    <w:next w:val="Normal"/>
    <w:autoRedefine/>
    <w:uiPriority w:val="39"/>
    <w:rsid w:val="008B7EC1"/>
    <w:pPr>
      <w:ind w:left="1680"/>
      <w:jc w:val="left"/>
    </w:pPr>
    <w:rPr>
      <w:rFonts w:ascii="Times New Roman" w:eastAsia="Times New Roman" w:hAnsi="Times New Roman"/>
      <w:szCs w:val="24"/>
      <w:lang w:eastAsia="pt-BR"/>
    </w:rPr>
  </w:style>
  <w:style w:type="paragraph" w:styleId="TOC9">
    <w:name w:val="toc 9"/>
    <w:basedOn w:val="Normal"/>
    <w:next w:val="Normal"/>
    <w:autoRedefine/>
    <w:uiPriority w:val="39"/>
    <w:rsid w:val="008B7EC1"/>
    <w:pPr>
      <w:ind w:left="1920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Emphasis">
    <w:name w:val="Emphasis"/>
    <w:basedOn w:val="DefaultParagraphFont"/>
    <w:qFormat/>
    <w:rsid w:val="008B7EC1"/>
    <w:rPr>
      <w:i/>
      <w:iCs/>
    </w:rPr>
  </w:style>
  <w:style w:type="paragraph" w:styleId="FootnoteText">
    <w:name w:val="footnote text"/>
    <w:basedOn w:val="Normal"/>
    <w:link w:val="FootnoteTextChar"/>
    <w:semiHidden/>
    <w:rsid w:val="008B7EC1"/>
    <w:pPr>
      <w:jc w:val="left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FootnoteTextChar">
    <w:name w:val="Footnote Text Char"/>
    <w:basedOn w:val="DefaultParagraphFont"/>
    <w:link w:val="FootnoteText"/>
    <w:semiHidden/>
    <w:rsid w:val="008B7EC1"/>
    <w:rPr>
      <w:rFonts w:ascii="Times New Roman" w:eastAsia="Times New Roman" w:hAnsi="Times New Roman"/>
    </w:rPr>
  </w:style>
  <w:style w:type="character" w:styleId="FootnoteReference">
    <w:name w:val="footnote reference"/>
    <w:basedOn w:val="DefaultParagraphFont"/>
    <w:semiHidden/>
    <w:rsid w:val="008B7EC1"/>
    <w:rPr>
      <w:vertAlign w:val="superscript"/>
    </w:rPr>
  </w:style>
  <w:style w:type="table" w:styleId="TableGrid">
    <w:name w:val="Table Grid"/>
    <w:basedOn w:val="TableNormal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59149C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8D4062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875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750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750B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5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50B"/>
    <w:rPr>
      <w:b/>
      <w:bCs/>
      <w:lang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customStyle="1" w:styleId="media-title2">
    <w:name w:val="media-title2"/>
    <w:basedOn w:val="Normal"/>
    <w:rsid w:val="008B1A7C"/>
    <w:pPr>
      <w:spacing w:before="100" w:beforeAutospacing="1"/>
      <w:jc w:val="left"/>
    </w:pPr>
    <w:rPr>
      <w:rFonts w:ascii="Times New Roman" w:eastAsia="Times New Roman" w:hAnsi="Times New Roman"/>
      <w:b/>
      <w:bCs/>
      <w:color w:val="000000"/>
      <w:sz w:val="15"/>
      <w:szCs w:val="15"/>
      <w:lang w:eastAsia="pt-BR"/>
    </w:rPr>
  </w:style>
  <w:style w:type="paragraph" w:customStyle="1" w:styleId="media-description2">
    <w:name w:val="media-description2"/>
    <w:basedOn w:val="Normal"/>
    <w:rsid w:val="008B1A7C"/>
    <w:pPr>
      <w:spacing w:before="100" w:beforeAutospacing="1" w:line="225" w:lineRule="atLeast"/>
      <w:jc w:val="left"/>
    </w:pPr>
    <w:rPr>
      <w:rFonts w:ascii="Times New Roman" w:eastAsia="Times New Roman" w:hAnsi="Times New Roman"/>
      <w:sz w:val="15"/>
      <w:szCs w:val="15"/>
      <w:lang w:eastAsia="pt-BR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customStyle="1" w:styleId="style10corpo">
    <w:name w:val="style10corpo"/>
    <w:basedOn w:val="Normal"/>
    <w:uiPriority w:val="99"/>
    <w:rsid w:val="00942199"/>
    <w:pPr>
      <w:spacing w:before="100" w:beforeAutospacing="1" w:after="100" w:afterAutospacing="1"/>
      <w:jc w:val="left"/>
    </w:pPr>
    <w:rPr>
      <w:rFonts w:ascii="Trebuchet MS" w:eastAsia="Times New Roman" w:hAnsi="Trebuchet MS"/>
      <w:color w:val="666666"/>
      <w:sz w:val="17"/>
      <w:szCs w:val="17"/>
      <w:lang w:eastAsia="pt-BR"/>
    </w:rPr>
  </w:style>
  <w:style w:type="paragraph" w:styleId="Revision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TOTVSTtulo2014">
    <w:name w:val="TOTVS Título 2014"/>
    <w:next w:val="Normal"/>
    <w:link w:val="TOTVSTtulo2014Char"/>
    <w:qFormat/>
    <w:rsid w:val="008D7899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/>
    </w:rPr>
  </w:style>
  <w:style w:type="character" w:customStyle="1" w:styleId="TOTVSTtulo2014Char">
    <w:name w:val="TOTVS Título 2014 Char"/>
    <w:basedOn w:val="Heading2Char1"/>
    <w:link w:val="TOTVSTtulo2014"/>
    <w:rsid w:val="008D7899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katia.queiroz\Downloads\Modelo%20padrao%20para%20documentos%20%20-%20Formato%20Word%202014%20v1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7EE91-E342-4848-BA3B-72A6B3FD7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C:\Users\katia.queiroz\Downloads\Modelo padrao para documentos  - Formato Word 2014 v1.dotx</Template>
  <TotalTime>101</TotalTime>
  <Pages>4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TOTVS</Company>
  <LinksUpToDate>false</LinksUpToDate>
  <CharactersWithSpaces>1636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katia.queiroz</dc:creator>
  <cp:keywords/>
  <dc:description/>
  <cp:lastModifiedBy>Microsoft Office User</cp:lastModifiedBy>
  <cp:revision>26</cp:revision>
  <cp:lastPrinted>2017-04-11T17:53:00Z</cp:lastPrinted>
  <dcterms:created xsi:type="dcterms:W3CDTF">2018-01-15T16:29:00Z</dcterms:created>
  <dcterms:modified xsi:type="dcterms:W3CDTF">2018-01-19T12:22:00Z</dcterms:modified>
</cp:coreProperties>
</file>