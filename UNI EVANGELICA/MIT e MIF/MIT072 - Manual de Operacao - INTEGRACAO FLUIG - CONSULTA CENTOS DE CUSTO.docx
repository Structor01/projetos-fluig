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2EFA4" w14:textId="77777777" w:rsidR="00C2499C" w:rsidRPr="00EA3A95" w:rsidRDefault="00C2499C" w:rsidP="00EC3450">
      <w:pPr>
        <w:ind w:left="851"/>
        <w:rPr>
          <w:lang w:val="en-US"/>
        </w:rPr>
      </w:pPr>
      <w:bookmarkStart w:id="0" w:name="_GoBack"/>
      <w:bookmarkEnd w:id="0"/>
    </w:p>
    <w:p w14:paraId="2A50479D" w14:textId="77777777" w:rsidR="008D1042" w:rsidRDefault="00660BB0" w:rsidP="00385928">
      <w:pPr>
        <w:ind w:left="851"/>
      </w:pPr>
      <w:r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7605438B" wp14:editId="42FD325E">
                <wp:simplePos x="0" y="0"/>
                <wp:positionH relativeFrom="column">
                  <wp:posOffset>3550285</wp:posOffset>
                </wp:positionH>
                <wp:positionV relativeFrom="paragraph">
                  <wp:posOffset>7258685</wp:posOffset>
                </wp:positionV>
                <wp:extent cx="2450465" cy="374015"/>
                <wp:effectExtent l="0" t="1270" r="0" b="0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3DE4E" w14:textId="77777777" w:rsidR="00B65A0F" w:rsidRPr="008D7899" w:rsidRDefault="00B65A0F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 w:rsidRPr="008D7899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="003C353A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24</w:t>
                            </w:r>
                            <w:r w:rsidR="00FB5E0A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/</w:t>
                            </w:r>
                            <w:r w:rsidR="003C353A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12</w:t>
                            </w:r>
                            <w:r w:rsidR="00FB5E0A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/2017</w:t>
                            </w:r>
                            <w:r w:rsidRPr="008D7899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B90669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79.55pt;margin-top:571.55pt;width:192.95pt;height:29.45pt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" filled="f" stroked="f">
                <v:textbox>
                  <w:txbxContent>
                    <w:p w:rsidR="00B65A0F" w:rsidRPr="008D7899" w:rsidRDefault="00B65A0F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 w:rsidRPr="008D7899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 xml:space="preserve"> </w:t>
                      </w:r>
                      <w:r w:rsidR="003C353A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24</w:t>
                      </w:r>
                      <w:r w:rsidR="00FB5E0A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/</w:t>
                      </w:r>
                      <w:r w:rsidR="003C353A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12</w:t>
                      </w:r>
                      <w:r w:rsidR="00FB5E0A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/2017</w:t>
                      </w:r>
                      <w:r w:rsidRPr="008D7899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06821831" wp14:editId="47E6D3B0">
                <wp:simplePos x="0" y="0"/>
                <wp:positionH relativeFrom="column">
                  <wp:posOffset>635635</wp:posOffset>
                </wp:positionH>
                <wp:positionV relativeFrom="paragraph">
                  <wp:posOffset>6641465</wp:posOffset>
                </wp:positionV>
                <wp:extent cx="5365115" cy="615315"/>
                <wp:effectExtent l="0" t="3175" r="0" b="635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61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F09C78" w14:textId="77777777" w:rsidR="00B65A0F" w:rsidRPr="00EC3450" w:rsidRDefault="00B65A0F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EC3450">
                              <w:rPr>
                                <w:lang w:val="pt-BR"/>
                              </w:rPr>
                              <w:t>MIT072 – Manual de Operação do Protótipo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2F27331" id="Text Box 23" o:spid="_x0000_s1027" type="#_x0000_t202" style="position:absolute;left:0;text-align:left;margin-left:50.05pt;margin-top:522.95pt;width:422.45pt;height:48.45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" filled="f" stroked="f">
                <v:textbox>
                  <w:txbxContent>
                    <w:p w:rsidR="00B65A0F" w:rsidRPr="00EC3450" w:rsidRDefault="00B65A0F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EC3450">
                        <w:rPr>
                          <w:lang w:val="pt-BR"/>
                        </w:rPr>
                        <w:t>MIT072 – Manual de Operação do Protótipo</w:t>
                      </w:r>
                    </w:p>
                  </w:txbxContent>
                </v:textbox>
              </v:shape>
            </w:pict>
          </mc:Fallback>
        </mc:AlternateContent>
      </w:r>
      <w:r w:rsidR="001F3A6C" w:rsidRPr="00EA3A95">
        <w:rPr>
          <w:rFonts w:asciiTheme="minorHAnsi" w:hAnsiTheme="minorHAnsi"/>
          <w:lang w:val="en-US"/>
        </w:rPr>
        <w:br w:type="page"/>
      </w:r>
      <w:r w:rsidR="00B37B2B" w:rsidRPr="00B71428">
        <w:lastRenderedPageBreak/>
        <w:t xml:space="preserve"> </w:t>
      </w:r>
    </w:p>
    <w:sdt>
      <w:sdtPr>
        <w:rPr>
          <w:rFonts w:eastAsia="Calibri" w:cs="Times New Roman"/>
          <w:b w:val="0"/>
          <w:iCs w:val="0"/>
          <w:noProof w:val="0"/>
          <w:color w:val="auto"/>
          <w:sz w:val="22"/>
          <w:szCs w:val="22"/>
          <w:lang w:eastAsia="en-US"/>
        </w:rPr>
        <w:id w:val="3099041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4D80E33" w14:textId="77777777" w:rsidR="00D2092D" w:rsidRDefault="00385928" w:rsidP="00821B7E">
          <w:pPr>
            <w:pStyle w:val="TOCHeading"/>
            <w:ind w:left="567"/>
          </w:pPr>
          <w:r>
            <w:t>Sumário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FA5B542" w14:textId="77777777" w:rsidR="00D2092D" w:rsidRDefault="00A61AD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eastAsia="pt-BR"/>
            </w:rPr>
          </w:pPr>
          <w:hyperlink w:anchor="_Toc472612579" w:history="1">
            <w:r w:rsidR="003C353A">
              <w:rPr>
                <w:rStyle w:val="Hyperlink"/>
                <w:noProof/>
              </w:rPr>
              <w:t xml:space="preserve">Projeto: </w:t>
            </w:r>
            <w:r w:rsidR="000A2112">
              <w:rPr>
                <w:rStyle w:val="Hyperlink"/>
                <w:noProof/>
              </w:rPr>
              <w:t>Compras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_Toc472612579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2327930C" w14:textId="77777777" w:rsidR="00D2092D" w:rsidRDefault="00A61AD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eastAsia="pt-BR"/>
            </w:rPr>
          </w:pPr>
          <w:hyperlink w:anchor="_Toc472612580" w:history="1">
            <w:r w:rsidR="003C353A">
              <w:rPr>
                <w:rStyle w:val="Hyperlink"/>
                <w:noProof/>
              </w:rPr>
              <w:t>Cliente: UniEvangélica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_Toc472612580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404106AE" w14:textId="77777777" w:rsidR="00D2092D" w:rsidRDefault="00A61AD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1" w:history="1">
            <w:r w:rsidR="00D2092D" w:rsidRPr="00F307C0">
              <w:rPr>
                <w:rStyle w:val="Hyperlink"/>
                <w:noProof/>
              </w:rPr>
              <w:t xml:space="preserve">Utilização da Personalização – Integração </w:t>
            </w:r>
            <w:r w:rsidR="003C353A">
              <w:rPr>
                <w:rStyle w:val="Hyperlink"/>
                <w:noProof/>
              </w:rPr>
              <w:t>Fluig</w:t>
            </w:r>
            <w:r w:rsidR="00D2092D" w:rsidRPr="00F307C0">
              <w:rPr>
                <w:rStyle w:val="Hyperlink"/>
                <w:noProof/>
              </w:rPr>
              <w:t xml:space="preserve"> – Consulta </w:t>
            </w:r>
            <w:r w:rsidR="005E4586">
              <w:rPr>
                <w:rStyle w:val="Hyperlink"/>
                <w:noProof/>
              </w:rPr>
              <w:t>Centros de Custo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_Toc472612581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19AA1A74" w14:textId="77777777" w:rsidR="00D2092D" w:rsidRDefault="00A61AD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2" w:history="1">
            <w:r w:rsidR="00D2092D" w:rsidRPr="00F307C0">
              <w:rPr>
                <w:rStyle w:val="Hyperlink"/>
                <w:noProof/>
              </w:rPr>
              <w:t>1.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Objetivo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_Toc472612582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2DC5946E" w14:textId="77777777" w:rsidR="00D2092D" w:rsidRDefault="00A61AD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3" w:history="1">
            <w:r w:rsidR="00D2092D" w:rsidRPr="00F307C0">
              <w:rPr>
                <w:rStyle w:val="Hyperlink"/>
                <w:noProof/>
              </w:rPr>
              <w:t>2.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Configurações WebService Protheus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_Toc472612583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0FDC13F5" w14:textId="77777777" w:rsidR="00D2092D" w:rsidRDefault="00A61AD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4" w:history="1">
            <w:r w:rsidR="00D2092D" w:rsidRPr="00F307C0">
              <w:rPr>
                <w:rStyle w:val="Hyperlink"/>
                <w:noProof/>
              </w:rPr>
              <w:t>3.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Definições dos Métodos e Arquivo XML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_Toc472612584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4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08F6693C" w14:textId="77777777" w:rsidR="00D2092D" w:rsidRDefault="00A61AD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5" w:history="1">
            <w:r w:rsidR="00D2092D" w:rsidRPr="00F307C0">
              <w:rPr>
                <w:rStyle w:val="Hyperlink"/>
                <w:noProof/>
              </w:rPr>
              <w:t>4.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Arquivos de Programas Fonte / Tabelas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_Toc472612585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5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702FE45B" w14:textId="77777777" w:rsidR="00385928" w:rsidRDefault="00385928" w:rsidP="00C03960">
          <w:r>
            <w:rPr>
              <w:b/>
              <w:bCs/>
            </w:rPr>
            <w:fldChar w:fldCharType="end"/>
          </w:r>
        </w:p>
      </w:sdtContent>
    </w:sdt>
    <w:p w14:paraId="785874C9" w14:textId="77777777" w:rsidR="00385928" w:rsidRDefault="00385928" w:rsidP="00C073CE">
      <w:pPr>
        <w:pStyle w:val="Larcio"/>
      </w:pPr>
    </w:p>
    <w:p w14:paraId="74853B6D" w14:textId="77777777" w:rsidR="00385928" w:rsidRPr="008D1042" w:rsidRDefault="00385928" w:rsidP="00C073CE">
      <w:pPr>
        <w:pStyle w:val="Larcio"/>
      </w:pPr>
    </w:p>
    <w:p w14:paraId="3645C0E8" w14:textId="77777777" w:rsidR="008B7EC1" w:rsidRPr="00BC2B52" w:rsidRDefault="000839FD" w:rsidP="00EC3450">
      <w:pPr>
        <w:ind w:left="851"/>
        <w:rPr>
          <w:rFonts w:asciiTheme="minorHAnsi" w:hAnsiTheme="minorHAnsi"/>
          <w:color w:val="518DD4"/>
          <w:u w:val="single"/>
        </w:rPr>
      </w:pPr>
      <w:r w:rsidRPr="00AE4591">
        <w:rPr>
          <w:rFonts w:asciiTheme="minorHAnsi" w:hAnsiTheme="minorHAnsi"/>
        </w:rPr>
        <w:br w:type="page"/>
      </w:r>
    </w:p>
    <w:p w14:paraId="2D0644F2" w14:textId="77777777" w:rsidR="00EC3450" w:rsidRPr="00EC3450" w:rsidRDefault="00EC3450" w:rsidP="0023420C">
      <w:pPr>
        <w:pStyle w:val="Heading1"/>
        <w:jc w:val="left"/>
        <w:rPr>
          <w:color w:val="auto"/>
          <w:sz w:val="22"/>
          <w:szCs w:val="22"/>
        </w:rPr>
      </w:pPr>
      <w:bookmarkStart w:id="1" w:name="_Toc388473896"/>
      <w:bookmarkStart w:id="2" w:name="_Toc448329695"/>
      <w:bookmarkStart w:id="3" w:name="_Toc461737880"/>
      <w:bookmarkStart w:id="4" w:name="_Toc461738098"/>
      <w:bookmarkStart w:id="5" w:name="_Toc461993822"/>
      <w:bookmarkStart w:id="6" w:name="_Toc469216351"/>
      <w:bookmarkStart w:id="7" w:name="_Toc469300450"/>
      <w:bookmarkStart w:id="8" w:name="_Toc469303550"/>
      <w:bookmarkStart w:id="9" w:name="_Toc472612579"/>
      <w:r w:rsidRPr="00EC3450">
        <w:rPr>
          <w:color w:val="auto"/>
          <w:sz w:val="22"/>
          <w:szCs w:val="22"/>
        </w:rPr>
        <w:lastRenderedPageBreak/>
        <w:t>Projeto:</w:t>
      </w:r>
      <w:bookmarkEnd w:id="1"/>
      <w:r w:rsidRPr="00EC3450">
        <w:rPr>
          <w:color w:val="auto"/>
          <w:sz w:val="22"/>
          <w:szCs w:val="22"/>
        </w:rPr>
        <w:t xml:space="preserve">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0A2112">
        <w:rPr>
          <w:color w:val="auto"/>
          <w:sz w:val="22"/>
          <w:szCs w:val="22"/>
        </w:rPr>
        <w:t>Compras</w:t>
      </w:r>
    </w:p>
    <w:p w14:paraId="648FC863" w14:textId="77777777" w:rsidR="00EC3450" w:rsidRPr="00EC3450" w:rsidRDefault="00245D0E" w:rsidP="0023420C">
      <w:pPr>
        <w:pStyle w:val="Heading1"/>
        <w:jc w:val="left"/>
        <w:rPr>
          <w:lang w:val="en-US"/>
        </w:rPr>
      </w:pPr>
      <w:bookmarkStart w:id="10" w:name="_Toc448329696"/>
      <w:bookmarkStart w:id="11" w:name="_Toc461737881"/>
      <w:bookmarkStart w:id="12" w:name="_Toc461738099"/>
      <w:bookmarkStart w:id="13" w:name="_Toc461993823"/>
      <w:bookmarkStart w:id="14" w:name="_Toc469216352"/>
      <w:bookmarkStart w:id="15" w:name="_Toc469300451"/>
      <w:bookmarkStart w:id="16" w:name="_Toc469303551"/>
      <w:bookmarkStart w:id="17" w:name="_Toc472612580"/>
      <w:r w:rsidRPr="00245D0E">
        <w:rPr>
          <w:color w:val="auto"/>
          <w:sz w:val="22"/>
          <w:szCs w:val="22"/>
        </w:rPr>
        <w:t xml:space="preserve">Cliente: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0A2112">
        <w:rPr>
          <w:color w:val="auto"/>
          <w:sz w:val="22"/>
          <w:szCs w:val="22"/>
        </w:rPr>
        <w:t>UniEvangélica</w:t>
      </w:r>
      <w:r w:rsidRPr="00245D0E">
        <w:rPr>
          <w:color w:val="auto"/>
          <w:sz w:val="22"/>
          <w:szCs w:val="22"/>
        </w:rPr>
        <w:br/>
      </w:r>
    </w:p>
    <w:tbl>
      <w:tblPr>
        <w:tblW w:w="1032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EC3450" w:rsidRPr="00EC3450" w14:paraId="64390613" w14:textId="77777777" w:rsidTr="00645F3B">
        <w:trPr>
          <w:cantSplit/>
          <w:trHeight w:val="23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14:paraId="7B075AF3" w14:textId="77777777" w:rsidR="00EC3450" w:rsidRPr="00EC3450" w:rsidRDefault="00245D0E" w:rsidP="00FB5E0A">
            <w:pPr>
              <w:pStyle w:val="Heading2"/>
              <w:numPr>
                <w:ilvl w:val="0"/>
                <w:numId w:val="0"/>
              </w:numPr>
              <w:jc w:val="center"/>
              <w:rPr>
                <w:color w:val="17365D"/>
                <w:sz w:val="22"/>
                <w:szCs w:val="22"/>
                <w:lang w:val="pt-BR"/>
              </w:rPr>
            </w:pPr>
            <w:bookmarkStart w:id="18" w:name="_Toc448329697"/>
            <w:bookmarkStart w:id="19" w:name="_Toc461737882"/>
            <w:bookmarkStart w:id="20" w:name="_Toc461738100"/>
            <w:bookmarkStart w:id="21" w:name="_Toc461993824"/>
            <w:bookmarkStart w:id="22" w:name="_Toc469216353"/>
            <w:bookmarkStart w:id="23" w:name="_Toc469300452"/>
            <w:bookmarkStart w:id="24" w:name="_Toc469303552"/>
            <w:bookmarkStart w:id="25" w:name="_Toc472612581"/>
            <w:r>
              <w:rPr>
                <w:color w:val="17365D"/>
                <w:sz w:val="22"/>
                <w:szCs w:val="22"/>
                <w:lang w:val="pt-BR"/>
              </w:rPr>
              <w:t xml:space="preserve">Utilização da Personalização – </w:t>
            </w:r>
            <w:r w:rsidR="003E1C33">
              <w:rPr>
                <w:color w:val="17365D"/>
                <w:sz w:val="22"/>
                <w:szCs w:val="22"/>
                <w:lang w:val="pt-BR"/>
              </w:rPr>
              <w:t>Integração</w:t>
            </w:r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r w:rsidR="000A2112">
              <w:rPr>
                <w:color w:val="17365D"/>
                <w:sz w:val="22"/>
                <w:szCs w:val="22"/>
                <w:lang w:val="pt-BR"/>
              </w:rPr>
              <w:t xml:space="preserve"> Fluig</w:t>
            </w:r>
            <w:r w:rsidR="00D10BA4">
              <w:rPr>
                <w:color w:val="17365D"/>
                <w:sz w:val="22"/>
                <w:szCs w:val="22"/>
                <w:lang w:val="pt-BR"/>
              </w:rPr>
              <w:t xml:space="preserve"> – </w:t>
            </w:r>
            <w:r w:rsidR="00FB5E0A">
              <w:rPr>
                <w:color w:val="17365D"/>
                <w:sz w:val="22"/>
                <w:szCs w:val="22"/>
                <w:lang w:val="pt-BR"/>
              </w:rPr>
              <w:t xml:space="preserve">Consulta </w:t>
            </w:r>
            <w:bookmarkEnd w:id="25"/>
            <w:r w:rsidR="00752CB7">
              <w:rPr>
                <w:color w:val="17365D"/>
                <w:sz w:val="22"/>
                <w:szCs w:val="22"/>
                <w:lang w:val="pt-BR"/>
              </w:rPr>
              <w:t>Centros de Custo</w:t>
            </w:r>
          </w:p>
        </w:tc>
      </w:tr>
    </w:tbl>
    <w:p w14:paraId="7AAAF305" w14:textId="77777777" w:rsidR="00245D0E" w:rsidRDefault="00245D0E" w:rsidP="00245D0E">
      <w:pPr>
        <w:pStyle w:val="Heading2"/>
        <w:numPr>
          <w:ilvl w:val="0"/>
          <w:numId w:val="0"/>
        </w:numPr>
        <w:spacing w:before="0" w:after="0"/>
        <w:ind w:left="851"/>
        <w:jc w:val="left"/>
        <w:rPr>
          <w:rFonts w:cs="Tahoma"/>
        </w:rPr>
      </w:pPr>
      <w:bookmarkStart w:id="26" w:name="_Toc388473897"/>
    </w:p>
    <w:p w14:paraId="0B3A0B25" w14:textId="77777777" w:rsidR="00A76D7C" w:rsidRDefault="00FB1EE1" w:rsidP="002E7354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7" w:name="_Toc472612582"/>
      <w:r>
        <w:rPr>
          <w:rFonts w:cs="Tahoma"/>
        </w:rPr>
        <w:t>Objetivo</w:t>
      </w:r>
      <w:bookmarkEnd w:id="27"/>
    </w:p>
    <w:p w14:paraId="4CCA3586" w14:textId="77777777" w:rsidR="008A0CD7" w:rsidRDefault="008A0CD7" w:rsidP="00A76D7C"/>
    <w:p w14:paraId="04744088" w14:textId="77777777" w:rsidR="00FB1EE1" w:rsidRDefault="00FB1EE1" w:rsidP="00A4021F">
      <w:r>
        <w:t>Este documento descreve as funcionalida</w:t>
      </w:r>
      <w:r w:rsidR="00434E9A">
        <w:t>des e métodos para integração do</w:t>
      </w:r>
      <w:r>
        <w:t xml:space="preserve"> sistema </w:t>
      </w:r>
      <w:r w:rsidR="00434E9A">
        <w:t>Fluig</w:t>
      </w:r>
      <w:r w:rsidR="003E1C33">
        <w:t xml:space="preserve"> </w:t>
      </w:r>
      <w:r>
        <w:t xml:space="preserve">com o Protheus, através de comunicação </w:t>
      </w:r>
      <w:r w:rsidR="00DE5D7A">
        <w:t>WebService</w:t>
      </w:r>
      <w:r>
        <w:t>.</w:t>
      </w:r>
    </w:p>
    <w:p w14:paraId="7ADC55A1" w14:textId="77777777" w:rsidR="00FB1EE1" w:rsidRDefault="00FB1EE1" w:rsidP="00A4021F">
      <w:pPr>
        <w:rPr>
          <w:lang w:val="en-US"/>
        </w:rPr>
      </w:pPr>
    </w:p>
    <w:p w14:paraId="71CDF27A" w14:textId="77777777" w:rsidR="00813F77" w:rsidRDefault="001B55A1" w:rsidP="002E7354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8" w:name="_Toc472612583"/>
      <w:r>
        <w:rPr>
          <w:rFonts w:cs="Tahoma"/>
        </w:rPr>
        <w:t xml:space="preserve">Configurações </w:t>
      </w:r>
      <w:r w:rsidR="00DE5D7A">
        <w:rPr>
          <w:rFonts w:cs="Tahoma"/>
        </w:rPr>
        <w:t>WebService</w:t>
      </w:r>
      <w:r w:rsidR="008E7026">
        <w:rPr>
          <w:rFonts w:cs="Tahoma"/>
        </w:rPr>
        <w:t xml:space="preserve"> Protheus</w:t>
      </w:r>
      <w:bookmarkEnd w:id="28"/>
    </w:p>
    <w:p w14:paraId="04DC2F3B" w14:textId="77777777" w:rsidR="00813F77" w:rsidRDefault="00813F77" w:rsidP="00A4021F">
      <w:pPr>
        <w:rPr>
          <w:lang w:val="en-US"/>
        </w:rPr>
      </w:pPr>
    </w:p>
    <w:p w14:paraId="0E0C961F" w14:textId="77777777" w:rsidR="008C564F" w:rsidRDefault="001B55A1" w:rsidP="008C564F">
      <w:r>
        <w:t>Para a comunicação entre os sistemas, será configurado um serviço exclusivo no Protheus</w:t>
      </w:r>
      <w:r w:rsidR="00DE5D7A">
        <w:t xml:space="preserve"> para o Webservce</w:t>
      </w:r>
      <w:r>
        <w:t>, para receber informações pelo IP do servidor configurado</w:t>
      </w:r>
      <w:r w:rsidR="00DE5D7A">
        <w:t xml:space="preserve"> em uma porta específica a ser definida</w:t>
      </w:r>
      <w:r>
        <w:t xml:space="preserve">. </w:t>
      </w:r>
    </w:p>
    <w:p w14:paraId="13E7D2C5" w14:textId="77777777" w:rsidR="001B55A1" w:rsidRDefault="001B55A1" w:rsidP="008C564F"/>
    <w:p w14:paraId="3F8D8930" w14:textId="77777777" w:rsidR="001B55A1" w:rsidRDefault="001B55A1" w:rsidP="008C564F">
      <w:r>
        <w:t>No arquivo appserver.ini deverá ser incluído o trecho de configuração:</w:t>
      </w:r>
    </w:p>
    <w:p w14:paraId="33D4C410" w14:textId="77777777" w:rsidR="00DE5D7A" w:rsidRDefault="00DE5D7A" w:rsidP="00DE5D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lang w:eastAsia="pt-BR"/>
        </w:rPr>
      </w:pPr>
    </w:p>
    <w:p w14:paraId="04727A8D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[HTTP]</w:t>
      </w:r>
    </w:p>
    <w:p w14:paraId="36D41371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ENABLE=1</w:t>
      </w:r>
    </w:p>
    <w:p w14:paraId="00FAB3F1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PATH=C:\totvs\protheus12\data\val\workflow</w:t>
      </w:r>
    </w:p>
    <w:p w14:paraId="2CD5C885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PORT=8085</w:t>
      </w:r>
    </w:p>
    <w:p w14:paraId="207A50FD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</w:p>
    <w:p w14:paraId="0F81C182" w14:textId="77777777" w:rsid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>
        <w:rPr>
          <w:rFonts w:ascii="Consolas" w:hAnsi="Consolas" w:cs="Consolas"/>
          <w:sz w:val="18"/>
          <w:lang w:eastAsia="pt-BR"/>
        </w:rPr>
        <w:t>;configurar esse trecho para definir url para acesso do WS</w:t>
      </w:r>
    </w:p>
    <w:p w14:paraId="7FE94DE9" w14:textId="77777777" w:rsidR="00434E9A" w:rsidRPr="00DE5D7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>
        <w:rPr>
          <w:rFonts w:ascii="Consolas" w:hAnsi="Consolas" w:cs="Consolas"/>
          <w:sz w:val="18"/>
          <w:lang w:eastAsia="pt-BR"/>
        </w:rPr>
        <w:t>;deve contar IP do Servidor ou caminho de rede + porta</w:t>
      </w:r>
    </w:p>
    <w:p w14:paraId="345ED640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[compras2.unievangelica.edu.br:8085]</w:t>
      </w:r>
    </w:p>
    <w:p w14:paraId="354E1504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ENABLE=1</w:t>
      </w:r>
    </w:p>
    <w:p w14:paraId="0F890409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PATH=C:\totvs\protheus12\data\val</w:t>
      </w:r>
    </w:p>
    <w:p w14:paraId="166C8EFC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ENVIRONMENT=WS</w:t>
      </w:r>
    </w:p>
    <w:p w14:paraId="5DB6187C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INSTANCENAME=ws</w:t>
      </w:r>
    </w:p>
    <w:p w14:paraId="2DD63D11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RESPONSEJOB=JOB_WS_010101</w:t>
      </w:r>
    </w:p>
    <w:p w14:paraId="0EF17DDC" w14:textId="77777777" w:rsidR="00DE5D7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DEFAULTPAGE=wsindex.apw</w:t>
      </w:r>
    </w:p>
    <w:p w14:paraId="61761BBD" w14:textId="77777777" w:rsid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</w:p>
    <w:p w14:paraId="0B13120E" w14:textId="77777777" w:rsidR="009475BE" w:rsidRPr="00DE5D7A" w:rsidRDefault="009475BE" w:rsidP="00DE5D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>
        <w:rPr>
          <w:rFonts w:ascii="Consolas" w:hAnsi="Consolas" w:cs="Consolas"/>
          <w:sz w:val="18"/>
          <w:lang w:eastAsia="pt-BR"/>
        </w:rPr>
        <w:t>;este trecho é fixo, deve ter nome do ResponseJob da trecho anterior</w:t>
      </w:r>
    </w:p>
    <w:p w14:paraId="75A8683E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[JOB_WS_010101]</w:t>
      </w:r>
    </w:p>
    <w:p w14:paraId="58B40576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TYPE=WEBEX</w:t>
      </w:r>
    </w:p>
    <w:p w14:paraId="0D427249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ENVIRONMENT=WS</w:t>
      </w:r>
    </w:p>
    <w:p w14:paraId="49271C02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INSTANCES=1,***</w:t>
      </w:r>
    </w:p>
    <w:p w14:paraId="7C6A491F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SIGAWEB=WS</w:t>
      </w:r>
    </w:p>
    <w:p w14:paraId="148426A5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INSTANCENAME=ws</w:t>
      </w:r>
    </w:p>
    <w:p w14:paraId="2CCB4F80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ONSTART=__WSSTART</w:t>
      </w:r>
    </w:p>
    <w:p w14:paraId="0EB5A6E3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ONCONNECT=__WSCONNECT</w:t>
      </w:r>
    </w:p>
    <w:p w14:paraId="69D00D95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PREPAREIN=01,0101</w:t>
      </w:r>
    </w:p>
    <w:p w14:paraId="6DA5F307" w14:textId="77777777" w:rsidR="00434E9A" w:rsidRPr="00434E9A" w:rsidRDefault="00434E9A" w:rsidP="00434E9A">
      <w:pPr>
        <w:rPr>
          <w:rFonts w:ascii="Consolas" w:hAnsi="Consolas" w:cs="Consolas"/>
          <w:sz w:val="18"/>
          <w:lang w:eastAsia="pt-BR"/>
        </w:rPr>
      </w:pPr>
    </w:p>
    <w:p w14:paraId="126954F2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[ONSTART]</w:t>
      </w:r>
    </w:p>
    <w:p w14:paraId="6DEC9610" w14:textId="77777777" w:rsidR="00554EF8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;JOBS=JOB_WS_010101</w:t>
      </w:r>
    </w:p>
    <w:p w14:paraId="2845CEF6" w14:textId="77777777" w:rsidR="00434E9A" w:rsidRDefault="00434E9A" w:rsidP="00434E9A">
      <w:pPr>
        <w:ind w:firstLine="709"/>
      </w:pPr>
    </w:p>
    <w:p w14:paraId="1921839E" w14:textId="77777777" w:rsidR="00B65A0F" w:rsidRDefault="00B65A0F" w:rsidP="00554EF8">
      <w:r>
        <w:t xml:space="preserve">Configure e salve o arquivo. Reinicie o serviço e tente acessar a URL configurada pelo nevegador. No exemplo, a URL seria: </w:t>
      </w:r>
      <w:hyperlink r:id="rId8" w:history="1">
        <w:r w:rsidR="00CB2A64" w:rsidRPr="00BB3E23">
          <w:rPr>
            <w:rStyle w:val="Hyperlink"/>
          </w:rPr>
          <w:t>http://compras2.unievangelica.edu.br:8</w:t>
        </w:r>
      </w:hyperlink>
      <w:r w:rsidR="00CB2A64">
        <w:rPr>
          <w:rStyle w:val="Hyperlink"/>
        </w:rPr>
        <w:t>085</w:t>
      </w:r>
      <w:r>
        <w:t xml:space="preserve">. Se tudo estiver correto, deverá ser carregada uma página listando todos </w:t>
      </w:r>
      <w:r w:rsidR="00DD3183">
        <w:t>os serviços</w:t>
      </w:r>
      <w:r>
        <w:t xml:space="preserve"> disponíveis.</w:t>
      </w:r>
    </w:p>
    <w:p w14:paraId="35C30C7B" w14:textId="77777777" w:rsidR="00B65A0F" w:rsidRDefault="00B65A0F" w:rsidP="00554EF8"/>
    <w:p w14:paraId="16C29A7C" w14:textId="77777777" w:rsidR="00B65A0F" w:rsidRDefault="00DD3183" w:rsidP="00554EF8">
      <w:r>
        <w:t xml:space="preserve">Iremos utilizar o serviço </w:t>
      </w:r>
      <w:r w:rsidR="00B65A0F">
        <w:t>WS_INT</w:t>
      </w:r>
      <w:r w:rsidR="00CB2A64">
        <w:t>FLUIG</w:t>
      </w:r>
      <w:r w:rsidR="00B65A0F">
        <w:t xml:space="preserve">. Compilar os fontes </w:t>
      </w:r>
      <w:r>
        <w:t>para que este serviço esteja disponível e habilitado (veja lista de fontes detalhados neste documento).</w:t>
      </w:r>
    </w:p>
    <w:p w14:paraId="42AD4BAE" w14:textId="77777777" w:rsidR="004C4D9E" w:rsidRDefault="004C4D9E" w:rsidP="00FE5ECE">
      <w:pPr>
        <w:ind w:left="709" w:hanging="709"/>
      </w:pPr>
    </w:p>
    <w:p w14:paraId="0D3D3ABD" w14:textId="77777777" w:rsidR="0010394C" w:rsidRDefault="0010394C" w:rsidP="0010394C">
      <w:r>
        <w:lastRenderedPageBreak/>
        <w:t xml:space="preserve">Após configurado todo o ambiente e compilados os fontes, é possível obter o endereço WSDL. </w:t>
      </w:r>
      <w:r w:rsidR="00705CBA">
        <w:t>Clique no l</w:t>
      </w:r>
      <w:r w:rsidR="00FE5ECE">
        <w:t>ink com o nome do serviço WS_INTFLUIG</w:t>
      </w:r>
      <w:r w:rsidR="00705CBA">
        <w:t>, depois no link alinhado a “</w:t>
      </w:r>
      <w:r w:rsidR="00705CBA" w:rsidRPr="00705CBA">
        <w:t>Descrição do Serviço (WSDL)</w:t>
      </w:r>
      <w:r w:rsidR="00705CBA">
        <w:t xml:space="preserve">”. </w:t>
      </w:r>
      <w:r w:rsidR="00403D89">
        <w:t xml:space="preserve">Será aberto o endereço WSDL no navegador. </w:t>
      </w:r>
      <w:r>
        <w:t>No nosso exemplo o endereço será:</w:t>
      </w:r>
    </w:p>
    <w:p w14:paraId="0103270D" w14:textId="77777777" w:rsidR="0010394C" w:rsidRDefault="0010394C" w:rsidP="0010394C"/>
    <w:p w14:paraId="70FDCEA6" w14:textId="77777777" w:rsidR="0010394C" w:rsidRDefault="00A61ADB" w:rsidP="0010394C">
      <w:pPr>
        <w:ind w:firstLine="709"/>
      </w:pPr>
      <w:hyperlink r:id="rId9" w:history="1">
        <w:r w:rsidR="00FE5ECE" w:rsidRPr="00BB3E23">
          <w:rPr>
            <w:rStyle w:val="Hyperlink"/>
          </w:rPr>
          <w:t xml:space="preserve"> http://compras2.unievangelica.edu.br:8085/WS_INTFLUIG.apw?WSDL</w:t>
        </w:r>
      </w:hyperlink>
    </w:p>
    <w:p w14:paraId="53EDA799" w14:textId="77777777" w:rsidR="0010394C" w:rsidRDefault="0010394C" w:rsidP="0010394C"/>
    <w:p w14:paraId="5F43702C" w14:textId="77777777" w:rsidR="0010394C" w:rsidRDefault="0010394C" w:rsidP="0010394C"/>
    <w:p w14:paraId="39332EC9" w14:textId="77777777" w:rsidR="00B25AE5" w:rsidRDefault="00CA667F" w:rsidP="00B25AE5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9" w:name="_Toc472612584"/>
      <w:r>
        <w:rPr>
          <w:rFonts w:cs="Tahoma"/>
        </w:rPr>
        <w:t>Definições dos Métodos e Arquivo XML</w:t>
      </w:r>
      <w:bookmarkEnd w:id="29"/>
    </w:p>
    <w:p w14:paraId="7B96B6F3" w14:textId="77777777" w:rsidR="00B25AE5" w:rsidRDefault="00B25AE5" w:rsidP="00B25AE5">
      <w:pPr>
        <w:rPr>
          <w:lang w:val="en-US"/>
        </w:rPr>
      </w:pPr>
    </w:p>
    <w:p w14:paraId="5FF571A0" w14:textId="77777777" w:rsidR="00EE6FBC" w:rsidRDefault="00B25AE5" w:rsidP="00B25AE5">
      <w:r>
        <w:t xml:space="preserve">Para a comunicação entre os sistemas, </w:t>
      </w:r>
      <w:r w:rsidR="00CA667F">
        <w:t xml:space="preserve">será feita via arquivo XML. </w:t>
      </w:r>
      <w:r w:rsidR="00DA6074">
        <w:t xml:space="preserve">Este documento detalha a função </w:t>
      </w:r>
      <w:r w:rsidR="005E4586">
        <w:rPr>
          <w:b/>
        </w:rPr>
        <w:t>CONSULTA_CCUS</w:t>
      </w:r>
      <w:r w:rsidR="00BD5722">
        <w:rPr>
          <w:b/>
        </w:rPr>
        <w:t>TOS</w:t>
      </w:r>
      <w:r w:rsidR="00DA6074">
        <w:t xml:space="preserve">, referente as integrações </w:t>
      </w:r>
      <w:r w:rsidR="005E4586">
        <w:t>Consultar Centros de Custo</w:t>
      </w:r>
      <w:r w:rsidR="00DA6074">
        <w:t>.</w:t>
      </w:r>
    </w:p>
    <w:p w14:paraId="6614EFF3" w14:textId="77777777" w:rsidR="009D1236" w:rsidRDefault="009D1236" w:rsidP="00B25AE5"/>
    <w:p w14:paraId="4C461B89" w14:textId="77777777" w:rsidR="00B25AE5" w:rsidRPr="00A718CE" w:rsidRDefault="00A718CE" w:rsidP="00B25AE5">
      <w:pPr>
        <w:rPr>
          <w:b/>
          <w:i/>
        </w:rPr>
      </w:pPr>
      <w:r w:rsidRPr="00A718CE">
        <w:rPr>
          <w:b/>
          <w:i/>
        </w:rPr>
        <w:t>E</w:t>
      </w:r>
      <w:r w:rsidR="00CA667F" w:rsidRPr="00A718CE">
        <w:rPr>
          <w:b/>
          <w:i/>
        </w:rPr>
        <w:t xml:space="preserve">strutura básica do arquivo </w:t>
      </w:r>
      <w:r w:rsidR="00EE6FBC" w:rsidRPr="00A718CE">
        <w:rPr>
          <w:b/>
          <w:i/>
        </w:rPr>
        <w:t>de envio</w:t>
      </w:r>
      <w:r w:rsidR="00CA667F" w:rsidRPr="00A718CE">
        <w:rPr>
          <w:b/>
          <w:i/>
        </w:rPr>
        <w:t>:</w:t>
      </w:r>
    </w:p>
    <w:p w14:paraId="389B43F1" w14:textId="77777777" w:rsidR="00CA667F" w:rsidRDefault="00CA667F" w:rsidP="00B25AE5"/>
    <w:p w14:paraId="378A40FA" w14:textId="77777777" w:rsidR="00FB6F14" w:rsidRDefault="00FB6F14" w:rsidP="00B25AE5">
      <w:r>
        <w:t>Campos serão utilizdos para filtrar registros do retorno.</w:t>
      </w:r>
    </w:p>
    <w:p w14:paraId="4DEB9B26" w14:textId="77777777" w:rsidR="00FB6F14" w:rsidRDefault="00FB6F14" w:rsidP="00B25AE5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11"/>
        <w:gridCol w:w="1334"/>
        <w:gridCol w:w="5869"/>
        <w:gridCol w:w="1525"/>
      </w:tblGrid>
      <w:tr w:rsidR="00FB6F14" w14:paraId="5277945D" w14:textId="77777777" w:rsidTr="00FB6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62ABE2F5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bookmarkStart w:id="30" w:name="_Hlk487017138"/>
            <w:r>
              <w:rPr>
                <w:rFonts w:ascii="Consolas" w:hAnsi="Consolas" w:cs="Consolas"/>
                <w:sz w:val="18"/>
                <w:lang w:eastAsia="pt-BR"/>
              </w:rPr>
              <w:t>Campo</w:t>
            </w:r>
          </w:p>
        </w:tc>
        <w:tc>
          <w:tcPr>
            <w:tcW w:w="1334" w:type="dxa"/>
          </w:tcPr>
          <w:p w14:paraId="772ECF41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Tipo</w:t>
            </w:r>
          </w:p>
        </w:tc>
        <w:tc>
          <w:tcPr>
            <w:tcW w:w="5869" w:type="dxa"/>
          </w:tcPr>
          <w:p w14:paraId="59D1F349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Descrição</w:t>
            </w:r>
          </w:p>
        </w:tc>
        <w:tc>
          <w:tcPr>
            <w:tcW w:w="1525" w:type="dxa"/>
          </w:tcPr>
          <w:p w14:paraId="666F2F54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Obrigatório</w:t>
            </w:r>
          </w:p>
        </w:tc>
      </w:tr>
      <w:tr w:rsidR="00FB6F14" w14:paraId="0FFEB804" w14:textId="77777777" w:rsidTr="00FB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0838E5F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B6F14">
              <w:rPr>
                <w:rFonts w:ascii="Consolas" w:hAnsi="Consolas" w:cs="Consolas"/>
                <w:sz w:val="18"/>
                <w:lang w:eastAsia="pt-BR"/>
              </w:rPr>
              <w:t>CEMPRESA</w:t>
            </w:r>
          </w:p>
        </w:tc>
        <w:tc>
          <w:tcPr>
            <w:tcW w:w="1334" w:type="dxa"/>
          </w:tcPr>
          <w:p w14:paraId="61F9C380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String(2)</w:t>
            </w:r>
          </w:p>
        </w:tc>
        <w:tc>
          <w:tcPr>
            <w:tcW w:w="5869" w:type="dxa"/>
          </w:tcPr>
          <w:p w14:paraId="45CE0268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da Empresa Protheus</w:t>
            </w:r>
          </w:p>
        </w:tc>
        <w:tc>
          <w:tcPr>
            <w:tcW w:w="1525" w:type="dxa"/>
          </w:tcPr>
          <w:p w14:paraId="0B3F21C2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FB6F14" w14:paraId="6EE778A1" w14:textId="77777777" w:rsidTr="00FB6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9E62F32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B6F14">
              <w:rPr>
                <w:rFonts w:ascii="Consolas" w:hAnsi="Consolas" w:cs="Consolas"/>
                <w:sz w:val="18"/>
                <w:lang w:eastAsia="pt-BR"/>
              </w:rPr>
              <w:t>CPARFIL</w:t>
            </w:r>
          </w:p>
        </w:tc>
        <w:tc>
          <w:tcPr>
            <w:tcW w:w="1334" w:type="dxa"/>
          </w:tcPr>
          <w:p w14:paraId="4EAD5E6A" w14:textId="77777777" w:rsidR="00FB6F14" w:rsidRDefault="00FE5ECE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String(4</w:t>
            </w:r>
            <w:r w:rsidR="00FB6F14"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5869" w:type="dxa"/>
          </w:tcPr>
          <w:p w14:paraId="6C0BECC2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da Filial Protheus</w:t>
            </w:r>
          </w:p>
        </w:tc>
        <w:tc>
          <w:tcPr>
            <w:tcW w:w="1525" w:type="dxa"/>
          </w:tcPr>
          <w:p w14:paraId="2086D008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BD5722" w14:paraId="59321CAA" w14:textId="77777777" w:rsidTr="00FB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410B9B65" w14:textId="77777777" w:rsidR="00BD5722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cCODIGO</w:t>
            </w:r>
          </w:p>
        </w:tc>
        <w:tc>
          <w:tcPr>
            <w:tcW w:w="1334" w:type="dxa"/>
          </w:tcPr>
          <w:p w14:paraId="75554289" w14:textId="77777777" w:rsidR="00BD5722" w:rsidRDefault="00BD5722" w:rsidP="002778F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2778FF">
              <w:rPr>
                <w:rFonts w:ascii="Consolas" w:hAnsi="Consolas" w:cs="Consolas"/>
                <w:sz w:val="18"/>
                <w:lang w:eastAsia="pt-BR"/>
              </w:rPr>
              <w:t>4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5869" w:type="dxa"/>
          </w:tcPr>
          <w:p w14:paraId="62E68198" w14:textId="77777777" w:rsidR="00BD5722" w:rsidRDefault="00BD5722" w:rsidP="002778F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Código do </w:t>
            </w:r>
            <w:r w:rsidR="002778FF">
              <w:rPr>
                <w:rFonts w:ascii="Consolas" w:hAnsi="Consolas" w:cs="Consolas"/>
                <w:sz w:val="18"/>
                <w:lang w:eastAsia="pt-BR"/>
              </w:rPr>
              <w:t>Centro de Custo</w:t>
            </w:r>
          </w:p>
        </w:tc>
        <w:tc>
          <w:tcPr>
            <w:tcW w:w="1525" w:type="dxa"/>
          </w:tcPr>
          <w:p w14:paraId="40069FED" w14:textId="77777777" w:rsidR="00BD5722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FB6F14" w14:paraId="754FCD86" w14:textId="77777777" w:rsidTr="00FB6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7282903A" w14:textId="77777777" w:rsidR="00FB6F14" w:rsidRPr="00FB6F14" w:rsidRDefault="00B55941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</w:t>
            </w:r>
            <w:r w:rsidR="00BD5722">
              <w:rPr>
                <w:rFonts w:ascii="Consolas" w:hAnsi="Consolas" w:cs="Consolas"/>
                <w:sz w:val="18"/>
                <w:lang w:eastAsia="pt-BR"/>
              </w:rPr>
              <w:t>DESCRICAO</w:t>
            </w:r>
          </w:p>
        </w:tc>
        <w:tc>
          <w:tcPr>
            <w:tcW w:w="1334" w:type="dxa"/>
          </w:tcPr>
          <w:p w14:paraId="15E4058C" w14:textId="77777777" w:rsidR="00FB6F14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String(40</w:t>
            </w:r>
            <w:r w:rsidR="00FB6F14"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5869" w:type="dxa"/>
          </w:tcPr>
          <w:p w14:paraId="67B584BA" w14:textId="77777777" w:rsidR="00FB6F14" w:rsidRDefault="00BD5722" w:rsidP="002778F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Descrição do </w:t>
            </w:r>
            <w:r w:rsidR="002778FF">
              <w:rPr>
                <w:rFonts w:ascii="Consolas" w:hAnsi="Consolas" w:cs="Consolas"/>
                <w:sz w:val="18"/>
                <w:lang w:eastAsia="pt-BR"/>
              </w:rPr>
              <w:t>C.Custo</w:t>
            </w:r>
            <w:r>
              <w:rPr>
                <w:rFonts w:ascii="Consolas" w:hAnsi="Consolas" w:cs="Consolas"/>
                <w:sz w:val="18"/>
                <w:lang w:eastAsia="pt-BR"/>
              </w:rPr>
              <w:t xml:space="preserve"> será filtrado por conteúdo (like)</w:t>
            </w:r>
          </w:p>
        </w:tc>
        <w:tc>
          <w:tcPr>
            <w:tcW w:w="1525" w:type="dxa"/>
          </w:tcPr>
          <w:p w14:paraId="39B1CE9A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bookmarkEnd w:id="30"/>
    </w:tbl>
    <w:p w14:paraId="118C76E2" w14:textId="77777777" w:rsidR="009D1236" w:rsidRDefault="009D1236" w:rsidP="008C564F"/>
    <w:p w14:paraId="54B9707A" w14:textId="77777777" w:rsidR="00EE6FBC" w:rsidRPr="00A718CE" w:rsidRDefault="00EE6FBC" w:rsidP="008C564F">
      <w:pPr>
        <w:rPr>
          <w:b/>
          <w:i/>
        </w:rPr>
      </w:pPr>
      <w:r w:rsidRPr="00A718CE">
        <w:rPr>
          <w:b/>
          <w:i/>
        </w:rPr>
        <w:t>Estrutura básica de arquivo de retorno:</w:t>
      </w:r>
    </w:p>
    <w:p w14:paraId="691CD0E2" w14:textId="77777777" w:rsidR="00746E15" w:rsidRDefault="00746E15" w:rsidP="008C564F"/>
    <w:tbl>
      <w:tblPr>
        <w:tblStyle w:val="GridTable4-Accent1"/>
        <w:tblW w:w="10173" w:type="dxa"/>
        <w:tblLook w:val="04A0" w:firstRow="1" w:lastRow="0" w:firstColumn="1" w:lastColumn="0" w:noHBand="0" w:noVBand="1"/>
      </w:tblPr>
      <w:tblGrid>
        <w:gridCol w:w="1402"/>
        <w:gridCol w:w="1602"/>
        <w:gridCol w:w="7169"/>
      </w:tblGrid>
      <w:tr w:rsidR="00F74177" w14:paraId="4A5C13F9" w14:textId="77777777" w:rsidTr="00D32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118662C5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Campo</w:t>
            </w:r>
          </w:p>
        </w:tc>
        <w:tc>
          <w:tcPr>
            <w:tcW w:w="1602" w:type="dxa"/>
          </w:tcPr>
          <w:p w14:paraId="6B87CBEC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Tipo</w:t>
            </w:r>
          </w:p>
        </w:tc>
        <w:tc>
          <w:tcPr>
            <w:tcW w:w="7169" w:type="dxa"/>
          </w:tcPr>
          <w:p w14:paraId="53A70AF4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Descrição</w:t>
            </w:r>
          </w:p>
        </w:tc>
      </w:tr>
      <w:tr w:rsidR="00F74177" w14:paraId="4A341D04" w14:textId="77777777" w:rsidTr="00D32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49770F6C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746E15">
              <w:rPr>
                <w:rFonts w:ascii="Consolas" w:hAnsi="Consolas" w:cs="Consolas"/>
                <w:sz w:val="18"/>
                <w:lang w:eastAsia="pt-BR"/>
              </w:rPr>
              <w:t>ARET</w:t>
            </w:r>
          </w:p>
        </w:tc>
        <w:tc>
          <w:tcPr>
            <w:tcW w:w="1602" w:type="dxa"/>
          </w:tcPr>
          <w:p w14:paraId="77978583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Array</w:t>
            </w:r>
          </w:p>
        </w:tc>
        <w:tc>
          <w:tcPr>
            <w:tcW w:w="7169" w:type="dxa"/>
          </w:tcPr>
          <w:p w14:paraId="0AE9E648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Lista de tags do objeto </w:t>
            </w:r>
            <w:r w:rsidR="00D32AE4" w:rsidRPr="00D32AE4">
              <w:rPr>
                <w:rFonts w:ascii="Consolas" w:hAnsi="Consolas" w:cs="Consolas"/>
                <w:sz w:val="18"/>
                <w:lang w:eastAsia="pt-BR"/>
              </w:rPr>
              <w:t>ArrayCCustos</w:t>
            </w:r>
          </w:p>
        </w:tc>
      </w:tr>
      <w:tr w:rsidR="00F74177" w14:paraId="1C832991" w14:textId="77777777" w:rsidTr="00D32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4C49F985" w14:textId="77777777" w:rsidR="00F74177" w:rsidRPr="00746E15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74177">
              <w:rPr>
                <w:rFonts w:ascii="Consolas" w:hAnsi="Consolas" w:cs="Consolas"/>
                <w:sz w:val="18"/>
                <w:lang w:eastAsia="pt-BR"/>
              </w:rPr>
              <w:t>LRET</w:t>
            </w:r>
          </w:p>
        </w:tc>
        <w:tc>
          <w:tcPr>
            <w:tcW w:w="1602" w:type="dxa"/>
          </w:tcPr>
          <w:p w14:paraId="4CF63FB4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Boolean</w:t>
            </w:r>
          </w:p>
        </w:tc>
        <w:tc>
          <w:tcPr>
            <w:tcW w:w="7169" w:type="dxa"/>
          </w:tcPr>
          <w:p w14:paraId="1DF6B4CF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Retorna se há erros ou não durante a busca dos registros</w:t>
            </w:r>
          </w:p>
        </w:tc>
      </w:tr>
      <w:tr w:rsidR="00F74177" w14:paraId="401BE646" w14:textId="77777777" w:rsidTr="00D32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6EDE5446" w14:textId="77777777" w:rsidR="00F74177" w:rsidRPr="00746E15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74177">
              <w:rPr>
                <w:rFonts w:ascii="Consolas" w:hAnsi="Consolas" w:cs="Consolas"/>
                <w:sz w:val="18"/>
                <w:lang w:eastAsia="pt-BR"/>
              </w:rPr>
              <w:t>NQTDREG</w:t>
            </w:r>
          </w:p>
        </w:tc>
        <w:tc>
          <w:tcPr>
            <w:tcW w:w="1602" w:type="dxa"/>
          </w:tcPr>
          <w:p w14:paraId="6253EEE6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Integer</w:t>
            </w:r>
          </w:p>
        </w:tc>
        <w:tc>
          <w:tcPr>
            <w:tcW w:w="7169" w:type="dxa"/>
          </w:tcPr>
          <w:p w14:paraId="4900D5EE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Retorna quantidade de registros encontrados</w:t>
            </w:r>
          </w:p>
        </w:tc>
      </w:tr>
      <w:tr w:rsidR="00F74177" w14:paraId="0EA76D70" w14:textId="77777777" w:rsidTr="00D32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095DEAF8" w14:textId="77777777" w:rsidR="00F74177" w:rsidRPr="00746E15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74177">
              <w:rPr>
                <w:rFonts w:ascii="Consolas" w:hAnsi="Consolas" w:cs="Consolas"/>
                <w:sz w:val="18"/>
                <w:lang w:eastAsia="pt-BR"/>
              </w:rPr>
              <w:t>CERROS</w:t>
            </w:r>
          </w:p>
        </w:tc>
        <w:tc>
          <w:tcPr>
            <w:tcW w:w="1602" w:type="dxa"/>
          </w:tcPr>
          <w:p w14:paraId="730BCFE8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</w:t>
            </w:r>
          </w:p>
        </w:tc>
        <w:tc>
          <w:tcPr>
            <w:tcW w:w="7169" w:type="dxa"/>
          </w:tcPr>
          <w:p w14:paraId="2733F0BE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Retorna a mensagem de erro, quando houver.</w:t>
            </w:r>
          </w:p>
        </w:tc>
      </w:tr>
      <w:tr w:rsidR="00F74177" w14:paraId="443028AA" w14:textId="77777777" w:rsidTr="00A77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3"/>
            <w:shd w:val="clear" w:color="auto" w:fill="8DB3E2" w:themeFill="text2" w:themeFillTint="66"/>
          </w:tcPr>
          <w:p w14:paraId="481E0EF2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Detalhamento do Objeto </w:t>
            </w:r>
            <w:r w:rsidR="00D32AE4" w:rsidRPr="00D32AE4">
              <w:rPr>
                <w:rFonts w:ascii="Consolas" w:hAnsi="Consolas" w:cs="Consolas"/>
                <w:sz w:val="18"/>
                <w:lang w:eastAsia="pt-BR"/>
              </w:rPr>
              <w:t>ArrayCCustos</w:t>
            </w:r>
          </w:p>
        </w:tc>
      </w:tr>
      <w:tr w:rsidR="00F74177" w14:paraId="4C24B3A7" w14:textId="77777777" w:rsidTr="00D32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0694D7EE" w14:textId="77777777" w:rsidR="00F74177" w:rsidRDefault="00D32AE4" w:rsidP="00D32AE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CTT_CUSTO</w:t>
            </w:r>
            <w:r w:rsidRPr="00D32AE4">
              <w:rPr>
                <w:rFonts w:ascii="Consolas" w:hAnsi="Consolas" w:cs="Consolas"/>
                <w:sz w:val="18"/>
                <w:lang w:eastAsia="pt-BR"/>
              </w:rPr>
              <w:t xml:space="preserve"> </w:t>
            </w:r>
          </w:p>
        </w:tc>
        <w:tc>
          <w:tcPr>
            <w:tcW w:w="1602" w:type="dxa"/>
          </w:tcPr>
          <w:p w14:paraId="172C7498" w14:textId="77777777" w:rsidR="00F74177" w:rsidRDefault="00F74177" w:rsidP="00457D4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457D49">
              <w:rPr>
                <w:rFonts w:ascii="Consolas" w:hAnsi="Consolas" w:cs="Consolas"/>
                <w:sz w:val="18"/>
                <w:lang w:eastAsia="pt-BR"/>
              </w:rPr>
              <w:t>12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169" w:type="dxa"/>
          </w:tcPr>
          <w:p w14:paraId="1F81A85D" w14:textId="77777777" w:rsidR="00F74177" w:rsidRDefault="00F74177" w:rsidP="00BD572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</w:t>
            </w:r>
            <w:r w:rsidR="00BD5722">
              <w:rPr>
                <w:rFonts w:ascii="Consolas" w:hAnsi="Consolas" w:cs="Consolas"/>
                <w:sz w:val="18"/>
                <w:lang w:eastAsia="pt-BR"/>
              </w:rPr>
              <w:t>o Produto</w:t>
            </w:r>
          </w:p>
        </w:tc>
      </w:tr>
      <w:tr w:rsidR="00F74177" w14:paraId="436A4EBA" w14:textId="77777777" w:rsidTr="00D32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370CEC87" w14:textId="77777777" w:rsidR="00F74177" w:rsidRPr="00FB6F14" w:rsidRDefault="00D32AE4" w:rsidP="00D32AE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D32AE4">
              <w:rPr>
                <w:rFonts w:ascii="Consolas" w:hAnsi="Consolas" w:cs="Consolas"/>
                <w:sz w:val="18"/>
                <w:lang w:eastAsia="pt-BR"/>
              </w:rPr>
              <w:t xml:space="preserve">CTT_CLASSE </w:t>
            </w:r>
          </w:p>
        </w:tc>
        <w:tc>
          <w:tcPr>
            <w:tcW w:w="1602" w:type="dxa"/>
          </w:tcPr>
          <w:p w14:paraId="05DACF3D" w14:textId="77777777" w:rsidR="00F74177" w:rsidRDefault="00F74177" w:rsidP="00BD572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457D49">
              <w:rPr>
                <w:rFonts w:ascii="Consolas" w:hAnsi="Consolas" w:cs="Consolas"/>
                <w:sz w:val="18"/>
                <w:lang w:eastAsia="pt-BR"/>
              </w:rPr>
              <w:t>1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169" w:type="dxa"/>
          </w:tcPr>
          <w:p w14:paraId="364D029F" w14:textId="77777777" w:rsidR="00F74177" w:rsidRDefault="00457D49" w:rsidP="00A77EE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Classe</w:t>
            </w:r>
          </w:p>
        </w:tc>
      </w:tr>
      <w:tr w:rsidR="00F74177" w14:paraId="118A8AEC" w14:textId="77777777" w:rsidTr="00D32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605AFB8D" w14:textId="77777777" w:rsidR="00F74177" w:rsidRPr="00FB6F14" w:rsidRDefault="00D32AE4" w:rsidP="00D32AE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CTT_NORMAL</w:t>
            </w:r>
            <w:r w:rsidRPr="00D32AE4">
              <w:rPr>
                <w:rFonts w:ascii="Consolas" w:hAnsi="Consolas" w:cs="Consolas"/>
                <w:sz w:val="18"/>
                <w:lang w:eastAsia="pt-BR"/>
              </w:rPr>
              <w:t xml:space="preserve">   </w:t>
            </w:r>
          </w:p>
        </w:tc>
        <w:tc>
          <w:tcPr>
            <w:tcW w:w="1602" w:type="dxa"/>
          </w:tcPr>
          <w:p w14:paraId="1D714317" w14:textId="77777777" w:rsidR="00F74177" w:rsidRDefault="00A77EE9" w:rsidP="00457D4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457D49">
              <w:rPr>
                <w:rFonts w:ascii="Consolas" w:hAnsi="Consolas" w:cs="Consolas"/>
                <w:sz w:val="18"/>
                <w:lang w:eastAsia="pt-BR"/>
              </w:rPr>
              <w:t>1</w:t>
            </w:r>
            <w:r w:rsidR="00F74177"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169" w:type="dxa"/>
          </w:tcPr>
          <w:p w14:paraId="1D278E4B" w14:textId="77777777" w:rsidR="00F74177" w:rsidRDefault="00457D49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Condição Normal</w:t>
            </w:r>
          </w:p>
        </w:tc>
      </w:tr>
      <w:tr w:rsidR="00A77EE9" w14:paraId="2D6FD766" w14:textId="77777777" w:rsidTr="00D32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0B0031A4" w14:textId="77777777" w:rsidR="00A77EE9" w:rsidRPr="00A77EE9" w:rsidRDefault="00D32AE4" w:rsidP="00D32AE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CTT_DESC01                   </w:t>
            </w:r>
          </w:p>
        </w:tc>
        <w:tc>
          <w:tcPr>
            <w:tcW w:w="1602" w:type="dxa"/>
          </w:tcPr>
          <w:p w14:paraId="217D1302" w14:textId="77777777" w:rsidR="00A77EE9" w:rsidRDefault="00BD5722" w:rsidP="00457D4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457D49">
              <w:rPr>
                <w:rFonts w:ascii="Consolas" w:hAnsi="Consolas" w:cs="Consolas"/>
                <w:sz w:val="18"/>
                <w:lang w:eastAsia="pt-BR"/>
              </w:rPr>
              <w:t>40</w:t>
            </w:r>
            <w:r w:rsidR="00A77EE9"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169" w:type="dxa"/>
          </w:tcPr>
          <w:p w14:paraId="564EF091" w14:textId="77777777" w:rsidR="00A77EE9" w:rsidRDefault="00457D49" w:rsidP="00BD572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 w:rsidRPr="00457D49">
              <w:rPr>
                <w:rFonts w:ascii="Consolas" w:hAnsi="Consolas" w:cs="Consolas"/>
                <w:sz w:val="18"/>
                <w:lang w:eastAsia="pt-BR"/>
              </w:rPr>
              <w:t>Desc Moeda 1</w:t>
            </w:r>
          </w:p>
        </w:tc>
      </w:tr>
      <w:tr w:rsidR="00A77EE9" w14:paraId="6978DB73" w14:textId="77777777" w:rsidTr="00D32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36A72D09" w14:textId="77777777" w:rsidR="00A77EE9" w:rsidRPr="00A77EE9" w:rsidRDefault="00D32AE4" w:rsidP="00D32AE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CTT_DESC02                   </w:t>
            </w:r>
          </w:p>
        </w:tc>
        <w:tc>
          <w:tcPr>
            <w:tcW w:w="1602" w:type="dxa"/>
          </w:tcPr>
          <w:p w14:paraId="467788F6" w14:textId="77777777" w:rsidR="00A77EE9" w:rsidRDefault="00457D49" w:rsidP="00457D4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String(40)</w:t>
            </w:r>
          </w:p>
        </w:tc>
        <w:tc>
          <w:tcPr>
            <w:tcW w:w="7169" w:type="dxa"/>
          </w:tcPr>
          <w:p w14:paraId="72CE2546" w14:textId="77777777" w:rsidR="00A77EE9" w:rsidRDefault="00457D49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 Moeda 2</w:t>
            </w:r>
          </w:p>
        </w:tc>
      </w:tr>
      <w:tr w:rsidR="00BD5722" w14:paraId="1BC740B3" w14:textId="77777777" w:rsidTr="00D32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5C87AFB4" w14:textId="77777777" w:rsidR="00BD5722" w:rsidRPr="00A77EE9" w:rsidRDefault="00D32AE4" w:rsidP="00D32AE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CTT_DESC03</w:t>
            </w:r>
          </w:p>
        </w:tc>
        <w:tc>
          <w:tcPr>
            <w:tcW w:w="1602" w:type="dxa"/>
          </w:tcPr>
          <w:p w14:paraId="5C6C7FEE" w14:textId="77777777" w:rsidR="00BD5722" w:rsidRDefault="00BD5722" w:rsidP="00457D4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457D49">
              <w:rPr>
                <w:rFonts w:ascii="Consolas" w:hAnsi="Consolas" w:cs="Consolas"/>
                <w:sz w:val="18"/>
                <w:lang w:eastAsia="pt-BR"/>
              </w:rPr>
              <w:t>40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169" w:type="dxa"/>
          </w:tcPr>
          <w:p w14:paraId="4974AABF" w14:textId="77777777" w:rsidR="00BD5722" w:rsidRDefault="00457D49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 Moeda 3</w:t>
            </w:r>
          </w:p>
        </w:tc>
      </w:tr>
      <w:tr w:rsidR="00BD5722" w14:paraId="4EED68FD" w14:textId="77777777" w:rsidTr="00D32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4609C84D" w14:textId="77777777" w:rsidR="00BD5722" w:rsidRDefault="00D32AE4" w:rsidP="00D32AE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CTT_DESC04</w:t>
            </w:r>
          </w:p>
        </w:tc>
        <w:tc>
          <w:tcPr>
            <w:tcW w:w="1602" w:type="dxa"/>
          </w:tcPr>
          <w:p w14:paraId="0056116F" w14:textId="77777777" w:rsidR="00BD5722" w:rsidRDefault="00BD5722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String(4</w:t>
            </w:r>
            <w:r w:rsidR="00457D49">
              <w:rPr>
                <w:rFonts w:ascii="Consolas" w:hAnsi="Consolas" w:cs="Consolas"/>
                <w:sz w:val="18"/>
                <w:lang w:eastAsia="pt-BR"/>
              </w:rPr>
              <w:t>0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169" w:type="dxa"/>
          </w:tcPr>
          <w:p w14:paraId="00E7928A" w14:textId="77777777" w:rsidR="00BD5722" w:rsidRDefault="00457D49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 Moeda 4</w:t>
            </w:r>
          </w:p>
        </w:tc>
      </w:tr>
      <w:tr w:rsidR="00BD5722" w14:paraId="68E96AA2" w14:textId="77777777" w:rsidTr="00D32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04E1843F" w14:textId="77777777" w:rsidR="00BD5722" w:rsidRDefault="00D32AE4" w:rsidP="00D32AE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CTT_DESC05</w:t>
            </w:r>
          </w:p>
        </w:tc>
        <w:tc>
          <w:tcPr>
            <w:tcW w:w="1602" w:type="dxa"/>
          </w:tcPr>
          <w:p w14:paraId="5A9B24E0" w14:textId="77777777" w:rsidR="00BD5722" w:rsidRDefault="00BD5722" w:rsidP="00457D4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457D49">
              <w:rPr>
                <w:rFonts w:ascii="Consolas" w:hAnsi="Consolas" w:cs="Consolas"/>
                <w:sz w:val="18"/>
                <w:lang w:eastAsia="pt-BR"/>
              </w:rPr>
              <w:t>4</w:t>
            </w:r>
            <w:r>
              <w:rPr>
                <w:rFonts w:ascii="Consolas" w:hAnsi="Consolas" w:cs="Consolas"/>
                <w:sz w:val="18"/>
                <w:lang w:eastAsia="pt-BR"/>
              </w:rPr>
              <w:t>0)</w:t>
            </w:r>
          </w:p>
        </w:tc>
        <w:tc>
          <w:tcPr>
            <w:tcW w:w="7169" w:type="dxa"/>
          </w:tcPr>
          <w:p w14:paraId="0CE283DD" w14:textId="77777777" w:rsidR="00BD5722" w:rsidRDefault="00457D49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 Moeda 5</w:t>
            </w:r>
          </w:p>
        </w:tc>
      </w:tr>
      <w:tr w:rsidR="00D32AE4" w14:paraId="179E5320" w14:textId="77777777" w:rsidTr="00D32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5DACAF47" w14:textId="77777777" w:rsidR="00D32AE4" w:rsidRDefault="00D32AE4" w:rsidP="00D32AE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CTT_BLOQ  </w:t>
            </w:r>
          </w:p>
        </w:tc>
        <w:tc>
          <w:tcPr>
            <w:tcW w:w="1602" w:type="dxa"/>
          </w:tcPr>
          <w:p w14:paraId="44CD1C3F" w14:textId="77777777" w:rsidR="00D32AE4" w:rsidRDefault="00457D49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String(1)</w:t>
            </w:r>
          </w:p>
        </w:tc>
        <w:tc>
          <w:tcPr>
            <w:tcW w:w="7169" w:type="dxa"/>
          </w:tcPr>
          <w:p w14:paraId="0BC1747B" w14:textId="77777777" w:rsidR="00D32AE4" w:rsidRDefault="00457D49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 w:rsidRPr="00457D49">
              <w:rPr>
                <w:rFonts w:ascii="Consolas" w:hAnsi="Consolas" w:cs="Consolas"/>
                <w:sz w:val="18"/>
                <w:lang w:eastAsia="pt-BR"/>
              </w:rPr>
              <w:t xml:space="preserve">C.C. Bloqueado? </w:t>
            </w:r>
            <w:r>
              <w:rPr>
                <w:rFonts w:ascii="Consolas" w:hAnsi="Consolas" w:cs="Consolas"/>
                <w:sz w:val="18"/>
                <w:lang w:eastAsia="pt-BR"/>
              </w:rPr>
              <w:t>(</w:t>
            </w:r>
            <w:r w:rsidRPr="00457D49">
              <w:rPr>
                <w:rFonts w:ascii="Consolas" w:hAnsi="Consolas" w:cs="Consolas"/>
                <w:sz w:val="18"/>
                <w:lang w:eastAsia="pt-BR"/>
              </w:rPr>
              <w:t>1=Bloqueado;2=Nao Bloqueado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  <w:r w:rsidRPr="00457D49">
              <w:rPr>
                <w:rFonts w:ascii="Consolas" w:hAnsi="Consolas" w:cs="Consolas"/>
                <w:sz w:val="18"/>
                <w:lang w:eastAsia="pt-BR"/>
              </w:rPr>
              <w:t xml:space="preserve">         </w:t>
            </w:r>
          </w:p>
        </w:tc>
      </w:tr>
      <w:tr w:rsidR="00D32AE4" w14:paraId="4317A002" w14:textId="77777777" w:rsidTr="00D32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2FE7AE32" w14:textId="77777777" w:rsidR="00D32AE4" w:rsidRDefault="00D32AE4" w:rsidP="00D32AE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CTT_DTBLIN</w:t>
            </w:r>
          </w:p>
        </w:tc>
        <w:tc>
          <w:tcPr>
            <w:tcW w:w="1602" w:type="dxa"/>
          </w:tcPr>
          <w:p w14:paraId="66127726" w14:textId="77777777" w:rsidR="00D32AE4" w:rsidRDefault="00457D49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String(8)</w:t>
            </w:r>
          </w:p>
        </w:tc>
        <w:tc>
          <w:tcPr>
            <w:tcW w:w="7169" w:type="dxa"/>
          </w:tcPr>
          <w:p w14:paraId="6D71D57A" w14:textId="77777777" w:rsidR="00D32AE4" w:rsidRDefault="00457D49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 w:rsidRPr="00457D49">
              <w:rPr>
                <w:rFonts w:ascii="Consolas" w:hAnsi="Consolas" w:cs="Consolas"/>
                <w:sz w:val="18"/>
                <w:lang w:eastAsia="pt-BR"/>
              </w:rPr>
              <w:t xml:space="preserve">Data Inicio Bloqueio     </w:t>
            </w:r>
            <w:r>
              <w:rPr>
                <w:rFonts w:ascii="Consolas" w:hAnsi="Consolas" w:cs="Consolas"/>
                <w:sz w:val="18"/>
                <w:lang w:eastAsia="pt-BR"/>
              </w:rPr>
              <w:t>YYYYMMDD</w:t>
            </w:r>
          </w:p>
        </w:tc>
      </w:tr>
      <w:tr w:rsidR="00D32AE4" w14:paraId="25D586FA" w14:textId="77777777" w:rsidTr="00D32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7C623BC6" w14:textId="77777777" w:rsidR="00D32AE4" w:rsidRDefault="00D32AE4" w:rsidP="00D32AE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CTT_DTBLFI</w:t>
            </w:r>
          </w:p>
        </w:tc>
        <w:tc>
          <w:tcPr>
            <w:tcW w:w="1602" w:type="dxa"/>
          </w:tcPr>
          <w:p w14:paraId="5F9C0CF8" w14:textId="77777777" w:rsidR="00D32AE4" w:rsidRDefault="00457D49" w:rsidP="00457D4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String(8)</w:t>
            </w:r>
          </w:p>
        </w:tc>
        <w:tc>
          <w:tcPr>
            <w:tcW w:w="7169" w:type="dxa"/>
          </w:tcPr>
          <w:p w14:paraId="00AA719F" w14:textId="77777777" w:rsidR="00D32AE4" w:rsidRDefault="00457D49" w:rsidP="00457D4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 w:rsidRPr="00457D49">
              <w:rPr>
                <w:rFonts w:ascii="Consolas" w:hAnsi="Consolas" w:cs="Consolas"/>
                <w:sz w:val="18"/>
                <w:lang w:eastAsia="pt-BR"/>
              </w:rPr>
              <w:t xml:space="preserve">Data </w:t>
            </w:r>
            <w:r>
              <w:rPr>
                <w:rFonts w:ascii="Consolas" w:hAnsi="Consolas" w:cs="Consolas"/>
                <w:sz w:val="18"/>
                <w:lang w:eastAsia="pt-BR"/>
              </w:rPr>
              <w:t>Fim</w:t>
            </w:r>
            <w:r w:rsidRPr="00457D49">
              <w:rPr>
                <w:rFonts w:ascii="Consolas" w:hAnsi="Consolas" w:cs="Consolas"/>
                <w:sz w:val="18"/>
                <w:lang w:eastAsia="pt-BR"/>
              </w:rPr>
              <w:t xml:space="preserve"> Bloqueio     </w:t>
            </w:r>
            <w:r>
              <w:rPr>
                <w:rFonts w:ascii="Consolas" w:hAnsi="Consolas" w:cs="Consolas"/>
                <w:sz w:val="18"/>
                <w:lang w:eastAsia="pt-BR"/>
              </w:rPr>
              <w:t>YYYYMMDD</w:t>
            </w:r>
          </w:p>
        </w:tc>
      </w:tr>
      <w:tr w:rsidR="00D32AE4" w14:paraId="5A7A7570" w14:textId="77777777" w:rsidTr="00D32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0BA7F0BA" w14:textId="77777777" w:rsidR="00D32AE4" w:rsidRDefault="00D32AE4" w:rsidP="00D32AE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CTT_DTEXIS</w:t>
            </w:r>
          </w:p>
        </w:tc>
        <w:tc>
          <w:tcPr>
            <w:tcW w:w="1602" w:type="dxa"/>
          </w:tcPr>
          <w:p w14:paraId="44CACE9F" w14:textId="77777777" w:rsidR="00D32AE4" w:rsidRDefault="00457D49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String(8)</w:t>
            </w:r>
          </w:p>
        </w:tc>
        <w:tc>
          <w:tcPr>
            <w:tcW w:w="7169" w:type="dxa"/>
          </w:tcPr>
          <w:p w14:paraId="3365910D" w14:textId="77777777" w:rsidR="00D32AE4" w:rsidRDefault="00457D49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 w:rsidRPr="00457D49">
              <w:rPr>
                <w:rFonts w:ascii="Consolas" w:hAnsi="Consolas" w:cs="Consolas"/>
                <w:sz w:val="18"/>
                <w:lang w:eastAsia="pt-BR"/>
              </w:rPr>
              <w:t xml:space="preserve">Data Inicio Existencia   </w:t>
            </w:r>
            <w:r>
              <w:rPr>
                <w:rFonts w:ascii="Consolas" w:hAnsi="Consolas" w:cs="Consolas"/>
                <w:sz w:val="18"/>
                <w:lang w:eastAsia="pt-BR"/>
              </w:rPr>
              <w:t>YYYYMMDD</w:t>
            </w:r>
          </w:p>
        </w:tc>
      </w:tr>
      <w:tr w:rsidR="00D32AE4" w14:paraId="52AC37F7" w14:textId="77777777" w:rsidTr="00D32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26F84219" w14:textId="77777777" w:rsidR="00D32AE4" w:rsidRDefault="00D32AE4" w:rsidP="00D32AE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CTT_DTEXSF</w:t>
            </w:r>
          </w:p>
        </w:tc>
        <w:tc>
          <w:tcPr>
            <w:tcW w:w="1602" w:type="dxa"/>
          </w:tcPr>
          <w:p w14:paraId="1D0C8EF4" w14:textId="77777777" w:rsidR="00D32AE4" w:rsidRDefault="00457D49" w:rsidP="00457D4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String(8)</w:t>
            </w:r>
          </w:p>
        </w:tc>
        <w:tc>
          <w:tcPr>
            <w:tcW w:w="7169" w:type="dxa"/>
          </w:tcPr>
          <w:p w14:paraId="05D4E044" w14:textId="77777777" w:rsidR="00D32AE4" w:rsidRDefault="00457D49" w:rsidP="00457D4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 w:rsidRPr="00457D49">
              <w:rPr>
                <w:rFonts w:ascii="Consolas" w:hAnsi="Consolas" w:cs="Consolas"/>
                <w:sz w:val="18"/>
                <w:lang w:eastAsia="pt-BR"/>
              </w:rPr>
              <w:t xml:space="preserve">Data </w:t>
            </w:r>
            <w:r>
              <w:rPr>
                <w:rFonts w:ascii="Consolas" w:hAnsi="Consolas" w:cs="Consolas"/>
                <w:sz w:val="18"/>
                <w:lang w:eastAsia="pt-BR"/>
              </w:rPr>
              <w:t>Fim</w:t>
            </w:r>
            <w:r w:rsidRPr="00457D49">
              <w:rPr>
                <w:rFonts w:ascii="Consolas" w:hAnsi="Consolas" w:cs="Consolas"/>
                <w:sz w:val="18"/>
                <w:lang w:eastAsia="pt-BR"/>
              </w:rPr>
              <w:t xml:space="preserve"> Existencia   </w:t>
            </w:r>
            <w:r>
              <w:rPr>
                <w:rFonts w:ascii="Consolas" w:hAnsi="Consolas" w:cs="Consolas"/>
                <w:sz w:val="18"/>
                <w:lang w:eastAsia="pt-BR"/>
              </w:rPr>
              <w:t>YYYYMMDD</w:t>
            </w:r>
          </w:p>
        </w:tc>
      </w:tr>
      <w:tr w:rsidR="00D32AE4" w14:paraId="22BD592F" w14:textId="77777777" w:rsidTr="00D32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33EBDF77" w14:textId="77777777" w:rsidR="00D32AE4" w:rsidRDefault="00D32AE4" w:rsidP="00D32AE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CTT_CCLP  </w:t>
            </w:r>
          </w:p>
        </w:tc>
        <w:tc>
          <w:tcPr>
            <w:tcW w:w="1602" w:type="dxa"/>
          </w:tcPr>
          <w:p w14:paraId="7AE89ECF" w14:textId="77777777" w:rsidR="00D32AE4" w:rsidRDefault="00457D49" w:rsidP="00457D4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String(12)</w:t>
            </w:r>
          </w:p>
        </w:tc>
        <w:tc>
          <w:tcPr>
            <w:tcW w:w="7169" w:type="dxa"/>
          </w:tcPr>
          <w:p w14:paraId="49216F73" w14:textId="77777777" w:rsidR="00D32AE4" w:rsidRDefault="00457D49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 w:rsidRPr="00457D49">
              <w:rPr>
                <w:rFonts w:ascii="Consolas" w:hAnsi="Consolas" w:cs="Consolas"/>
                <w:sz w:val="18"/>
                <w:lang w:eastAsia="pt-BR"/>
              </w:rPr>
              <w:t xml:space="preserve">C. Custo Lucros/Perdas   </w:t>
            </w:r>
          </w:p>
        </w:tc>
      </w:tr>
      <w:tr w:rsidR="00D32AE4" w14:paraId="0F60FBAE" w14:textId="77777777" w:rsidTr="00D32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551321B6" w14:textId="77777777" w:rsidR="00D32AE4" w:rsidRDefault="00D32AE4" w:rsidP="00D32AE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CTT_CCPON </w:t>
            </w:r>
          </w:p>
        </w:tc>
        <w:tc>
          <w:tcPr>
            <w:tcW w:w="1602" w:type="dxa"/>
          </w:tcPr>
          <w:p w14:paraId="5A012173" w14:textId="77777777" w:rsidR="00D32AE4" w:rsidRDefault="00457D49" w:rsidP="00457D4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String(12)</w:t>
            </w:r>
          </w:p>
        </w:tc>
        <w:tc>
          <w:tcPr>
            <w:tcW w:w="7169" w:type="dxa"/>
          </w:tcPr>
          <w:p w14:paraId="786D2CEA" w14:textId="77777777" w:rsidR="00D32AE4" w:rsidRDefault="00457D49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 w:rsidRPr="00457D49">
              <w:rPr>
                <w:rFonts w:ascii="Consolas" w:hAnsi="Consolas" w:cs="Consolas"/>
                <w:sz w:val="18"/>
                <w:lang w:eastAsia="pt-BR"/>
              </w:rPr>
              <w:t xml:space="preserve">C. Custo Ponte L/P       </w:t>
            </w:r>
          </w:p>
        </w:tc>
      </w:tr>
      <w:tr w:rsidR="00D32AE4" w14:paraId="00E845A5" w14:textId="77777777" w:rsidTr="00D32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16A400A1" w14:textId="77777777" w:rsidR="00D32AE4" w:rsidRDefault="00D32AE4" w:rsidP="00D32AE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CTT_CCSUP </w:t>
            </w:r>
          </w:p>
        </w:tc>
        <w:tc>
          <w:tcPr>
            <w:tcW w:w="1602" w:type="dxa"/>
          </w:tcPr>
          <w:p w14:paraId="2CB8DFBB" w14:textId="77777777" w:rsidR="00D32AE4" w:rsidRDefault="00457D49" w:rsidP="00457D4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String(20)</w:t>
            </w:r>
          </w:p>
        </w:tc>
        <w:tc>
          <w:tcPr>
            <w:tcW w:w="7169" w:type="dxa"/>
          </w:tcPr>
          <w:p w14:paraId="4B6BC819" w14:textId="77777777" w:rsidR="00D32AE4" w:rsidRDefault="00457D49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 w:rsidRPr="00457D49">
              <w:rPr>
                <w:rFonts w:ascii="Consolas" w:hAnsi="Consolas" w:cs="Consolas"/>
                <w:sz w:val="18"/>
                <w:lang w:eastAsia="pt-BR"/>
              </w:rPr>
              <w:t xml:space="preserve">Configuracao de Livros   </w:t>
            </w:r>
          </w:p>
        </w:tc>
      </w:tr>
      <w:tr w:rsidR="00D32AE4" w14:paraId="26DD0FD5" w14:textId="77777777" w:rsidTr="00D32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69C48742" w14:textId="77777777" w:rsidR="00D32AE4" w:rsidRDefault="00D32AE4" w:rsidP="00D32AE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CTT_LOCAL </w:t>
            </w:r>
          </w:p>
        </w:tc>
        <w:tc>
          <w:tcPr>
            <w:tcW w:w="1602" w:type="dxa"/>
          </w:tcPr>
          <w:p w14:paraId="3385D149" w14:textId="77777777" w:rsidR="00D32AE4" w:rsidRDefault="00457D49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String(2)</w:t>
            </w:r>
          </w:p>
        </w:tc>
        <w:tc>
          <w:tcPr>
            <w:tcW w:w="7169" w:type="dxa"/>
          </w:tcPr>
          <w:p w14:paraId="2FBAA873" w14:textId="77777777" w:rsidR="00D32AE4" w:rsidRDefault="00457D49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 w:rsidRPr="00457D49">
              <w:rPr>
                <w:rFonts w:ascii="Consolas" w:hAnsi="Consolas" w:cs="Consolas"/>
                <w:sz w:val="18"/>
                <w:lang w:eastAsia="pt-BR"/>
              </w:rPr>
              <w:t xml:space="preserve">Almoxarifado Manutencao  </w:t>
            </w:r>
          </w:p>
        </w:tc>
      </w:tr>
      <w:tr w:rsidR="00D32AE4" w14:paraId="60E942CB" w14:textId="77777777" w:rsidTr="00D32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09B51FDF" w14:textId="77777777" w:rsidR="00D32AE4" w:rsidRDefault="00D32AE4" w:rsidP="00D32AE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CTT_ITOBRG</w:t>
            </w:r>
          </w:p>
        </w:tc>
        <w:tc>
          <w:tcPr>
            <w:tcW w:w="1602" w:type="dxa"/>
          </w:tcPr>
          <w:p w14:paraId="0494580D" w14:textId="77777777" w:rsidR="00D32AE4" w:rsidRDefault="00457D49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String(1)</w:t>
            </w:r>
          </w:p>
        </w:tc>
        <w:tc>
          <w:tcPr>
            <w:tcW w:w="7169" w:type="dxa"/>
          </w:tcPr>
          <w:p w14:paraId="4A029A60" w14:textId="77777777" w:rsidR="00D32AE4" w:rsidRDefault="00457D49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 w:rsidRPr="00457D49">
              <w:rPr>
                <w:rFonts w:ascii="Consolas" w:hAnsi="Consolas" w:cs="Consolas"/>
                <w:sz w:val="18"/>
                <w:lang w:eastAsia="pt-BR"/>
              </w:rPr>
              <w:t>Item Contab. Obrigatorio</w:t>
            </w:r>
            <w:r>
              <w:rPr>
                <w:rFonts w:ascii="Consolas" w:hAnsi="Consolas" w:cs="Consolas"/>
                <w:sz w:val="18"/>
                <w:lang w:eastAsia="pt-BR"/>
              </w:rPr>
              <w:t xml:space="preserve"> (</w:t>
            </w:r>
            <w:r w:rsidRPr="00457D49">
              <w:rPr>
                <w:rFonts w:ascii="Consolas" w:hAnsi="Consolas" w:cs="Consolas"/>
                <w:sz w:val="18"/>
                <w:lang w:eastAsia="pt-BR"/>
              </w:rPr>
              <w:t>1=Sim;2=</w:t>
            </w:r>
            <w:r>
              <w:rPr>
                <w:rFonts w:ascii="Consolas" w:hAnsi="Consolas" w:cs="Consolas"/>
                <w:sz w:val="18"/>
                <w:lang w:eastAsia="pt-BR"/>
              </w:rPr>
              <w:t>Não)</w:t>
            </w:r>
          </w:p>
        </w:tc>
      </w:tr>
      <w:tr w:rsidR="00D32AE4" w14:paraId="5B4369EF" w14:textId="77777777" w:rsidTr="00D32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6FB4517E" w14:textId="77777777" w:rsidR="00D32AE4" w:rsidRDefault="00457D49" w:rsidP="00D32AE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CTT_CLOBRG</w:t>
            </w:r>
          </w:p>
        </w:tc>
        <w:tc>
          <w:tcPr>
            <w:tcW w:w="1602" w:type="dxa"/>
          </w:tcPr>
          <w:p w14:paraId="73A73041" w14:textId="77777777" w:rsidR="00D32AE4" w:rsidRDefault="00457D49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String(1)</w:t>
            </w:r>
          </w:p>
        </w:tc>
        <w:tc>
          <w:tcPr>
            <w:tcW w:w="7169" w:type="dxa"/>
          </w:tcPr>
          <w:p w14:paraId="6FF31397" w14:textId="77777777" w:rsidR="00D32AE4" w:rsidRDefault="00457D49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 w:rsidRPr="00457D49">
              <w:rPr>
                <w:rFonts w:ascii="Consolas" w:hAnsi="Consolas" w:cs="Consolas"/>
                <w:sz w:val="18"/>
                <w:lang w:eastAsia="pt-BR"/>
              </w:rPr>
              <w:t>Classe de Vlr Obrigatoria</w:t>
            </w:r>
            <w:r>
              <w:rPr>
                <w:rFonts w:ascii="Consolas" w:hAnsi="Consolas" w:cs="Consolas"/>
                <w:sz w:val="18"/>
                <w:lang w:eastAsia="pt-BR"/>
              </w:rPr>
              <w:t xml:space="preserve"> (</w:t>
            </w:r>
            <w:r w:rsidRPr="00457D49">
              <w:rPr>
                <w:rFonts w:ascii="Consolas" w:hAnsi="Consolas" w:cs="Consolas"/>
                <w:sz w:val="18"/>
                <w:lang w:eastAsia="pt-BR"/>
              </w:rPr>
              <w:t>1=Sim;2=</w:t>
            </w:r>
            <w:r>
              <w:rPr>
                <w:rFonts w:ascii="Consolas" w:hAnsi="Consolas" w:cs="Consolas"/>
                <w:sz w:val="18"/>
                <w:lang w:eastAsia="pt-BR"/>
              </w:rPr>
              <w:t>Não)</w:t>
            </w:r>
          </w:p>
        </w:tc>
      </w:tr>
      <w:tr w:rsidR="00457D49" w14:paraId="5A4E89E2" w14:textId="77777777" w:rsidTr="00D32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4443ED2F" w14:textId="77777777" w:rsidR="00457D49" w:rsidRPr="00D32AE4" w:rsidRDefault="00457D49" w:rsidP="00D32AE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CTT_ACITEM</w:t>
            </w:r>
          </w:p>
        </w:tc>
        <w:tc>
          <w:tcPr>
            <w:tcW w:w="1602" w:type="dxa"/>
          </w:tcPr>
          <w:p w14:paraId="7CEF0B79" w14:textId="77777777" w:rsidR="00457D49" w:rsidRDefault="00457D49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String(1)</w:t>
            </w:r>
          </w:p>
        </w:tc>
        <w:tc>
          <w:tcPr>
            <w:tcW w:w="7169" w:type="dxa"/>
          </w:tcPr>
          <w:p w14:paraId="79981445" w14:textId="77777777" w:rsidR="00457D49" w:rsidRDefault="00457D49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 w:rsidRPr="00457D49">
              <w:rPr>
                <w:rFonts w:ascii="Consolas" w:hAnsi="Consolas" w:cs="Consolas"/>
                <w:sz w:val="18"/>
                <w:lang w:eastAsia="pt-BR"/>
              </w:rPr>
              <w:t xml:space="preserve">Aceita </w:t>
            </w:r>
            <w:r>
              <w:rPr>
                <w:rFonts w:ascii="Consolas" w:hAnsi="Consolas" w:cs="Consolas"/>
                <w:sz w:val="18"/>
                <w:lang w:eastAsia="pt-BR"/>
              </w:rPr>
              <w:t>Item Contabil (</w:t>
            </w:r>
            <w:r w:rsidRPr="00457D49">
              <w:rPr>
                <w:rFonts w:ascii="Consolas" w:hAnsi="Consolas" w:cs="Consolas"/>
                <w:sz w:val="18"/>
                <w:lang w:eastAsia="pt-BR"/>
              </w:rPr>
              <w:t>1=Sim;2=</w:t>
            </w:r>
            <w:r>
              <w:rPr>
                <w:rFonts w:ascii="Consolas" w:hAnsi="Consolas" w:cs="Consolas"/>
                <w:sz w:val="18"/>
                <w:lang w:eastAsia="pt-BR"/>
              </w:rPr>
              <w:t>Não)</w:t>
            </w:r>
          </w:p>
        </w:tc>
      </w:tr>
      <w:tr w:rsidR="00D32AE4" w14:paraId="7FA2F79F" w14:textId="77777777" w:rsidTr="00D32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120C95D2" w14:textId="77777777" w:rsidR="00D32AE4" w:rsidRDefault="00D32AE4" w:rsidP="00D32AE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CTT_ACCLVL</w:t>
            </w:r>
          </w:p>
        </w:tc>
        <w:tc>
          <w:tcPr>
            <w:tcW w:w="1602" w:type="dxa"/>
          </w:tcPr>
          <w:p w14:paraId="07DC504A" w14:textId="77777777" w:rsidR="00D32AE4" w:rsidRDefault="00457D49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String(1)</w:t>
            </w:r>
          </w:p>
        </w:tc>
        <w:tc>
          <w:tcPr>
            <w:tcW w:w="7169" w:type="dxa"/>
          </w:tcPr>
          <w:p w14:paraId="2A00E6CC" w14:textId="77777777" w:rsidR="00D32AE4" w:rsidRDefault="00457D49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 w:rsidRPr="00457D49">
              <w:rPr>
                <w:rFonts w:ascii="Consolas" w:hAnsi="Consolas" w:cs="Consolas"/>
                <w:sz w:val="18"/>
                <w:lang w:eastAsia="pt-BR"/>
              </w:rPr>
              <w:t>Aceita Classe de Valor</w:t>
            </w:r>
            <w:r>
              <w:rPr>
                <w:rFonts w:ascii="Consolas" w:hAnsi="Consolas" w:cs="Consolas"/>
                <w:sz w:val="18"/>
                <w:lang w:eastAsia="pt-BR"/>
              </w:rPr>
              <w:t xml:space="preserve"> (</w:t>
            </w:r>
            <w:r w:rsidRPr="00457D49">
              <w:rPr>
                <w:rFonts w:ascii="Consolas" w:hAnsi="Consolas" w:cs="Consolas"/>
                <w:sz w:val="18"/>
                <w:lang w:eastAsia="pt-BR"/>
              </w:rPr>
              <w:t>1=Sim;2=</w:t>
            </w:r>
            <w:r>
              <w:rPr>
                <w:rFonts w:ascii="Consolas" w:hAnsi="Consolas" w:cs="Consolas"/>
                <w:sz w:val="18"/>
                <w:lang w:eastAsia="pt-BR"/>
              </w:rPr>
              <w:t>Não)</w:t>
            </w:r>
          </w:p>
        </w:tc>
      </w:tr>
      <w:tr w:rsidR="00D32AE4" w14:paraId="079F788A" w14:textId="77777777" w:rsidTr="00D32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2A0294F6" w14:textId="77777777" w:rsidR="00D32AE4" w:rsidRDefault="00D32AE4" w:rsidP="00D32AE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CTT_CCVM  </w:t>
            </w:r>
          </w:p>
        </w:tc>
        <w:tc>
          <w:tcPr>
            <w:tcW w:w="1602" w:type="dxa"/>
          </w:tcPr>
          <w:p w14:paraId="40196122" w14:textId="77777777" w:rsidR="00D32AE4" w:rsidRDefault="00457D49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String(12)</w:t>
            </w:r>
          </w:p>
        </w:tc>
        <w:tc>
          <w:tcPr>
            <w:tcW w:w="7169" w:type="dxa"/>
          </w:tcPr>
          <w:p w14:paraId="28B01EEF" w14:textId="77777777" w:rsidR="00D32AE4" w:rsidRDefault="00457D49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 w:rsidRPr="00457D49">
              <w:rPr>
                <w:rFonts w:ascii="Consolas" w:hAnsi="Consolas" w:cs="Consolas"/>
                <w:sz w:val="18"/>
                <w:lang w:eastAsia="pt-BR"/>
              </w:rPr>
              <w:t>CCusto Variacao Monetaria</w:t>
            </w:r>
          </w:p>
        </w:tc>
      </w:tr>
      <w:tr w:rsidR="00D32AE4" w14:paraId="10BEEAAC" w14:textId="77777777" w:rsidTr="00D32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0BE00513" w14:textId="77777777" w:rsidR="00D32AE4" w:rsidRDefault="00D32AE4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D32AE4">
              <w:rPr>
                <w:rFonts w:ascii="Consolas" w:hAnsi="Consolas" w:cs="Consolas"/>
                <w:sz w:val="18"/>
                <w:lang w:eastAsia="pt-BR"/>
              </w:rPr>
              <w:t>CTT_XCD</w:t>
            </w:r>
          </w:p>
        </w:tc>
        <w:tc>
          <w:tcPr>
            <w:tcW w:w="1602" w:type="dxa"/>
          </w:tcPr>
          <w:p w14:paraId="2C2F738F" w14:textId="77777777" w:rsidR="00D32AE4" w:rsidRDefault="00457D49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276869">
              <w:rPr>
                <w:rFonts w:ascii="Consolas" w:hAnsi="Consolas" w:cs="Consolas"/>
                <w:sz w:val="18"/>
                <w:lang w:eastAsia="pt-BR"/>
              </w:rPr>
              <w:t>1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169" w:type="dxa"/>
          </w:tcPr>
          <w:p w14:paraId="3370FDA1" w14:textId="77777777" w:rsidR="00D32AE4" w:rsidRDefault="00276869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Tipo (</w:t>
            </w:r>
            <w:r w:rsidRPr="00276869">
              <w:rPr>
                <w:rFonts w:ascii="Consolas" w:hAnsi="Consolas" w:cs="Consolas"/>
                <w:sz w:val="18"/>
                <w:lang w:eastAsia="pt-BR"/>
              </w:rPr>
              <w:t>D=Despesa;C=Custo;L=Comercial;T=Transporte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</w:tr>
    </w:tbl>
    <w:p w14:paraId="073D9284" w14:textId="77777777" w:rsidR="00565BE8" w:rsidRPr="00565BE8" w:rsidRDefault="00565BE8" w:rsidP="00223D9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565BE8">
        <w:rPr>
          <w:rFonts w:ascii="Consolas" w:hAnsi="Consolas" w:cs="Consolas"/>
          <w:sz w:val="18"/>
          <w:lang w:eastAsia="pt-BR"/>
        </w:rPr>
        <w:t xml:space="preserve"> </w:t>
      </w:r>
    </w:p>
    <w:p w14:paraId="602A971C" w14:textId="77777777" w:rsidR="008F53BF" w:rsidRDefault="008F53BF" w:rsidP="008C564F"/>
    <w:p w14:paraId="5CF4001C" w14:textId="77777777" w:rsidR="008B7DD7" w:rsidRDefault="008B7DD7" w:rsidP="008C564F"/>
    <w:p w14:paraId="17B52471" w14:textId="77777777" w:rsidR="008B7DD7" w:rsidRDefault="008B7DD7" w:rsidP="008C564F"/>
    <w:p w14:paraId="1B43B69B" w14:textId="77777777" w:rsidR="00AF3BA6" w:rsidRDefault="00E03E3F" w:rsidP="008C564F">
      <w:r>
        <w:lastRenderedPageBreak/>
        <w:t>A Seguir será mostrar um exemplo de utilização.</w:t>
      </w:r>
    </w:p>
    <w:p w14:paraId="0FC10A97" w14:textId="77777777" w:rsidR="00E03E3F" w:rsidRDefault="00E03E3F" w:rsidP="008C564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889"/>
      </w:tblGrid>
      <w:tr w:rsidR="00D029F7" w:rsidRPr="00F56BFA" w14:paraId="0DAA9471" w14:textId="77777777" w:rsidTr="00D029F7">
        <w:tc>
          <w:tcPr>
            <w:tcW w:w="9889" w:type="dxa"/>
            <w:shd w:val="clear" w:color="auto" w:fill="C6D9F1" w:themeFill="text2" w:themeFillTint="33"/>
          </w:tcPr>
          <w:p w14:paraId="7BBFF1C2" w14:textId="77777777" w:rsidR="00D029F7" w:rsidRPr="00F56BFA" w:rsidRDefault="00575388" w:rsidP="00F56BFA">
            <w:pPr>
              <w:rPr>
                <w:b/>
                <w:i/>
              </w:rPr>
            </w:pPr>
            <w:bookmarkStart w:id="31" w:name="_Hlk487017778"/>
            <w:r>
              <w:rPr>
                <w:b/>
                <w:i/>
              </w:rPr>
              <w:t xml:space="preserve">Exemplo de </w:t>
            </w:r>
            <w:r w:rsidR="00D029F7" w:rsidRPr="00F56BFA">
              <w:rPr>
                <w:b/>
                <w:i/>
              </w:rPr>
              <w:t>XML Envio</w:t>
            </w:r>
          </w:p>
        </w:tc>
      </w:tr>
      <w:tr w:rsidR="00D029F7" w:rsidRPr="00F56BFA" w14:paraId="622A8F14" w14:textId="77777777" w:rsidTr="00D029F7">
        <w:tc>
          <w:tcPr>
            <w:tcW w:w="9889" w:type="dxa"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"/>
              <w:gridCol w:w="9575"/>
            </w:tblGrid>
            <w:tr w:rsidR="008B7DD7" w:rsidRPr="008B7DD7" w14:paraId="21763420" w14:textId="77777777" w:rsidTr="008B7DD7">
              <w:trPr>
                <w:tblCellSpacing w:w="0" w:type="dxa"/>
                <w:jc w:val="center"/>
              </w:trPr>
              <w:tc>
                <w:tcPr>
                  <w:tcW w:w="150" w:type="dxa"/>
                  <w:shd w:val="clear" w:color="auto" w:fill="F9F9F9"/>
                  <w:vAlign w:val="center"/>
                  <w:hideMark/>
                </w:tcPr>
                <w:p w14:paraId="640D7B5B" w14:textId="77777777" w:rsidR="008B7DD7" w:rsidRPr="008B7DD7" w:rsidRDefault="008B7DD7" w:rsidP="008B7DD7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235" w:type="dxa"/>
                  <w:shd w:val="clear" w:color="auto" w:fill="F9F9F9"/>
                  <w:vAlign w:val="center"/>
                  <w:hideMark/>
                </w:tcPr>
                <w:p w14:paraId="744236C2" w14:textId="77777777" w:rsidR="008B7DD7" w:rsidRPr="008B7DD7" w:rsidRDefault="008B7DD7" w:rsidP="008B7DD7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8B7DD7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superior do formulário</w:t>
                  </w:r>
                </w:p>
                <w:p w14:paraId="2B3BB57A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</w:p>
                <w:p w14:paraId="2CADCCAF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&lt;?xml version="1.0" encoding="utf-8"?"</w:t>
                  </w:r>
                </w:p>
                <w:p w14:paraId="2292145E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&lt;soap:Envelope xmlns:xsi="http://www.w3.org/2001/XMLSchema-instance" </w:t>
                  </w:r>
                </w:p>
                <w:p w14:paraId="592415DD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xmlns:xsd="http://www.w3.org/2001/XMLSchema" </w:t>
                  </w:r>
                </w:p>
                <w:p w14:paraId="5867B692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xmlns:soap="http://schemas.xmlsoap.org/soap/envelope/"&gt;</w:t>
                  </w:r>
                </w:p>
                <w:p w14:paraId="1DD3DF79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&lt;soap:Body&gt;</w:t>
                  </w:r>
                </w:p>
                <w:p w14:paraId="6430F607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&lt;FILRODECCUSTOS&gt;</w:t>
                  </w:r>
                </w:p>
                <w:p w14:paraId="455B58EA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&lt;CCODIGO&gt;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&lt;/CCODIGO&gt;</w:t>
                  </w:r>
                </w:p>
                <w:p w14:paraId="5C6ED1D6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&lt;CDESCRICAO&gt;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&lt;/CDESCRICAO&gt;</w:t>
                  </w:r>
                </w:p>
                <w:p w14:paraId="2274EDDD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&lt;CEMPRESA&gt;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&lt;/CEMPRESA&gt;</w:t>
                  </w:r>
                </w:p>
                <w:p w14:paraId="7AD5F912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&lt;CPARFIL&gt;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&lt;/CPARFIL&gt;</w:t>
                  </w:r>
                </w:p>
                <w:p w14:paraId="7DC113CF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&lt;/FILRODECCUSTOS&gt;</w:t>
                  </w:r>
                </w:p>
                <w:p w14:paraId="7321D82B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&lt;/soap:Body&gt;</w:t>
                  </w:r>
                </w:p>
                <w:p w14:paraId="746EE014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&lt;/soap:Envelope&gt;</w:t>
                  </w:r>
                </w:p>
                <w:p w14:paraId="5C976636" w14:textId="77777777" w:rsidR="008B7DD7" w:rsidRPr="008B7DD7" w:rsidRDefault="008B7DD7" w:rsidP="008B7DD7">
                  <w:pPr>
                    <w:pBdr>
                      <w:top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8B7DD7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inferior do formulário</w:t>
                  </w:r>
                </w:p>
                <w:p w14:paraId="373904B4" w14:textId="77777777" w:rsidR="008B7DD7" w:rsidRPr="008B7DD7" w:rsidRDefault="008B7DD7" w:rsidP="008B7DD7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4EBA7515" w14:textId="77777777" w:rsidR="00D029F7" w:rsidRPr="00F56BFA" w:rsidRDefault="00D029F7" w:rsidP="00FB6F14"/>
        </w:tc>
      </w:tr>
      <w:bookmarkEnd w:id="31"/>
    </w:tbl>
    <w:p w14:paraId="15BFD40D" w14:textId="77777777" w:rsidR="00A7767F" w:rsidRDefault="00A7767F" w:rsidP="00A7767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889"/>
      </w:tblGrid>
      <w:tr w:rsidR="00D029F7" w:rsidRPr="00F56BFA" w14:paraId="7B68957B" w14:textId="77777777" w:rsidTr="00A40E99">
        <w:tc>
          <w:tcPr>
            <w:tcW w:w="9889" w:type="dxa"/>
            <w:shd w:val="clear" w:color="auto" w:fill="C6D9F1" w:themeFill="text2" w:themeFillTint="33"/>
          </w:tcPr>
          <w:p w14:paraId="7B36ABC5" w14:textId="77777777" w:rsidR="00D029F7" w:rsidRPr="00F56BFA" w:rsidRDefault="00575388" w:rsidP="00D029F7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Exemplo de </w:t>
            </w:r>
            <w:r w:rsidR="00D029F7" w:rsidRPr="00F56BFA">
              <w:rPr>
                <w:b/>
                <w:i/>
              </w:rPr>
              <w:t xml:space="preserve">XML </w:t>
            </w:r>
            <w:r w:rsidR="00D029F7">
              <w:rPr>
                <w:b/>
                <w:i/>
              </w:rPr>
              <w:t>Retorno</w:t>
            </w:r>
          </w:p>
        </w:tc>
      </w:tr>
      <w:tr w:rsidR="00D029F7" w:rsidRPr="00F56BFA" w14:paraId="1CDA8A19" w14:textId="77777777" w:rsidTr="00A40E99">
        <w:tc>
          <w:tcPr>
            <w:tcW w:w="9889" w:type="dxa"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"/>
              <w:gridCol w:w="9575"/>
            </w:tblGrid>
            <w:tr w:rsidR="00C87109" w:rsidRPr="00C87109" w14:paraId="60D6723C" w14:textId="77777777" w:rsidTr="00C87109">
              <w:trPr>
                <w:tblCellSpacing w:w="0" w:type="dxa"/>
                <w:jc w:val="center"/>
              </w:trPr>
              <w:tc>
                <w:tcPr>
                  <w:tcW w:w="150" w:type="dxa"/>
                  <w:shd w:val="clear" w:color="auto" w:fill="F9F9F9"/>
                  <w:vAlign w:val="center"/>
                  <w:hideMark/>
                </w:tcPr>
                <w:p w14:paraId="763B85B1" w14:textId="77777777" w:rsidR="00C87109" w:rsidRPr="00C87109" w:rsidRDefault="00C87109" w:rsidP="00C87109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235" w:type="dxa"/>
                  <w:shd w:val="clear" w:color="auto" w:fill="F9F9F9"/>
                  <w:vAlign w:val="center"/>
                  <w:hideMark/>
                </w:tcPr>
                <w:p w14:paraId="6484DACC" w14:textId="77777777" w:rsidR="00C87109" w:rsidRPr="00C87109" w:rsidRDefault="00C87109" w:rsidP="00C87109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C87109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superior do formulário</w:t>
                  </w:r>
                </w:p>
                <w:p w14:paraId="57CABBEB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</w:p>
                <w:p w14:paraId="17981139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&lt;?xml version="1.0" encoding="utf-8"?"</w:t>
                  </w:r>
                </w:p>
                <w:p w14:paraId="3FD96BEF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&lt;soap:Envelope xmlns:xsi="http://www.w3.org/2001/XMLSchema-instance" </w:t>
                  </w:r>
                </w:p>
                <w:p w14:paraId="130E7A75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xmlns:xsd="http://www.w3.org/2001/XMLSchema" </w:t>
                  </w:r>
                </w:p>
                <w:p w14:paraId="2D7C8AAF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xmlns:soap="http://schemas.xmlsoap.org/soap/envelope/"&gt;</w:t>
                  </w:r>
                </w:p>
                <w:p w14:paraId="1DE12D8C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&lt;soap:Body&gt;</w:t>
                  </w:r>
                </w:p>
                <w:p w14:paraId="629D22C2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&lt;LISTACCUSTOS&gt;</w:t>
                  </w:r>
                </w:p>
                <w:p w14:paraId="414B5095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&lt;ARET&gt;</w:t>
                  </w:r>
                </w:p>
                <w:p w14:paraId="015F3162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&lt;ARRAYCCUSTOS&gt;</w:t>
                  </w:r>
                </w:p>
                <w:p w14:paraId="3BF63A7E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&lt;CTT_ACCLVL&gt;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&lt;/CTT_ACCLVL&gt;</w:t>
                  </w:r>
                </w:p>
                <w:p w14:paraId="702ECEF6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&lt;CTT_ACITEM&gt;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&lt;/CTT_ACITEM&gt;</w:t>
                  </w:r>
                </w:p>
                <w:p w14:paraId="4EC69AD8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&lt;CTT_BLOQ&gt;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&lt;/CTT_BLOQ&gt;</w:t>
                  </w:r>
                </w:p>
                <w:p w14:paraId="342F2477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&lt;CTT_CCLP&gt;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&lt;/CTT_CCLP&gt;</w:t>
                  </w:r>
                </w:p>
                <w:p w14:paraId="0F96B476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&lt;CTT_CCPON&gt;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&lt;/CTT_CCPON&gt;</w:t>
                  </w:r>
                </w:p>
                <w:p w14:paraId="2395D46E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&lt;CTT_CCSUP&gt;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&lt;/CTT_CCSUP&gt;</w:t>
                  </w:r>
                </w:p>
                <w:p w14:paraId="46035754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&lt;CTT_CCVM&gt;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&lt;/CTT_CCVM&gt;</w:t>
                  </w:r>
                </w:p>
                <w:p w14:paraId="093A036A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&lt;CTT_CLASSE&gt;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&lt;/CTT_CLASSE&gt;</w:t>
                  </w:r>
                </w:p>
                <w:p w14:paraId="11A1C171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&lt;CTT_CLOBRG&gt;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&lt;/CTT_CLOBRG&gt;</w:t>
                  </w:r>
                </w:p>
                <w:p w14:paraId="0586CDEB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&lt;CTT_CUSTO&gt;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&lt;/CTT_CUSTO&gt;</w:t>
                  </w:r>
                </w:p>
                <w:p w14:paraId="1F9656E3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&lt;CTT_DESC01&gt;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&lt;/CTT_DESC01&gt;</w:t>
                  </w:r>
                </w:p>
                <w:p w14:paraId="659003E0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&lt;CTT_DESC02&gt;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&lt;/CTT_DESC02&gt;</w:t>
                  </w:r>
                </w:p>
                <w:p w14:paraId="60F1982B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&lt;CTT_DESC03&gt;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&lt;/CTT_DESC03&gt;</w:t>
                  </w:r>
                </w:p>
                <w:p w14:paraId="2F6783C3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&lt;CTT_DESC04&gt;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&lt;/CTT_DESC04&gt;</w:t>
                  </w:r>
                </w:p>
                <w:p w14:paraId="31369706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&lt;CTT_DESC05&gt;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&lt;/CTT_DESC05&gt;</w:t>
                  </w:r>
                </w:p>
                <w:p w14:paraId="164C8A16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&lt;CTT_DTBLFI&gt;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&lt;/CTT_DTBLFI&gt;</w:t>
                  </w:r>
                </w:p>
                <w:p w14:paraId="115A3DB8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&lt;CTT_DTBLIN&gt;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&lt;/CTT_DTBLIN&gt;</w:t>
                  </w:r>
                </w:p>
                <w:p w14:paraId="4DFE7982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&lt;CTT_DTEXIS&gt;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&lt;/CTT_DTEXIS&gt;</w:t>
                  </w:r>
                </w:p>
                <w:p w14:paraId="36885CE0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&lt;CTT_DTEXSF&gt;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&lt;/CTT_DTEXSF&gt;</w:t>
                  </w:r>
                </w:p>
                <w:p w14:paraId="285FBF63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&lt;CTT_ITOBRG&gt;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&lt;/CTT_ITOBRG&gt;</w:t>
                  </w:r>
                </w:p>
                <w:p w14:paraId="7C3E13C6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&lt;CTT_LOCAL&gt;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&lt;/CTT_LOCAL&gt;</w:t>
                  </w:r>
                </w:p>
                <w:p w14:paraId="748998D3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&lt;CTT_NORMAL&gt;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&lt;/CTT_NORMAL&gt;</w:t>
                  </w:r>
                </w:p>
                <w:p w14:paraId="5DB8C745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&lt;CTT_XCD&gt;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&lt;/CTT_XCD&gt;</w:t>
                  </w:r>
                </w:p>
                <w:p w14:paraId="14C17C35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&lt;/ARRAYCCUSTOS&gt;</w:t>
                  </w:r>
                </w:p>
                <w:p w14:paraId="5DC6C46F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&lt;ARRAYCCUSTOS&gt;</w:t>
                  </w:r>
                </w:p>
                <w:p w14:paraId="2D6AC598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&lt;CTT_ACCLVL&gt;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&lt;/CTT_ACCLVL&gt;</w:t>
                  </w:r>
                </w:p>
                <w:p w14:paraId="742B27F1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&lt;CTT_ACITEM&gt;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&lt;/CTT_ACITEM&gt;</w:t>
                  </w:r>
                </w:p>
                <w:p w14:paraId="36A82C95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&lt;CTT_BLOQ&gt;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&lt;/CTT_BLOQ&gt;</w:t>
                  </w:r>
                </w:p>
                <w:p w14:paraId="6CC3167C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&lt;CTT_CCLP&gt;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&lt;/CTT_CCLP&gt;</w:t>
                  </w:r>
                </w:p>
                <w:p w14:paraId="13428265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lastRenderedPageBreak/>
                    <w:t xml:space="preserve">            &lt;CTT_CCPON&gt;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&lt;/CTT_CCPON&gt;</w:t>
                  </w:r>
                </w:p>
                <w:p w14:paraId="79910D2B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&lt;CTT_CCSUP&gt;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&lt;/CTT_CCSUP&gt;</w:t>
                  </w:r>
                </w:p>
                <w:p w14:paraId="4CB31877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&lt;CTT_CCVM&gt;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&lt;/CTT_CCVM&gt;</w:t>
                  </w:r>
                </w:p>
                <w:p w14:paraId="0DBE722A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&lt;CTT_CLASSE&gt;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&lt;/CTT_CLASSE&gt;</w:t>
                  </w:r>
                </w:p>
                <w:p w14:paraId="5E2E5C12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&lt;CTT_CLOBRG&gt;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&lt;/CTT_CLOBRG&gt;</w:t>
                  </w:r>
                </w:p>
                <w:p w14:paraId="338EFBD3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&lt;CTT_CUSTO&gt;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&lt;/CTT_CUSTO&gt;</w:t>
                  </w:r>
                </w:p>
                <w:p w14:paraId="0F5FACF7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&lt;CTT_DESC01&gt;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&lt;/CTT_DESC01&gt;</w:t>
                  </w:r>
                </w:p>
                <w:p w14:paraId="647B3501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&lt;CTT_DESC02&gt;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&lt;/CTT_DESC02&gt;</w:t>
                  </w:r>
                </w:p>
                <w:p w14:paraId="65AD46D2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&lt;CTT_DESC03&gt;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&lt;/CTT_DESC03&gt;</w:t>
                  </w:r>
                </w:p>
                <w:p w14:paraId="4382CFDD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&lt;CTT_DESC04&gt;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&lt;/CTT_DESC04&gt;</w:t>
                  </w:r>
                </w:p>
                <w:p w14:paraId="0C6D2881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&lt;CTT_DESC05&gt;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&lt;/CTT_DESC05&gt;</w:t>
                  </w:r>
                </w:p>
                <w:p w14:paraId="52B7A0D3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&lt;CTT_DTBLFI&gt;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&lt;/CTT_DTBLFI&gt;</w:t>
                  </w:r>
                </w:p>
                <w:p w14:paraId="69A18ED3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&lt;CTT_DTBLIN&gt;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&lt;/CTT_DTBLIN&gt;</w:t>
                  </w:r>
                </w:p>
                <w:p w14:paraId="75F11C20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&lt;CTT_DTEXIS&gt;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&lt;/CTT_DTEXIS&gt;</w:t>
                  </w:r>
                </w:p>
                <w:p w14:paraId="3DD0F1E9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&lt;CTT_DTEXSF&gt;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&lt;/CTT_DTEXSF&gt;</w:t>
                  </w:r>
                </w:p>
                <w:p w14:paraId="13DD3BE8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&lt;CTT_ITOBRG&gt;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&lt;/CTT_ITOBRG&gt;</w:t>
                  </w:r>
                </w:p>
                <w:p w14:paraId="294FF8F7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&lt;CTT_LOCAL&gt;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&lt;/CTT_LOCAL&gt;</w:t>
                  </w:r>
                </w:p>
                <w:p w14:paraId="7C0EF2B8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&lt;CTT_NORMAL&gt;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&lt;/CTT_NORMAL&gt;</w:t>
                  </w:r>
                </w:p>
                <w:p w14:paraId="648278A0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&lt;CTT_XCD&gt;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&lt;/CTT_XCD&gt;</w:t>
                  </w:r>
                </w:p>
                <w:p w14:paraId="7C5A6EA8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&lt;/ARRAYCCUSTOS&gt;</w:t>
                  </w:r>
                </w:p>
                <w:p w14:paraId="34542FBF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&lt;/ARET&gt;</w:t>
                  </w:r>
                </w:p>
                <w:p w14:paraId="1CB89106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&lt;CERROS&gt;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&lt;/CERROS&gt;</w:t>
                  </w:r>
                </w:p>
                <w:p w14:paraId="6FA05676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&lt;LRET&gt;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BOOLEAN</w:t>
                  </w: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&lt;/LRET&gt;</w:t>
                  </w:r>
                </w:p>
                <w:p w14:paraId="7521F16A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&lt;NQTDREG&gt;</w:t>
                  </w:r>
                  <w:r w:rsidRPr="008B7DD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INTEGER</w:t>
                  </w: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&lt;/NQTDREG&gt;</w:t>
                  </w:r>
                </w:p>
                <w:p w14:paraId="323755C9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&lt;/LISTACCUSTOS&gt;</w:t>
                  </w:r>
                </w:p>
                <w:p w14:paraId="0FE2D79D" w14:textId="77777777" w:rsidR="008B7DD7" w:rsidRPr="008B7DD7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&lt;/soap:Body&gt;</w:t>
                  </w:r>
                </w:p>
                <w:p w14:paraId="0C76627A" w14:textId="77777777" w:rsidR="00C87109" w:rsidRPr="00C87109" w:rsidRDefault="008B7DD7" w:rsidP="008B7D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B7D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&lt;/soap:Envelope&gt;</w:t>
                  </w:r>
                  <w:r w:rsidR="00C87109" w:rsidRPr="00C8710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</w:t>
                  </w:r>
                </w:p>
                <w:p w14:paraId="34AC9DE4" w14:textId="77777777" w:rsidR="00C87109" w:rsidRPr="00C87109" w:rsidRDefault="00C87109" w:rsidP="00C87109">
                  <w:pPr>
                    <w:pBdr>
                      <w:top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C87109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inferior do formulário</w:t>
                  </w:r>
                </w:p>
                <w:p w14:paraId="5D31F6D0" w14:textId="77777777" w:rsidR="00C87109" w:rsidRPr="00C87109" w:rsidRDefault="00C87109" w:rsidP="00C87109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1DE95E7C" w14:textId="77777777" w:rsidR="00D029F7" w:rsidRPr="00CF6734" w:rsidRDefault="00D029F7" w:rsidP="00FB6F14">
            <w:pPr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bookmarkEnd w:id="26"/>
    </w:tbl>
    <w:p w14:paraId="06F0ACC3" w14:textId="77777777" w:rsidR="000D030B" w:rsidRPr="006F7B53" w:rsidRDefault="000D030B" w:rsidP="008E5C13"/>
    <w:p w14:paraId="5A2079D9" w14:textId="77777777" w:rsidR="00C60C8F" w:rsidRDefault="00C60C8F" w:rsidP="008E5C13"/>
    <w:p w14:paraId="2AEF5ED6" w14:textId="77777777" w:rsidR="00C75457" w:rsidRDefault="00C75457" w:rsidP="00C75457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32" w:name="_Toc472612585"/>
      <w:r>
        <w:rPr>
          <w:rFonts w:cs="Tahoma"/>
        </w:rPr>
        <w:t xml:space="preserve">Arquivos de Programas Fonte </w:t>
      </w:r>
      <w:r w:rsidR="00D4369A">
        <w:rPr>
          <w:rFonts w:cs="Tahoma"/>
        </w:rPr>
        <w:t>/ Tabelas</w:t>
      </w:r>
      <w:bookmarkEnd w:id="32"/>
      <w:r w:rsidR="00D4369A">
        <w:rPr>
          <w:rFonts w:cs="Tahoma"/>
        </w:rPr>
        <w:t xml:space="preserve"> </w:t>
      </w:r>
    </w:p>
    <w:p w14:paraId="3C160BE3" w14:textId="77777777" w:rsidR="00C75457" w:rsidRDefault="00C75457" w:rsidP="008E5C13"/>
    <w:p w14:paraId="34D2DCA1" w14:textId="77777777" w:rsidR="00C75457" w:rsidRDefault="00C75457" w:rsidP="008E5C13">
      <w:r>
        <w:t xml:space="preserve">Para que funcione corretamente o WebService, é preciso a compilação no </w:t>
      </w:r>
      <w:r w:rsidR="003577EE">
        <w:t>RPO</w:t>
      </w:r>
      <w:r>
        <w:t xml:space="preserve"> do Protheus dos seguintes arquivos:</w:t>
      </w:r>
    </w:p>
    <w:p w14:paraId="1866EC2D" w14:textId="77777777" w:rsidR="00C75457" w:rsidRDefault="00C75457" w:rsidP="008E5C13"/>
    <w:p w14:paraId="3F7F2C1A" w14:textId="77777777" w:rsidR="00C75457" w:rsidRDefault="00C75457" w:rsidP="008E5C13">
      <w:r>
        <w:t>- WS_INT</w:t>
      </w:r>
      <w:r w:rsidR="00C87109">
        <w:t>FLUIG</w:t>
      </w:r>
      <w:r>
        <w:t>.prw : Definição dos serviço, métodos e funções do WebService.</w:t>
      </w:r>
    </w:p>
    <w:p w14:paraId="0CCBAC4D" w14:textId="77777777" w:rsidR="00C75457" w:rsidRPr="008E5C13" w:rsidRDefault="0098471D" w:rsidP="008E5C13">
      <w:r>
        <w:t xml:space="preserve">- </w:t>
      </w:r>
      <w:r w:rsidR="008B7DD7">
        <w:t>UWSFLG02</w:t>
      </w:r>
      <w:r w:rsidR="00C75457">
        <w:t xml:space="preserve">.prw : </w:t>
      </w:r>
      <w:r w:rsidR="00C16FAD">
        <w:t xml:space="preserve">Fonte responsável por fazer </w:t>
      </w:r>
      <w:r w:rsidR="00CF44CE">
        <w:t xml:space="preserve">a </w:t>
      </w:r>
      <w:r>
        <w:t>busca</w:t>
      </w:r>
      <w:r w:rsidR="00CF44CE">
        <w:t xml:space="preserve"> dos </w:t>
      </w:r>
      <w:r>
        <w:t>produtos</w:t>
      </w:r>
      <w:r w:rsidR="00C546CB">
        <w:t>, na tabela</w:t>
      </w:r>
      <w:r>
        <w:t>s</w:t>
      </w:r>
      <w:r w:rsidR="00C546CB">
        <w:t xml:space="preserve"> </w:t>
      </w:r>
      <w:r w:rsidR="008B7DD7">
        <w:t>CTT</w:t>
      </w:r>
      <w:r w:rsidR="00C16FAD">
        <w:t>.</w:t>
      </w:r>
    </w:p>
    <w:p w14:paraId="7C9DCB0E" w14:textId="77777777" w:rsidR="008E5C13" w:rsidRDefault="008E5C13" w:rsidP="00E52C90">
      <w:pPr>
        <w:jc w:val="left"/>
      </w:pPr>
    </w:p>
    <w:p w14:paraId="4C83C40F" w14:textId="77777777" w:rsidR="00D4369A" w:rsidRDefault="00D4369A" w:rsidP="00D4369A">
      <w:pPr>
        <w:jc w:val="left"/>
      </w:pPr>
    </w:p>
    <w:sectPr w:rsidR="00D4369A" w:rsidSect="00EC34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7" w:h="16839" w:code="9"/>
      <w:pgMar w:top="2269" w:right="850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10EB56" w14:textId="77777777" w:rsidR="00A61ADB" w:rsidRDefault="00A61ADB" w:rsidP="00CA5701">
      <w:r>
        <w:separator/>
      </w:r>
    </w:p>
  </w:endnote>
  <w:endnote w:type="continuationSeparator" w:id="0">
    <w:p w14:paraId="54D29641" w14:textId="77777777" w:rsidR="00A61ADB" w:rsidRDefault="00A61ADB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24D21" w14:textId="77777777" w:rsidR="00B65A0F" w:rsidRDefault="00B65A0F" w:rsidP="00E261DB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6450BF5A" wp14:editId="08C9D663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9525" t="11430" r="9525" b="7620"/>
              <wp:wrapNone/>
              <wp:docPr id="9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20A36C2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2323CA7" wp14:editId="1C4D9E59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953317" w14:textId="77777777" w:rsidR="00B65A0F" w:rsidRPr="000239F1" w:rsidRDefault="00B65A0F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Versão 3</w:t>
                          </w:r>
                          <w:r w:rsidRPr="000239F1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39E3E3D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B65A0F" w:rsidRPr="000239F1" w:rsidRDefault="00B65A0F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Versão 3</w:t>
                    </w:r>
                    <w:r w:rsidRPr="000239F1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8C08157" wp14:editId="3C2ECB9C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0" b="0"/>
              <wp:wrapNone/>
              <wp:docPr id="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98C5A76" w14:textId="77777777" w:rsidR="00B65A0F" w:rsidRPr="00B2520C" w:rsidRDefault="00B65A0F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9D52B7">
                            <w:rPr>
                              <w:noProof/>
                              <w:sz w:val="20"/>
                              <w:szCs w:val="20"/>
                            </w:rPr>
                            <w:t>6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43D55348" id="Rectangle 26" o:spid="_x0000_s1032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B65A0F" w:rsidRPr="00B2520C" w:rsidRDefault="00B65A0F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752CB7">
                      <w:rPr>
                        <w:noProof/>
                        <w:sz w:val="20"/>
                        <w:szCs w:val="20"/>
                      </w:rPr>
                      <w:t>2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300A8" w14:textId="77777777" w:rsidR="00B65A0F" w:rsidRPr="0053491F" w:rsidRDefault="00B65A0F" w:rsidP="00CA5701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A45F3D0" wp14:editId="18A77218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9525" t="11430" r="9525" b="7620"/>
              <wp:wrapNone/>
              <wp:docPr id="5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6444957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AD0BC09" wp14:editId="64CAA3BF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6AC214" w14:textId="77777777" w:rsidR="00B65A0F" w:rsidRPr="00B2520C" w:rsidRDefault="00B65A0F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Versão 3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7ACB4A22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3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B65A0F" w:rsidRPr="00B2520C" w:rsidRDefault="00B65A0F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Versão 3</w:t>
                    </w:r>
                    <w:r w:rsidRPr="00B2520C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CF8C79A" wp14:editId="7F0E4A64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7E78914" w14:textId="77777777" w:rsidR="00B65A0F" w:rsidRPr="00B2520C" w:rsidRDefault="00B65A0F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9D52B7">
                            <w:rPr>
                              <w:noProof/>
                              <w:sz w:val="20"/>
                              <w:szCs w:val="20"/>
                            </w:rPr>
                            <w:t>5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75B561F" id="Rectangle 20" o:spid="_x0000_s1034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B65A0F" w:rsidRPr="00B2520C" w:rsidRDefault="00B65A0F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752CB7">
                      <w:rPr>
                        <w:noProof/>
                        <w:sz w:val="20"/>
                        <w:szCs w:val="20"/>
                      </w:rPr>
                      <w:t>3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248CA4C" wp14:editId="1D85BC13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3175" t="0" r="635" b="63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3FD09B45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E198A3" w14:textId="77777777" w:rsidR="00A61ADB" w:rsidRDefault="00A61ADB" w:rsidP="00CA5701">
      <w:r>
        <w:separator/>
      </w:r>
    </w:p>
  </w:footnote>
  <w:footnote w:type="continuationSeparator" w:id="0">
    <w:p w14:paraId="1EA85C64" w14:textId="77777777" w:rsidR="00A61ADB" w:rsidRDefault="00A61ADB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12D977" w14:textId="77777777" w:rsidR="00B65A0F" w:rsidRPr="00887F50" w:rsidRDefault="00B65A0F" w:rsidP="005D5B9D">
    <w:pPr>
      <w:pStyle w:val="Header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val="en-US"/>
      </w:rPr>
      <w:drawing>
        <wp:anchor distT="0" distB="0" distL="114300" distR="114300" simplePos="0" relativeHeight="251710464" behindDoc="1" locked="0" layoutInCell="1" allowOverlap="1" wp14:anchorId="3FFB7326" wp14:editId="2C7D46F5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color w:val="FFFFFF" w:themeColor="background1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17E9C9" wp14:editId="7970BA7A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7B8922" w14:textId="77777777" w:rsidR="00B65A0F" w:rsidRPr="005D5B9D" w:rsidRDefault="00B65A0F" w:rsidP="00C4691D">
                          <w:pPr>
                            <w:pStyle w:val="Title"/>
                          </w:pPr>
                          <w:r w:rsidRPr="00EC3450">
                            <w:t>MIT072 – Manual de Operação do Protótipo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04C31F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B65A0F" w:rsidRPr="005D5B9D" w:rsidRDefault="00B65A0F" w:rsidP="00C4691D">
                    <w:pPr>
                      <w:pStyle w:val="Ttulo"/>
                    </w:pPr>
                    <w:r w:rsidRPr="00EC3450">
                      <w:t>MIT072 – Manual de Operação do Protótipo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val="en-US"/>
      </w:rPr>
      <w:drawing>
        <wp:anchor distT="0" distB="0" distL="114300" distR="114300" simplePos="0" relativeHeight="251684862" behindDoc="1" locked="0" layoutInCell="1" allowOverlap="1" wp14:anchorId="74AEE130" wp14:editId="7401ECD7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252D649A" w14:textId="77777777" w:rsidR="00B65A0F" w:rsidRDefault="00B65A0F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8E7DE6F" wp14:editId="424CF236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287ADE" w14:textId="77777777" w:rsidR="00B65A0F" w:rsidRPr="00514315" w:rsidRDefault="00B65A0F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829DFC3" id="Text Box 27" o:spid="_x0000_s1029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B65A0F" w:rsidRPr="00514315" w:rsidRDefault="00B65A0F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1CF4C9B3" wp14:editId="75EAA7D3">
          <wp:extent cx="246380" cy="8077835"/>
          <wp:effectExtent l="19050" t="0" r="1270" b="0"/>
          <wp:docPr id="2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ACEEE" w14:textId="77777777" w:rsidR="00B65A0F" w:rsidRPr="00887F50" w:rsidRDefault="00B65A0F" w:rsidP="00BC2B52">
    <w:pPr>
      <w:pStyle w:val="Header"/>
      <w:rPr>
        <w:b/>
        <w:color w:val="FFFFFF" w:themeColor="background1"/>
        <w:sz w:val="32"/>
        <w:szCs w:val="32"/>
      </w:rPr>
    </w:pPr>
    <w:r>
      <w:rPr>
        <w:noProof/>
        <w:lang w:val="en-US"/>
      </w:rPr>
      <w:drawing>
        <wp:anchor distT="0" distB="0" distL="114300" distR="114300" simplePos="0" relativeHeight="251712512" behindDoc="1" locked="0" layoutInCell="1" allowOverlap="1" wp14:anchorId="463534A6" wp14:editId="0231ACD5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6C029C4" wp14:editId="550F1B7F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B37C32" w14:textId="77777777" w:rsidR="00B65A0F" w:rsidRPr="005D5B9D" w:rsidRDefault="00B65A0F" w:rsidP="00C4691D">
                          <w:pPr>
                            <w:pStyle w:val="Title"/>
                          </w:pPr>
                          <w:r w:rsidRPr="00EC3450">
                            <w:t>MIT072 – Manual de Operação do Protótipo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0E79C5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B65A0F" w:rsidRPr="005D5B9D" w:rsidRDefault="00B65A0F" w:rsidP="00C4691D">
                    <w:pPr>
                      <w:pStyle w:val="Ttulo"/>
                    </w:pPr>
                    <w:r w:rsidRPr="00EC3450">
                      <w:t>MIT072 – Manual de Operação do Protótipo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83837" behindDoc="1" locked="0" layoutInCell="1" allowOverlap="1" wp14:anchorId="3F9EB911" wp14:editId="472EAA86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8E14ACA" w14:textId="77777777" w:rsidR="00B65A0F" w:rsidRPr="00887F50" w:rsidRDefault="00B65A0F" w:rsidP="00AF1377">
    <w:pPr>
      <w:pStyle w:val="Header"/>
      <w:ind w:firstLine="2127"/>
      <w:rPr>
        <w:b/>
        <w:color w:val="FFFFFF" w:themeColor="background1"/>
        <w:sz w:val="32"/>
        <w:szCs w:val="32"/>
      </w:rPr>
    </w:pPr>
  </w:p>
  <w:p w14:paraId="25FF086B" w14:textId="77777777" w:rsidR="00B65A0F" w:rsidRDefault="00B65A0F" w:rsidP="004E042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D85A4" w14:textId="77777777" w:rsidR="00B65A0F" w:rsidRDefault="00B65A0F">
    <w:pPr>
      <w:pStyle w:val="Header"/>
    </w:pPr>
    <w:r>
      <w:rPr>
        <w:noProof/>
        <w:lang w:val="en-US"/>
      </w:rPr>
      <w:drawing>
        <wp:anchor distT="0" distB="0" distL="114300" distR="114300" simplePos="0" relativeHeight="251708416" behindDoc="1" locked="0" layoutInCell="1" allowOverlap="1" wp14:anchorId="2E8CDF0C" wp14:editId="6D55A766">
          <wp:simplePos x="0" y="0"/>
          <wp:positionH relativeFrom="column">
            <wp:posOffset>-707390</wp:posOffset>
          </wp:positionH>
          <wp:positionV relativeFrom="paragraph">
            <wp:posOffset>-460375</wp:posOffset>
          </wp:positionV>
          <wp:extent cx="7562850" cy="10693129"/>
          <wp:effectExtent l="0" t="0" r="0" b="0"/>
          <wp:wrapNone/>
          <wp:docPr id="4" name="Imagem 1" descr="C:\DOCUME~1\ADMINI~1\CONFIG~1\Temp\VMwareDnD\c6d8152d\C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6931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0618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>
    <w:nsid w:val="053F009E"/>
    <w:multiLevelType w:val="hybridMultilevel"/>
    <w:tmpl w:val="D71C0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827E1"/>
    <w:multiLevelType w:val="hybridMultilevel"/>
    <w:tmpl w:val="35623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8390B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>
    <w:nsid w:val="0A26140D"/>
    <w:multiLevelType w:val="hybridMultilevel"/>
    <w:tmpl w:val="C854B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66503"/>
    <w:multiLevelType w:val="hybridMultilevel"/>
    <w:tmpl w:val="EFBA7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1655B"/>
    <w:multiLevelType w:val="hybridMultilevel"/>
    <w:tmpl w:val="1B5AD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8">
    <w:nsid w:val="0F4E6905"/>
    <w:multiLevelType w:val="hybridMultilevel"/>
    <w:tmpl w:val="527E2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340AAB"/>
    <w:multiLevelType w:val="hybridMultilevel"/>
    <w:tmpl w:val="4B58E44C"/>
    <w:lvl w:ilvl="0" w:tplc="1C3A3308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163234"/>
    <w:multiLevelType w:val="singleLevel"/>
    <w:tmpl w:val="76622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1">
    <w:nsid w:val="175724B7"/>
    <w:multiLevelType w:val="hybridMultilevel"/>
    <w:tmpl w:val="5A2E2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A110C1"/>
    <w:multiLevelType w:val="hybridMultilevel"/>
    <w:tmpl w:val="C2E2D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4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8F26B3"/>
    <w:multiLevelType w:val="hybridMultilevel"/>
    <w:tmpl w:val="A0BCB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8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9">
    <w:nsid w:val="321D3061"/>
    <w:multiLevelType w:val="hybridMultilevel"/>
    <w:tmpl w:val="FB36099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2C73494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3B8A5739"/>
    <w:multiLevelType w:val="hybridMultilevel"/>
    <w:tmpl w:val="E5FC9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6D3DA5"/>
    <w:multiLevelType w:val="hybridMultilevel"/>
    <w:tmpl w:val="5A3E5E66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>
    <w:nsid w:val="3E6D2B88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4">
    <w:nsid w:val="42876C15"/>
    <w:multiLevelType w:val="hybridMultilevel"/>
    <w:tmpl w:val="6CE623C0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>
    <w:nsid w:val="4D895563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2204"/>
        </w:tabs>
        <w:ind w:left="2204" w:hanging="360"/>
      </w:pPr>
      <w:rPr>
        <w:rFonts w:cs="Times New Roman" w:hint="default"/>
      </w:rPr>
    </w:lvl>
  </w:abstractNum>
  <w:abstractNum w:abstractNumId="26">
    <w:nsid w:val="52F13232"/>
    <w:multiLevelType w:val="hybridMultilevel"/>
    <w:tmpl w:val="B29EE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A2A534E"/>
    <w:multiLevelType w:val="hybridMultilevel"/>
    <w:tmpl w:val="4022E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C145F7"/>
    <w:multiLevelType w:val="hybridMultilevel"/>
    <w:tmpl w:val="D4A09BC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CE532B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2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EB737EE"/>
    <w:multiLevelType w:val="hybridMultilevel"/>
    <w:tmpl w:val="AE3CA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9E19E1"/>
    <w:multiLevelType w:val="hybridMultilevel"/>
    <w:tmpl w:val="288A9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0337BF"/>
    <w:multiLevelType w:val="hybridMultilevel"/>
    <w:tmpl w:val="D41CD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20"/>
  </w:num>
  <w:num w:numId="4">
    <w:abstractNumId w:val="18"/>
  </w:num>
  <w:num w:numId="5">
    <w:abstractNumId w:val="27"/>
  </w:num>
  <w:num w:numId="6">
    <w:abstractNumId w:val="32"/>
  </w:num>
  <w:num w:numId="7">
    <w:abstractNumId w:val="17"/>
  </w:num>
  <w:num w:numId="8">
    <w:abstractNumId w:val="7"/>
  </w:num>
  <w:num w:numId="9">
    <w:abstractNumId w:val="14"/>
  </w:num>
  <w:num w:numId="10">
    <w:abstractNumId w:val="13"/>
  </w:num>
  <w:num w:numId="11">
    <w:abstractNumId w:val="30"/>
  </w:num>
  <w:num w:numId="12">
    <w:abstractNumId w:val="25"/>
  </w:num>
  <w:num w:numId="13">
    <w:abstractNumId w:val="19"/>
  </w:num>
  <w:num w:numId="14">
    <w:abstractNumId w:val="8"/>
  </w:num>
  <w:num w:numId="15">
    <w:abstractNumId w:val="1"/>
  </w:num>
  <w:num w:numId="16">
    <w:abstractNumId w:val="35"/>
  </w:num>
  <w:num w:numId="17">
    <w:abstractNumId w:val="33"/>
  </w:num>
  <w:num w:numId="18">
    <w:abstractNumId w:val="12"/>
  </w:num>
  <w:num w:numId="19">
    <w:abstractNumId w:val="10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31"/>
  </w:num>
  <w:num w:numId="25">
    <w:abstractNumId w:val="6"/>
  </w:num>
  <w:num w:numId="26">
    <w:abstractNumId w:val="21"/>
  </w:num>
  <w:num w:numId="27">
    <w:abstractNumId w:val="23"/>
  </w:num>
  <w:num w:numId="28">
    <w:abstractNumId w:val="4"/>
  </w:num>
  <w:num w:numId="29">
    <w:abstractNumId w:val="5"/>
  </w:num>
  <w:num w:numId="30">
    <w:abstractNumId w:val="3"/>
  </w:num>
  <w:num w:numId="31">
    <w:abstractNumId w:val="0"/>
  </w:num>
  <w:num w:numId="32">
    <w:abstractNumId w:val="9"/>
  </w:num>
  <w:num w:numId="33">
    <w:abstractNumId w:val="26"/>
  </w:num>
  <w:num w:numId="34">
    <w:abstractNumId w:val="2"/>
  </w:num>
  <w:num w:numId="35">
    <w:abstractNumId w:val="28"/>
  </w:num>
  <w:num w:numId="36">
    <w:abstractNumId w:val="29"/>
  </w:num>
  <w:num w:numId="37">
    <w:abstractNumId w:val="34"/>
  </w:num>
  <w:num w:numId="38">
    <w:abstractNumId w:val="15"/>
  </w:num>
  <w:num w:numId="39">
    <w:abstractNumId w:val="11"/>
  </w:num>
  <w:num w:numId="40">
    <w:abstractNumId w:val="22"/>
  </w:num>
  <w:num w:numId="41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BB0"/>
    <w:rsid w:val="00002A1D"/>
    <w:rsid w:val="00002BD5"/>
    <w:rsid w:val="00004584"/>
    <w:rsid w:val="000049CA"/>
    <w:rsid w:val="000057D2"/>
    <w:rsid w:val="00006603"/>
    <w:rsid w:val="0000723E"/>
    <w:rsid w:val="00007789"/>
    <w:rsid w:val="0000796C"/>
    <w:rsid w:val="000104FA"/>
    <w:rsid w:val="000109E6"/>
    <w:rsid w:val="00010D58"/>
    <w:rsid w:val="0001111A"/>
    <w:rsid w:val="00011350"/>
    <w:rsid w:val="00011FF5"/>
    <w:rsid w:val="000120C5"/>
    <w:rsid w:val="00012F31"/>
    <w:rsid w:val="0001387E"/>
    <w:rsid w:val="00013ECC"/>
    <w:rsid w:val="000144DB"/>
    <w:rsid w:val="00014A31"/>
    <w:rsid w:val="00014A61"/>
    <w:rsid w:val="000153C0"/>
    <w:rsid w:val="0001542A"/>
    <w:rsid w:val="0001547A"/>
    <w:rsid w:val="000157D7"/>
    <w:rsid w:val="00015B86"/>
    <w:rsid w:val="00016262"/>
    <w:rsid w:val="0002049F"/>
    <w:rsid w:val="000206AA"/>
    <w:rsid w:val="0002087B"/>
    <w:rsid w:val="00021959"/>
    <w:rsid w:val="00021AE3"/>
    <w:rsid w:val="00021F6E"/>
    <w:rsid w:val="000221F6"/>
    <w:rsid w:val="0002228E"/>
    <w:rsid w:val="00022BAE"/>
    <w:rsid w:val="00022BDF"/>
    <w:rsid w:val="000236C2"/>
    <w:rsid w:val="000239F1"/>
    <w:rsid w:val="00023AD7"/>
    <w:rsid w:val="00024038"/>
    <w:rsid w:val="00026A48"/>
    <w:rsid w:val="00026EEE"/>
    <w:rsid w:val="00027D29"/>
    <w:rsid w:val="00027E51"/>
    <w:rsid w:val="00027F12"/>
    <w:rsid w:val="00031D30"/>
    <w:rsid w:val="000322B7"/>
    <w:rsid w:val="0003243B"/>
    <w:rsid w:val="00032DB6"/>
    <w:rsid w:val="00033340"/>
    <w:rsid w:val="00033D7E"/>
    <w:rsid w:val="00034D10"/>
    <w:rsid w:val="000360E5"/>
    <w:rsid w:val="00036168"/>
    <w:rsid w:val="00036804"/>
    <w:rsid w:val="00036991"/>
    <w:rsid w:val="0003757F"/>
    <w:rsid w:val="000405C5"/>
    <w:rsid w:val="00040EFC"/>
    <w:rsid w:val="00041F02"/>
    <w:rsid w:val="00042679"/>
    <w:rsid w:val="000434F2"/>
    <w:rsid w:val="00043B14"/>
    <w:rsid w:val="00043CAB"/>
    <w:rsid w:val="00044316"/>
    <w:rsid w:val="000448A7"/>
    <w:rsid w:val="00045073"/>
    <w:rsid w:val="00045AE8"/>
    <w:rsid w:val="0004602E"/>
    <w:rsid w:val="00046566"/>
    <w:rsid w:val="000466E2"/>
    <w:rsid w:val="000468F9"/>
    <w:rsid w:val="00046A37"/>
    <w:rsid w:val="00051A69"/>
    <w:rsid w:val="00051DB6"/>
    <w:rsid w:val="00051FC7"/>
    <w:rsid w:val="00052343"/>
    <w:rsid w:val="000525A4"/>
    <w:rsid w:val="00052604"/>
    <w:rsid w:val="00052BEC"/>
    <w:rsid w:val="00052EFF"/>
    <w:rsid w:val="000530C5"/>
    <w:rsid w:val="00053BC7"/>
    <w:rsid w:val="00054BF5"/>
    <w:rsid w:val="00054D94"/>
    <w:rsid w:val="0005789E"/>
    <w:rsid w:val="00057EBE"/>
    <w:rsid w:val="0006045E"/>
    <w:rsid w:val="000612CB"/>
    <w:rsid w:val="000613B4"/>
    <w:rsid w:val="000615A6"/>
    <w:rsid w:val="00063392"/>
    <w:rsid w:val="00063637"/>
    <w:rsid w:val="00065295"/>
    <w:rsid w:val="0006592D"/>
    <w:rsid w:val="00066670"/>
    <w:rsid w:val="000669C5"/>
    <w:rsid w:val="00067468"/>
    <w:rsid w:val="000677EB"/>
    <w:rsid w:val="0006791F"/>
    <w:rsid w:val="00067A20"/>
    <w:rsid w:val="00067DCE"/>
    <w:rsid w:val="00070B9C"/>
    <w:rsid w:val="0007119D"/>
    <w:rsid w:val="00072F3A"/>
    <w:rsid w:val="0007328D"/>
    <w:rsid w:val="000746EC"/>
    <w:rsid w:val="000760D3"/>
    <w:rsid w:val="000766EB"/>
    <w:rsid w:val="0007674E"/>
    <w:rsid w:val="00076DE4"/>
    <w:rsid w:val="00077D9B"/>
    <w:rsid w:val="00077E20"/>
    <w:rsid w:val="000809FE"/>
    <w:rsid w:val="0008132B"/>
    <w:rsid w:val="00081BA3"/>
    <w:rsid w:val="00081E83"/>
    <w:rsid w:val="00082067"/>
    <w:rsid w:val="00082AEF"/>
    <w:rsid w:val="0008321D"/>
    <w:rsid w:val="0008340A"/>
    <w:rsid w:val="000839FD"/>
    <w:rsid w:val="0008451B"/>
    <w:rsid w:val="00084B5D"/>
    <w:rsid w:val="00085186"/>
    <w:rsid w:val="000851F8"/>
    <w:rsid w:val="0008562A"/>
    <w:rsid w:val="0008786B"/>
    <w:rsid w:val="00090342"/>
    <w:rsid w:val="0009070D"/>
    <w:rsid w:val="000919A7"/>
    <w:rsid w:val="00093F96"/>
    <w:rsid w:val="00096044"/>
    <w:rsid w:val="000962BA"/>
    <w:rsid w:val="000965C1"/>
    <w:rsid w:val="00096D6F"/>
    <w:rsid w:val="000970E3"/>
    <w:rsid w:val="000978CD"/>
    <w:rsid w:val="000A15FF"/>
    <w:rsid w:val="000A192A"/>
    <w:rsid w:val="000A1BCC"/>
    <w:rsid w:val="000A2112"/>
    <w:rsid w:val="000A3383"/>
    <w:rsid w:val="000A384F"/>
    <w:rsid w:val="000A43A7"/>
    <w:rsid w:val="000A5A6C"/>
    <w:rsid w:val="000A5D7E"/>
    <w:rsid w:val="000A6202"/>
    <w:rsid w:val="000A67B2"/>
    <w:rsid w:val="000A74C3"/>
    <w:rsid w:val="000A790A"/>
    <w:rsid w:val="000B0985"/>
    <w:rsid w:val="000B1D47"/>
    <w:rsid w:val="000B20E7"/>
    <w:rsid w:val="000B352F"/>
    <w:rsid w:val="000B3606"/>
    <w:rsid w:val="000B3C02"/>
    <w:rsid w:val="000B4314"/>
    <w:rsid w:val="000B4785"/>
    <w:rsid w:val="000B6882"/>
    <w:rsid w:val="000B724F"/>
    <w:rsid w:val="000B799B"/>
    <w:rsid w:val="000B7F4C"/>
    <w:rsid w:val="000C139D"/>
    <w:rsid w:val="000C141E"/>
    <w:rsid w:val="000C1CA2"/>
    <w:rsid w:val="000C37C7"/>
    <w:rsid w:val="000C50E4"/>
    <w:rsid w:val="000C73BA"/>
    <w:rsid w:val="000D030B"/>
    <w:rsid w:val="000D0AE1"/>
    <w:rsid w:val="000D0CB0"/>
    <w:rsid w:val="000D170C"/>
    <w:rsid w:val="000D175B"/>
    <w:rsid w:val="000D246B"/>
    <w:rsid w:val="000D428C"/>
    <w:rsid w:val="000D49EB"/>
    <w:rsid w:val="000D7943"/>
    <w:rsid w:val="000D7ED1"/>
    <w:rsid w:val="000E09E0"/>
    <w:rsid w:val="000E0F81"/>
    <w:rsid w:val="000E2012"/>
    <w:rsid w:val="000E39FF"/>
    <w:rsid w:val="000E5F4D"/>
    <w:rsid w:val="000E66AE"/>
    <w:rsid w:val="000E66E4"/>
    <w:rsid w:val="000F06D4"/>
    <w:rsid w:val="000F0B65"/>
    <w:rsid w:val="000F112B"/>
    <w:rsid w:val="000F1230"/>
    <w:rsid w:val="000F2ABA"/>
    <w:rsid w:val="000F41DC"/>
    <w:rsid w:val="000F4579"/>
    <w:rsid w:val="000F7DAB"/>
    <w:rsid w:val="00100AA9"/>
    <w:rsid w:val="0010138C"/>
    <w:rsid w:val="00101878"/>
    <w:rsid w:val="001022A6"/>
    <w:rsid w:val="00102FF6"/>
    <w:rsid w:val="0010353E"/>
    <w:rsid w:val="001038EC"/>
    <w:rsid w:val="0010394C"/>
    <w:rsid w:val="00103A47"/>
    <w:rsid w:val="00103D1E"/>
    <w:rsid w:val="001040A8"/>
    <w:rsid w:val="00104A46"/>
    <w:rsid w:val="00104A77"/>
    <w:rsid w:val="00104C1B"/>
    <w:rsid w:val="001056DC"/>
    <w:rsid w:val="00105976"/>
    <w:rsid w:val="00105AE7"/>
    <w:rsid w:val="00106768"/>
    <w:rsid w:val="00107C5B"/>
    <w:rsid w:val="00110DBE"/>
    <w:rsid w:val="00112434"/>
    <w:rsid w:val="0011264D"/>
    <w:rsid w:val="00112957"/>
    <w:rsid w:val="001130F6"/>
    <w:rsid w:val="0011332C"/>
    <w:rsid w:val="0011343A"/>
    <w:rsid w:val="00114301"/>
    <w:rsid w:val="00114F1C"/>
    <w:rsid w:val="001165F6"/>
    <w:rsid w:val="0011685F"/>
    <w:rsid w:val="00120F09"/>
    <w:rsid w:val="00120F42"/>
    <w:rsid w:val="00121EB0"/>
    <w:rsid w:val="001251F5"/>
    <w:rsid w:val="00125414"/>
    <w:rsid w:val="001268DE"/>
    <w:rsid w:val="001300B7"/>
    <w:rsid w:val="001301F0"/>
    <w:rsid w:val="00130DA5"/>
    <w:rsid w:val="00131690"/>
    <w:rsid w:val="00131B5D"/>
    <w:rsid w:val="00131F4F"/>
    <w:rsid w:val="00133506"/>
    <w:rsid w:val="001335CB"/>
    <w:rsid w:val="00133ED6"/>
    <w:rsid w:val="00134C36"/>
    <w:rsid w:val="00135E96"/>
    <w:rsid w:val="00136086"/>
    <w:rsid w:val="0013714C"/>
    <w:rsid w:val="0014065C"/>
    <w:rsid w:val="001409BA"/>
    <w:rsid w:val="00140BA7"/>
    <w:rsid w:val="00141608"/>
    <w:rsid w:val="00142BFF"/>
    <w:rsid w:val="00147BFE"/>
    <w:rsid w:val="00151164"/>
    <w:rsid w:val="0015294A"/>
    <w:rsid w:val="00153F9C"/>
    <w:rsid w:val="001562E1"/>
    <w:rsid w:val="0015676A"/>
    <w:rsid w:val="00156F83"/>
    <w:rsid w:val="00157A56"/>
    <w:rsid w:val="001615B9"/>
    <w:rsid w:val="00161A39"/>
    <w:rsid w:val="00162EC5"/>
    <w:rsid w:val="001655BA"/>
    <w:rsid w:val="001666FC"/>
    <w:rsid w:val="00166D34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1D1"/>
    <w:rsid w:val="00175EF5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559A"/>
    <w:rsid w:val="001860E8"/>
    <w:rsid w:val="00186AF2"/>
    <w:rsid w:val="00187464"/>
    <w:rsid w:val="001878D7"/>
    <w:rsid w:val="00187C9D"/>
    <w:rsid w:val="00190573"/>
    <w:rsid w:val="0019090C"/>
    <w:rsid w:val="00191AE6"/>
    <w:rsid w:val="00191F53"/>
    <w:rsid w:val="00192446"/>
    <w:rsid w:val="001926A9"/>
    <w:rsid w:val="00192868"/>
    <w:rsid w:val="00192B34"/>
    <w:rsid w:val="00193872"/>
    <w:rsid w:val="00195248"/>
    <w:rsid w:val="00195322"/>
    <w:rsid w:val="001963CD"/>
    <w:rsid w:val="00196E64"/>
    <w:rsid w:val="00197BC6"/>
    <w:rsid w:val="001A00F9"/>
    <w:rsid w:val="001A1524"/>
    <w:rsid w:val="001A1F66"/>
    <w:rsid w:val="001A3642"/>
    <w:rsid w:val="001A3D37"/>
    <w:rsid w:val="001A418C"/>
    <w:rsid w:val="001A421C"/>
    <w:rsid w:val="001A4315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145"/>
    <w:rsid w:val="001B46C5"/>
    <w:rsid w:val="001B476C"/>
    <w:rsid w:val="001B47B4"/>
    <w:rsid w:val="001B55A1"/>
    <w:rsid w:val="001B57AF"/>
    <w:rsid w:val="001B7BBC"/>
    <w:rsid w:val="001B7DFD"/>
    <w:rsid w:val="001B7EC9"/>
    <w:rsid w:val="001C0168"/>
    <w:rsid w:val="001C0E2F"/>
    <w:rsid w:val="001C0F16"/>
    <w:rsid w:val="001C1082"/>
    <w:rsid w:val="001C1F1D"/>
    <w:rsid w:val="001C3A25"/>
    <w:rsid w:val="001C3F04"/>
    <w:rsid w:val="001C47DD"/>
    <w:rsid w:val="001C493C"/>
    <w:rsid w:val="001C55B8"/>
    <w:rsid w:val="001C63C0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E0D8A"/>
    <w:rsid w:val="001E18E5"/>
    <w:rsid w:val="001E1AB4"/>
    <w:rsid w:val="001E1D8B"/>
    <w:rsid w:val="001E4D47"/>
    <w:rsid w:val="001E4FAC"/>
    <w:rsid w:val="001E60BA"/>
    <w:rsid w:val="001E6129"/>
    <w:rsid w:val="001E65CB"/>
    <w:rsid w:val="001E7ACC"/>
    <w:rsid w:val="001F0541"/>
    <w:rsid w:val="001F05B4"/>
    <w:rsid w:val="001F0B73"/>
    <w:rsid w:val="001F0C3A"/>
    <w:rsid w:val="001F0E7F"/>
    <w:rsid w:val="001F20F9"/>
    <w:rsid w:val="001F2B63"/>
    <w:rsid w:val="001F3A6C"/>
    <w:rsid w:val="001F3FBF"/>
    <w:rsid w:val="001F4636"/>
    <w:rsid w:val="001F59B0"/>
    <w:rsid w:val="001F5C58"/>
    <w:rsid w:val="001F6659"/>
    <w:rsid w:val="001F6766"/>
    <w:rsid w:val="001F7CF4"/>
    <w:rsid w:val="0020056B"/>
    <w:rsid w:val="00200D6F"/>
    <w:rsid w:val="00202189"/>
    <w:rsid w:val="0020229A"/>
    <w:rsid w:val="00203188"/>
    <w:rsid w:val="0020449E"/>
    <w:rsid w:val="00204567"/>
    <w:rsid w:val="00204911"/>
    <w:rsid w:val="00205790"/>
    <w:rsid w:val="00206C34"/>
    <w:rsid w:val="00207EAC"/>
    <w:rsid w:val="0021083D"/>
    <w:rsid w:val="0021110D"/>
    <w:rsid w:val="00211F35"/>
    <w:rsid w:val="002133CA"/>
    <w:rsid w:val="00215B7F"/>
    <w:rsid w:val="00215DC3"/>
    <w:rsid w:val="0021655C"/>
    <w:rsid w:val="00217B77"/>
    <w:rsid w:val="002217C3"/>
    <w:rsid w:val="00222321"/>
    <w:rsid w:val="00222FAD"/>
    <w:rsid w:val="00223D9E"/>
    <w:rsid w:val="0022441F"/>
    <w:rsid w:val="0022442C"/>
    <w:rsid w:val="00224D4A"/>
    <w:rsid w:val="00224D82"/>
    <w:rsid w:val="00226684"/>
    <w:rsid w:val="00227C54"/>
    <w:rsid w:val="0023056E"/>
    <w:rsid w:val="002306BA"/>
    <w:rsid w:val="0023078A"/>
    <w:rsid w:val="00231CDE"/>
    <w:rsid w:val="00233957"/>
    <w:rsid w:val="00233B6E"/>
    <w:rsid w:val="00233BFE"/>
    <w:rsid w:val="0023420C"/>
    <w:rsid w:val="0023691E"/>
    <w:rsid w:val="00236D34"/>
    <w:rsid w:val="00236D51"/>
    <w:rsid w:val="002374C8"/>
    <w:rsid w:val="00241E4B"/>
    <w:rsid w:val="00242E0F"/>
    <w:rsid w:val="00243D92"/>
    <w:rsid w:val="0024402E"/>
    <w:rsid w:val="002441A9"/>
    <w:rsid w:val="002447D6"/>
    <w:rsid w:val="00244910"/>
    <w:rsid w:val="0024491D"/>
    <w:rsid w:val="0024501E"/>
    <w:rsid w:val="002455AF"/>
    <w:rsid w:val="00245986"/>
    <w:rsid w:val="00245D0E"/>
    <w:rsid w:val="00246402"/>
    <w:rsid w:val="00246AAA"/>
    <w:rsid w:val="00247520"/>
    <w:rsid w:val="00247930"/>
    <w:rsid w:val="00251AF4"/>
    <w:rsid w:val="00252BCF"/>
    <w:rsid w:val="00252CD3"/>
    <w:rsid w:val="00253303"/>
    <w:rsid w:val="002537AC"/>
    <w:rsid w:val="0025448B"/>
    <w:rsid w:val="0025488D"/>
    <w:rsid w:val="0025560A"/>
    <w:rsid w:val="002561D3"/>
    <w:rsid w:val="00256260"/>
    <w:rsid w:val="00256A55"/>
    <w:rsid w:val="00256D34"/>
    <w:rsid w:val="002578EE"/>
    <w:rsid w:val="002619BD"/>
    <w:rsid w:val="002632C6"/>
    <w:rsid w:val="002634B2"/>
    <w:rsid w:val="002638C9"/>
    <w:rsid w:val="00263921"/>
    <w:rsid w:val="0026426A"/>
    <w:rsid w:val="002648FB"/>
    <w:rsid w:val="00265092"/>
    <w:rsid w:val="00265931"/>
    <w:rsid w:val="00265DEF"/>
    <w:rsid w:val="0026653C"/>
    <w:rsid w:val="00266A78"/>
    <w:rsid w:val="002709A6"/>
    <w:rsid w:val="002740F4"/>
    <w:rsid w:val="0027479E"/>
    <w:rsid w:val="00275EB1"/>
    <w:rsid w:val="002764C4"/>
    <w:rsid w:val="00276869"/>
    <w:rsid w:val="00276F9E"/>
    <w:rsid w:val="002778FF"/>
    <w:rsid w:val="00280A10"/>
    <w:rsid w:val="00281D66"/>
    <w:rsid w:val="00281FCD"/>
    <w:rsid w:val="0028345B"/>
    <w:rsid w:val="00283464"/>
    <w:rsid w:val="00284DDD"/>
    <w:rsid w:val="00285300"/>
    <w:rsid w:val="0028707A"/>
    <w:rsid w:val="00287111"/>
    <w:rsid w:val="002906EC"/>
    <w:rsid w:val="0029201D"/>
    <w:rsid w:val="00292C37"/>
    <w:rsid w:val="00292C54"/>
    <w:rsid w:val="00292E3C"/>
    <w:rsid w:val="00293845"/>
    <w:rsid w:val="00294AE9"/>
    <w:rsid w:val="00294D58"/>
    <w:rsid w:val="00294D9E"/>
    <w:rsid w:val="00295093"/>
    <w:rsid w:val="002958B9"/>
    <w:rsid w:val="00296680"/>
    <w:rsid w:val="00297CCE"/>
    <w:rsid w:val="002A1208"/>
    <w:rsid w:val="002A1E08"/>
    <w:rsid w:val="002A214D"/>
    <w:rsid w:val="002A25AA"/>
    <w:rsid w:val="002A2A40"/>
    <w:rsid w:val="002A2BE3"/>
    <w:rsid w:val="002A3618"/>
    <w:rsid w:val="002A43DC"/>
    <w:rsid w:val="002A503D"/>
    <w:rsid w:val="002A5A1D"/>
    <w:rsid w:val="002A6276"/>
    <w:rsid w:val="002A6657"/>
    <w:rsid w:val="002B025C"/>
    <w:rsid w:val="002B08AE"/>
    <w:rsid w:val="002B23EF"/>
    <w:rsid w:val="002B3278"/>
    <w:rsid w:val="002B4BA8"/>
    <w:rsid w:val="002B5D17"/>
    <w:rsid w:val="002B689A"/>
    <w:rsid w:val="002B78A9"/>
    <w:rsid w:val="002C072C"/>
    <w:rsid w:val="002C17D1"/>
    <w:rsid w:val="002C18C4"/>
    <w:rsid w:val="002C19C5"/>
    <w:rsid w:val="002C2757"/>
    <w:rsid w:val="002C2CBF"/>
    <w:rsid w:val="002C34E3"/>
    <w:rsid w:val="002C46AB"/>
    <w:rsid w:val="002C4D54"/>
    <w:rsid w:val="002C581B"/>
    <w:rsid w:val="002C79CE"/>
    <w:rsid w:val="002D045B"/>
    <w:rsid w:val="002D1F0D"/>
    <w:rsid w:val="002D3C1C"/>
    <w:rsid w:val="002D3CF4"/>
    <w:rsid w:val="002D3D5E"/>
    <w:rsid w:val="002D4B42"/>
    <w:rsid w:val="002D4B8A"/>
    <w:rsid w:val="002D6FF1"/>
    <w:rsid w:val="002E01BA"/>
    <w:rsid w:val="002E0529"/>
    <w:rsid w:val="002E1641"/>
    <w:rsid w:val="002E16DB"/>
    <w:rsid w:val="002E1B2E"/>
    <w:rsid w:val="002E2200"/>
    <w:rsid w:val="002E22F2"/>
    <w:rsid w:val="002E4140"/>
    <w:rsid w:val="002E515D"/>
    <w:rsid w:val="002E5D60"/>
    <w:rsid w:val="002E68D6"/>
    <w:rsid w:val="002E7354"/>
    <w:rsid w:val="002F044B"/>
    <w:rsid w:val="002F26F2"/>
    <w:rsid w:val="002F2E27"/>
    <w:rsid w:val="002F2E66"/>
    <w:rsid w:val="002F304B"/>
    <w:rsid w:val="002F4655"/>
    <w:rsid w:val="002F470F"/>
    <w:rsid w:val="002F475E"/>
    <w:rsid w:val="002F4F06"/>
    <w:rsid w:val="002F586E"/>
    <w:rsid w:val="002F5FC5"/>
    <w:rsid w:val="002F6C30"/>
    <w:rsid w:val="002F7ABD"/>
    <w:rsid w:val="00300661"/>
    <w:rsid w:val="003007D4"/>
    <w:rsid w:val="0030255C"/>
    <w:rsid w:val="00302689"/>
    <w:rsid w:val="00302789"/>
    <w:rsid w:val="00302A54"/>
    <w:rsid w:val="00302F57"/>
    <w:rsid w:val="003031C6"/>
    <w:rsid w:val="0030341E"/>
    <w:rsid w:val="0030440F"/>
    <w:rsid w:val="00304FDB"/>
    <w:rsid w:val="003055CF"/>
    <w:rsid w:val="00305A32"/>
    <w:rsid w:val="00307779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2469"/>
    <w:rsid w:val="00323207"/>
    <w:rsid w:val="0032374B"/>
    <w:rsid w:val="0032408B"/>
    <w:rsid w:val="00325B06"/>
    <w:rsid w:val="00325BBC"/>
    <w:rsid w:val="003267A4"/>
    <w:rsid w:val="003268EA"/>
    <w:rsid w:val="003313A2"/>
    <w:rsid w:val="0033268D"/>
    <w:rsid w:val="0033294B"/>
    <w:rsid w:val="00332B91"/>
    <w:rsid w:val="0033328C"/>
    <w:rsid w:val="0033372D"/>
    <w:rsid w:val="00334013"/>
    <w:rsid w:val="00334772"/>
    <w:rsid w:val="003348BC"/>
    <w:rsid w:val="003350D4"/>
    <w:rsid w:val="00336CED"/>
    <w:rsid w:val="00340183"/>
    <w:rsid w:val="00341230"/>
    <w:rsid w:val="00342095"/>
    <w:rsid w:val="00342428"/>
    <w:rsid w:val="003448BB"/>
    <w:rsid w:val="00345D14"/>
    <w:rsid w:val="003467FA"/>
    <w:rsid w:val="00346AE8"/>
    <w:rsid w:val="00347642"/>
    <w:rsid w:val="003504CB"/>
    <w:rsid w:val="00350513"/>
    <w:rsid w:val="0035085A"/>
    <w:rsid w:val="0035207B"/>
    <w:rsid w:val="003526FD"/>
    <w:rsid w:val="00352796"/>
    <w:rsid w:val="0035330D"/>
    <w:rsid w:val="00353569"/>
    <w:rsid w:val="00353A03"/>
    <w:rsid w:val="00353B8D"/>
    <w:rsid w:val="003547ED"/>
    <w:rsid w:val="0035561C"/>
    <w:rsid w:val="003556DE"/>
    <w:rsid w:val="00355903"/>
    <w:rsid w:val="003565F6"/>
    <w:rsid w:val="00356F74"/>
    <w:rsid w:val="003577EE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0A01"/>
    <w:rsid w:val="00371B70"/>
    <w:rsid w:val="00371BD7"/>
    <w:rsid w:val="00372BA7"/>
    <w:rsid w:val="00373ECD"/>
    <w:rsid w:val="00374D8D"/>
    <w:rsid w:val="0037575B"/>
    <w:rsid w:val="00376497"/>
    <w:rsid w:val="00376B4F"/>
    <w:rsid w:val="003770A3"/>
    <w:rsid w:val="003807A7"/>
    <w:rsid w:val="0038112F"/>
    <w:rsid w:val="0038147A"/>
    <w:rsid w:val="00381565"/>
    <w:rsid w:val="003817A9"/>
    <w:rsid w:val="00381A34"/>
    <w:rsid w:val="003820A2"/>
    <w:rsid w:val="00384B2C"/>
    <w:rsid w:val="00385928"/>
    <w:rsid w:val="003859DE"/>
    <w:rsid w:val="00386C52"/>
    <w:rsid w:val="00387C74"/>
    <w:rsid w:val="003911CD"/>
    <w:rsid w:val="003920E1"/>
    <w:rsid w:val="003927AC"/>
    <w:rsid w:val="00392C8E"/>
    <w:rsid w:val="00393129"/>
    <w:rsid w:val="003952A3"/>
    <w:rsid w:val="003959CA"/>
    <w:rsid w:val="0039728C"/>
    <w:rsid w:val="003A0D49"/>
    <w:rsid w:val="003A0FF0"/>
    <w:rsid w:val="003A2C42"/>
    <w:rsid w:val="003A321C"/>
    <w:rsid w:val="003A378D"/>
    <w:rsid w:val="003A39D2"/>
    <w:rsid w:val="003A3F5E"/>
    <w:rsid w:val="003A476D"/>
    <w:rsid w:val="003A4C5F"/>
    <w:rsid w:val="003A6174"/>
    <w:rsid w:val="003A711D"/>
    <w:rsid w:val="003B16A5"/>
    <w:rsid w:val="003B3AC4"/>
    <w:rsid w:val="003B3D9D"/>
    <w:rsid w:val="003B3E3A"/>
    <w:rsid w:val="003B4C26"/>
    <w:rsid w:val="003B5592"/>
    <w:rsid w:val="003B59AD"/>
    <w:rsid w:val="003B5DFB"/>
    <w:rsid w:val="003B6254"/>
    <w:rsid w:val="003B630F"/>
    <w:rsid w:val="003B7FF5"/>
    <w:rsid w:val="003C023A"/>
    <w:rsid w:val="003C0A6B"/>
    <w:rsid w:val="003C19CF"/>
    <w:rsid w:val="003C234A"/>
    <w:rsid w:val="003C353A"/>
    <w:rsid w:val="003C363D"/>
    <w:rsid w:val="003C3750"/>
    <w:rsid w:val="003C3A43"/>
    <w:rsid w:val="003C48C7"/>
    <w:rsid w:val="003C4AE0"/>
    <w:rsid w:val="003C63E1"/>
    <w:rsid w:val="003C73F3"/>
    <w:rsid w:val="003C7467"/>
    <w:rsid w:val="003C7F29"/>
    <w:rsid w:val="003D0B88"/>
    <w:rsid w:val="003D0E50"/>
    <w:rsid w:val="003D16C7"/>
    <w:rsid w:val="003D1916"/>
    <w:rsid w:val="003D3878"/>
    <w:rsid w:val="003D4573"/>
    <w:rsid w:val="003D4EA3"/>
    <w:rsid w:val="003D6044"/>
    <w:rsid w:val="003E0F93"/>
    <w:rsid w:val="003E1061"/>
    <w:rsid w:val="003E1494"/>
    <w:rsid w:val="003E15BD"/>
    <w:rsid w:val="003E1884"/>
    <w:rsid w:val="003E1A5D"/>
    <w:rsid w:val="003E1C33"/>
    <w:rsid w:val="003E2BD4"/>
    <w:rsid w:val="003E2CFB"/>
    <w:rsid w:val="003E3A3C"/>
    <w:rsid w:val="003E443A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65A9"/>
    <w:rsid w:val="003F6D40"/>
    <w:rsid w:val="004004CD"/>
    <w:rsid w:val="0040081A"/>
    <w:rsid w:val="004014EE"/>
    <w:rsid w:val="00402B4A"/>
    <w:rsid w:val="00403C87"/>
    <w:rsid w:val="00403D89"/>
    <w:rsid w:val="00404256"/>
    <w:rsid w:val="0040541A"/>
    <w:rsid w:val="00405990"/>
    <w:rsid w:val="00405FAE"/>
    <w:rsid w:val="004067FC"/>
    <w:rsid w:val="00407611"/>
    <w:rsid w:val="00407A3B"/>
    <w:rsid w:val="00410E8E"/>
    <w:rsid w:val="00411183"/>
    <w:rsid w:val="00411478"/>
    <w:rsid w:val="0041452B"/>
    <w:rsid w:val="00414C26"/>
    <w:rsid w:val="00416AAC"/>
    <w:rsid w:val="004177F3"/>
    <w:rsid w:val="004178C8"/>
    <w:rsid w:val="00417F88"/>
    <w:rsid w:val="00420A3F"/>
    <w:rsid w:val="004219A0"/>
    <w:rsid w:val="00422D05"/>
    <w:rsid w:val="00424D6C"/>
    <w:rsid w:val="004255E1"/>
    <w:rsid w:val="00426102"/>
    <w:rsid w:val="00426900"/>
    <w:rsid w:val="00430609"/>
    <w:rsid w:val="00431BA7"/>
    <w:rsid w:val="00431E04"/>
    <w:rsid w:val="00431FB4"/>
    <w:rsid w:val="00432D21"/>
    <w:rsid w:val="00433247"/>
    <w:rsid w:val="00434188"/>
    <w:rsid w:val="00434E9A"/>
    <w:rsid w:val="004358AA"/>
    <w:rsid w:val="00435903"/>
    <w:rsid w:val="00436124"/>
    <w:rsid w:val="00437408"/>
    <w:rsid w:val="004378F4"/>
    <w:rsid w:val="00441A3A"/>
    <w:rsid w:val="004420BD"/>
    <w:rsid w:val="0044323E"/>
    <w:rsid w:val="00443402"/>
    <w:rsid w:val="00444471"/>
    <w:rsid w:val="00444576"/>
    <w:rsid w:val="00444820"/>
    <w:rsid w:val="00444D52"/>
    <w:rsid w:val="00444E3D"/>
    <w:rsid w:val="0044539C"/>
    <w:rsid w:val="00445981"/>
    <w:rsid w:val="00446A02"/>
    <w:rsid w:val="00447F63"/>
    <w:rsid w:val="004513C7"/>
    <w:rsid w:val="0045190B"/>
    <w:rsid w:val="00451B50"/>
    <w:rsid w:val="0045393B"/>
    <w:rsid w:val="0045409C"/>
    <w:rsid w:val="00455C96"/>
    <w:rsid w:val="004574B9"/>
    <w:rsid w:val="004575E5"/>
    <w:rsid w:val="00457D49"/>
    <w:rsid w:val="00462D60"/>
    <w:rsid w:val="004633F0"/>
    <w:rsid w:val="0046352C"/>
    <w:rsid w:val="004636E6"/>
    <w:rsid w:val="004639A1"/>
    <w:rsid w:val="004658C6"/>
    <w:rsid w:val="00465D94"/>
    <w:rsid w:val="00465EEE"/>
    <w:rsid w:val="004679A0"/>
    <w:rsid w:val="0047124A"/>
    <w:rsid w:val="0047144B"/>
    <w:rsid w:val="00471834"/>
    <w:rsid w:val="00472CC9"/>
    <w:rsid w:val="00472FFF"/>
    <w:rsid w:val="004735DB"/>
    <w:rsid w:val="00473942"/>
    <w:rsid w:val="00473C35"/>
    <w:rsid w:val="00473EC1"/>
    <w:rsid w:val="0047498D"/>
    <w:rsid w:val="0047561A"/>
    <w:rsid w:val="004757EA"/>
    <w:rsid w:val="004763B3"/>
    <w:rsid w:val="00476FA5"/>
    <w:rsid w:val="00481CEA"/>
    <w:rsid w:val="004821BF"/>
    <w:rsid w:val="004841A7"/>
    <w:rsid w:val="00484A9B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35AA"/>
    <w:rsid w:val="004947B5"/>
    <w:rsid w:val="0049526C"/>
    <w:rsid w:val="00496FCF"/>
    <w:rsid w:val="00497027"/>
    <w:rsid w:val="00497484"/>
    <w:rsid w:val="004975DA"/>
    <w:rsid w:val="00497784"/>
    <w:rsid w:val="004A00B9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6AE7"/>
    <w:rsid w:val="004A766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0C16"/>
    <w:rsid w:val="004C14D3"/>
    <w:rsid w:val="004C1D66"/>
    <w:rsid w:val="004C4D9E"/>
    <w:rsid w:val="004C5517"/>
    <w:rsid w:val="004C5FC6"/>
    <w:rsid w:val="004C613E"/>
    <w:rsid w:val="004C7716"/>
    <w:rsid w:val="004D01F6"/>
    <w:rsid w:val="004D0D27"/>
    <w:rsid w:val="004D0F0B"/>
    <w:rsid w:val="004D0FC3"/>
    <w:rsid w:val="004D1098"/>
    <w:rsid w:val="004D1F1D"/>
    <w:rsid w:val="004D25B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1803"/>
    <w:rsid w:val="004E1D6D"/>
    <w:rsid w:val="004E27C1"/>
    <w:rsid w:val="004E28B0"/>
    <w:rsid w:val="004E3178"/>
    <w:rsid w:val="004E37F5"/>
    <w:rsid w:val="004E3A41"/>
    <w:rsid w:val="004E3FA6"/>
    <w:rsid w:val="004E4B16"/>
    <w:rsid w:val="004E4F22"/>
    <w:rsid w:val="004E619E"/>
    <w:rsid w:val="004E7107"/>
    <w:rsid w:val="004E7FD6"/>
    <w:rsid w:val="004F072E"/>
    <w:rsid w:val="004F1ADE"/>
    <w:rsid w:val="004F2395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3305"/>
    <w:rsid w:val="00504D0C"/>
    <w:rsid w:val="005053F6"/>
    <w:rsid w:val="00505672"/>
    <w:rsid w:val="005063BB"/>
    <w:rsid w:val="005066B4"/>
    <w:rsid w:val="005067E5"/>
    <w:rsid w:val="00506CA3"/>
    <w:rsid w:val="00506E17"/>
    <w:rsid w:val="00507798"/>
    <w:rsid w:val="005103DE"/>
    <w:rsid w:val="00510B21"/>
    <w:rsid w:val="00510D9C"/>
    <w:rsid w:val="00510F2A"/>
    <w:rsid w:val="00511119"/>
    <w:rsid w:val="00513AFD"/>
    <w:rsid w:val="00513DF7"/>
    <w:rsid w:val="00514419"/>
    <w:rsid w:val="005154A1"/>
    <w:rsid w:val="00515830"/>
    <w:rsid w:val="00517D35"/>
    <w:rsid w:val="00521351"/>
    <w:rsid w:val="0052191F"/>
    <w:rsid w:val="00522C44"/>
    <w:rsid w:val="00523284"/>
    <w:rsid w:val="00523AD0"/>
    <w:rsid w:val="0052432E"/>
    <w:rsid w:val="00524615"/>
    <w:rsid w:val="00524B31"/>
    <w:rsid w:val="00524D24"/>
    <w:rsid w:val="005257C0"/>
    <w:rsid w:val="00525FC4"/>
    <w:rsid w:val="00526476"/>
    <w:rsid w:val="005269F2"/>
    <w:rsid w:val="0052739E"/>
    <w:rsid w:val="005304A2"/>
    <w:rsid w:val="005306EB"/>
    <w:rsid w:val="005308E3"/>
    <w:rsid w:val="00530A8E"/>
    <w:rsid w:val="00531F2D"/>
    <w:rsid w:val="0053217A"/>
    <w:rsid w:val="0053491F"/>
    <w:rsid w:val="00535547"/>
    <w:rsid w:val="00535FF2"/>
    <w:rsid w:val="005364C4"/>
    <w:rsid w:val="00536628"/>
    <w:rsid w:val="005366D4"/>
    <w:rsid w:val="00536F78"/>
    <w:rsid w:val="00537603"/>
    <w:rsid w:val="00537BBC"/>
    <w:rsid w:val="00537DE6"/>
    <w:rsid w:val="00540D6C"/>
    <w:rsid w:val="00541149"/>
    <w:rsid w:val="00541911"/>
    <w:rsid w:val="00541C67"/>
    <w:rsid w:val="00542D50"/>
    <w:rsid w:val="005444DB"/>
    <w:rsid w:val="00544E16"/>
    <w:rsid w:val="0054582C"/>
    <w:rsid w:val="00545E6A"/>
    <w:rsid w:val="005463DE"/>
    <w:rsid w:val="005472B5"/>
    <w:rsid w:val="00547579"/>
    <w:rsid w:val="0055009B"/>
    <w:rsid w:val="00550C81"/>
    <w:rsid w:val="00552124"/>
    <w:rsid w:val="00552548"/>
    <w:rsid w:val="005533E3"/>
    <w:rsid w:val="005537A5"/>
    <w:rsid w:val="00554AFE"/>
    <w:rsid w:val="00554EF8"/>
    <w:rsid w:val="00556C4E"/>
    <w:rsid w:val="00556DA5"/>
    <w:rsid w:val="00557CA3"/>
    <w:rsid w:val="00557DF0"/>
    <w:rsid w:val="00560660"/>
    <w:rsid w:val="00561581"/>
    <w:rsid w:val="0056214A"/>
    <w:rsid w:val="005624AA"/>
    <w:rsid w:val="0056290C"/>
    <w:rsid w:val="00562B6F"/>
    <w:rsid w:val="00562CBE"/>
    <w:rsid w:val="005644F3"/>
    <w:rsid w:val="00565BE8"/>
    <w:rsid w:val="00566761"/>
    <w:rsid w:val="005672B5"/>
    <w:rsid w:val="00567A55"/>
    <w:rsid w:val="0057062B"/>
    <w:rsid w:val="00570E47"/>
    <w:rsid w:val="00571060"/>
    <w:rsid w:val="0057142C"/>
    <w:rsid w:val="00571817"/>
    <w:rsid w:val="005720EF"/>
    <w:rsid w:val="005733FD"/>
    <w:rsid w:val="00573F44"/>
    <w:rsid w:val="00574059"/>
    <w:rsid w:val="00574E6A"/>
    <w:rsid w:val="00575388"/>
    <w:rsid w:val="00576108"/>
    <w:rsid w:val="00576D3A"/>
    <w:rsid w:val="00576F6F"/>
    <w:rsid w:val="0057721F"/>
    <w:rsid w:val="005806DB"/>
    <w:rsid w:val="00580B19"/>
    <w:rsid w:val="00581DA2"/>
    <w:rsid w:val="00582195"/>
    <w:rsid w:val="00582F75"/>
    <w:rsid w:val="00583305"/>
    <w:rsid w:val="00583856"/>
    <w:rsid w:val="00585C86"/>
    <w:rsid w:val="00585D68"/>
    <w:rsid w:val="00585FEB"/>
    <w:rsid w:val="0058674F"/>
    <w:rsid w:val="00586827"/>
    <w:rsid w:val="00586B51"/>
    <w:rsid w:val="00586B96"/>
    <w:rsid w:val="00586F9A"/>
    <w:rsid w:val="005872B9"/>
    <w:rsid w:val="00587989"/>
    <w:rsid w:val="00587CD4"/>
    <w:rsid w:val="00590586"/>
    <w:rsid w:val="005905A3"/>
    <w:rsid w:val="005906EC"/>
    <w:rsid w:val="00590888"/>
    <w:rsid w:val="0059149C"/>
    <w:rsid w:val="00591736"/>
    <w:rsid w:val="00592E62"/>
    <w:rsid w:val="00593323"/>
    <w:rsid w:val="005956EB"/>
    <w:rsid w:val="00595DDE"/>
    <w:rsid w:val="0059639E"/>
    <w:rsid w:val="00596B0B"/>
    <w:rsid w:val="005A0258"/>
    <w:rsid w:val="005A1292"/>
    <w:rsid w:val="005A1849"/>
    <w:rsid w:val="005A18DC"/>
    <w:rsid w:val="005A2CE9"/>
    <w:rsid w:val="005A3447"/>
    <w:rsid w:val="005A5AEF"/>
    <w:rsid w:val="005A5C15"/>
    <w:rsid w:val="005A686B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B6425"/>
    <w:rsid w:val="005C03A4"/>
    <w:rsid w:val="005C2C00"/>
    <w:rsid w:val="005C35A6"/>
    <w:rsid w:val="005C36D8"/>
    <w:rsid w:val="005C5B24"/>
    <w:rsid w:val="005C7520"/>
    <w:rsid w:val="005C7F3A"/>
    <w:rsid w:val="005D110D"/>
    <w:rsid w:val="005D13DA"/>
    <w:rsid w:val="005D15B7"/>
    <w:rsid w:val="005D1A85"/>
    <w:rsid w:val="005D1C9E"/>
    <w:rsid w:val="005D384F"/>
    <w:rsid w:val="005D3C53"/>
    <w:rsid w:val="005D3EB6"/>
    <w:rsid w:val="005D4B09"/>
    <w:rsid w:val="005D4D84"/>
    <w:rsid w:val="005D50BA"/>
    <w:rsid w:val="005D5168"/>
    <w:rsid w:val="005D5B9D"/>
    <w:rsid w:val="005D7504"/>
    <w:rsid w:val="005D7942"/>
    <w:rsid w:val="005D7F74"/>
    <w:rsid w:val="005E07CC"/>
    <w:rsid w:val="005E0A49"/>
    <w:rsid w:val="005E2F19"/>
    <w:rsid w:val="005E4143"/>
    <w:rsid w:val="005E421F"/>
    <w:rsid w:val="005E43C2"/>
    <w:rsid w:val="005E4586"/>
    <w:rsid w:val="005E4D3F"/>
    <w:rsid w:val="005E54D3"/>
    <w:rsid w:val="005E56EA"/>
    <w:rsid w:val="005E662D"/>
    <w:rsid w:val="005F185B"/>
    <w:rsid w:val="005F22F5"/>
    <w:rsid w:val="005F343F"/>
    <w:rsid w:val="005F4F92"/>
    <w:rsid w:val="005F6564"/>
    <w:rsid w:val="005F739B"/>
    <w:rsid w:val="005F7A13"/>
    <w:rsid w:val="00603681"/>
    <w:rsid w:val="00604591"/>
    <w:rsid w:val="006048DE"/>
    <w:rsid w:val="006049CD"/>
    <w:rsid w:val="00604FF7"/>
    <w:rsid w:val="0060532D"/>
    <w:rsid w:val="00606A8F"/>
    <w:rsid w:val="00606B13"/>
    <w:rsid w:val="00610623"/>
    <w:rsid w:val="00612179"/>
    <w:rsid w:val="00613E54"/>
    <w:rsid w:val="00613E90"/>
    <w:rsid w:val="00614D77"/>
    <w:rsid w:val="00614F56"/>
    <w:rsid w:val="00615641"/>
    <w:rsid w:val="00615819"/>
    <w:rsid w:val="006159DC"/>
    <w:rsid w:val="0061661E"/>
    <w:rsid w:val="0061693A"/>
    <w:rsid w:val="00616FCA"/>
    <w:rsid w:val="0061706B"/>
    <w:rsid w:val="00617806"/>
    <w:rsid w:val="00620CF5"/>
    <w:rsid w:val="00622F73"/>
    <w:rsid w:val="0062358C"/>
    <w:rsid w:val="00623C32"/>
    <w:rsid w:val="006245AB"/>
    <w:rsid w:val="00624A9F"/>
    <w:rsid w:val="00625976"/>
    <w:rsid w:val="0062599A"/>
    <w:rsid w:val="006259FD"/>
    <w:rsid w:val="00626072"/>
    <w:rsid w:val="006263A1"/>
    <w:rsid w:val="0063091B"/>
    <w:rsid w:val="00631768"/>
    <w:rsid w:val="00631796"/>
    <w:rsid w:val="00633199"/>
    <w:rsid w:val="00633511"/>
    <w:rsid w:val="00633F24"/>
    <w:rsid w:val="00634D26"/>
    <w:rsid w:val="00634F25"/>
    <w:rsid w:val="00635090"/>
    <w:rsid w:val="00635D97"/>
    <w:rsid w:val="00636C72"/>
    <w:rsid w:val="00637264"/>
    <w:rsid w:val="00641B57"/>
    <w:rsid w:val="00641D68"/>
    <w:rsid w:val="006420BD"/>
    <w:rsid w:val="0064216D"/>
    <w:rsid w:val="00642359"/>
    <w:rsid w:val="00642E1A"/>
    <w:rsid w:val="00645094"/>
    <w:rsid w:val="006451F6"/>
    <w:rsid w:val="00645F3B"/>
    <w:rsid w:val="0064693D"/>
    <w:rsid w:val="00646A77"/>
    <w:rsid w:val="00647B31"/>
    <w:rsid w:val="00650F8A"/>
    <w:rsid w:val="0065120C"/>
    <w:rsid w:val="00651293"/>
    <w:rsid w:val="006518FA"/>
    <w:rsid w:val="00654229"/>
    <w:rsid w:val="006543AF"/>
    <w:rsid w:val="00655E66"/>
    <w:rsid w:val="00655E6B"/>
    <w:rsid w:val="00656634"/>
    <w:rsid w:val="00656702"/>
    <w:rsid w:val="00656A0F"/>
    <w:rsid w:val="006572F2"/>
    <w:rsid w:val="0065767F"/>
    <w:rsid w:val="00657CED"/>
    <w:rsid w:val="00657E28"/>
    <w:rsid w:val="00660937"/>
    <w:rsid w:val="00660BB0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225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1F3F"/>
    <w:rsid w:val="006822D9"/>
    <w:rsid w:val="006839EF"/>
    <w:rsid w:val="00684417"/>
    <w:rsid w:val="00684889"/>
    <w:rsid w:val="006861F2"/>
    <w:rsid w:val="006870DB"/>
    <w:rsid w:val="006906F9"/>
    <w:rsid w:val="006907A7"/>
    <w:rsid w:val="00690E2E"/>
    <w:rsid w:val="0069120D"/>
    <w:rsid w:val="00691579"/>
    <w:rsid w:val="006918C6"/>
    <w:rsid w:val="00692800"/>
    <w:rsid w:val="00692F47"/>
    <w:rsid w:val="0069337D"/>
    <w:rsid w:val="0069414D"/>
    <w:rsid w:val="006945D4"/>
    <w:rsid w:val="00694CB6"/>
    <w:rsid w:val="00694F89"/>
    <w:rsid w:val="00695117"/>
    <w:rsid w:val="0069781D"/>
    <w:rsid w:val="00697C14"/>
    <w:rsid w:val="006A00BE"/>
    <w:rsid w:val="006A076C"/>
    <w:rsid w:val="006A0DDA"/>
    <w:rsid w:val="006A1E19"/>
    <w:rsid w:val="006A291B"/>
    <w:rsid w:val="006A2F1A"/>
    <w:rsid w:val="006A2FDB"/>
    <w:rsid w:val="006A3871"/>
    <w:rsid w:val="006A4CD1"/>
    <w:rsid w:val="006A4CF2"/>
    <w:rsid w:val="006A5D85"/>
    <w:rsid w:val="006B0275"/>
    <w:rsid w:val="006B0549"/>
    <w:rsid w:val="006B176D"/>
    <w:rsid w:val="006B1A3A"/>
    <w:rsid w:val="006B2199"/>
    <w:rsid w:val="006B30C7"/>
    <w:rsid w:val="006B3D5E"/>
    <w:rsid w:val="006C025D"/>
    <w:rsid w:val="006C046E"/>
    <w:rsid w:val="006C08FF"/>
    <w:rsid w:val="006C2A11"/>
    <w:rsid w:val="006C2ADA"/>
    <w:rsid w:val="006C2B7B"/>
    <w:rsid w:val="006C40EF"/>
    <w:rsid w:val="006C4272"/>
    <w:rsid w:val="006C479C"/>
    <w:rsid w:val="006C597E"/>
    <w:rsid w:val="006C6136"/>
    <w:rsid w:val="006C6656"/>
    <w:rsid w:val="006C6B3D"/>
    <w:rsid w:val="006C7A16"/>
    <w:rsid w:val="006D03BB"/>
    <w:rsid w:val="006D0C8D"/>
    <w:rsid w:val="006D0FDF"/>
    <w:rsid w:val="006D0FE2"/>
    <w:rsid w:val="006D1C10"/>
    <w:rsid w:val="006D2421"/>
    <w:rsid w:val="006D2935"/>
    <w:rsid w:val="006D299A"/>
    <w:rsid w:val="006D3756"/>
    <w:rsid w:val="006D41F4"/>
    <w:rsid w:val="006D4C98"/>
    <w:rsid w:val="006D5928"/>
    <w:rsid w:val="006D5977"/>
    <w:rsid w:val="006D651E"/>
    <w:rsid w:val="006D6834"/>
    <w:rsid w:val="006D7C96"/>
    <w:rsid w:val="006E087B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0A8A"/>
    <w:rsid w:val="006F0F5C"/>
    <w:rsid w:val="006F1364"/>
    <w:rsid w:val="006F14F5"/>
    <w:rsid w:val="006F156E"/>
    <w:rsid w:val="006F4471"/>
    <w:rsid w:val="006F482D"/>
    <w:rsid w:val="006F4B5B"/>
    <w:rsid w:val="006F5643"/>
    <w:rsid w:val="006F68E2"/>
    <w:rsid w:val="006F6B4C"/>
    <w:rsid w:val="006F6D87"/>
    <w:rsid w:val="006F786C"/>
    <w:rsid w:val="006F7B53"/>
    <w:rsid w:val="00700687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5CBA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1C8"/>
    <w:rsid w:val="00716626"/>
    <w:rsid w:val="007167B2"/>
    <w:rsid w:val="007168F9"/>
    <w:rsid w:val="00716975"/>
    <w:rsid w:val="00716C3D"/>
    <w:rsid w:val="00717B5B"/>
    <w:rsid w:val="00717B97"/>
    <w:rsid w:val="007205ED"/>
    <w:rsid w:val="00720BB6"/>
    <w:rsid w:val="00722AF2"/>
    <w:rsid w:val="00723A79"/>
    <w:rsid w:val="00724FFD"/>
    <w:rsid w:val="007251CB"/>
    <w:rsid w:val="00725802"/>
    <w:rsid w:val="00725A03"/>
    <w:rsid w:val="00725E9F"/>
    <w:rsid w:val="0072676E"/>
    <w:rsid w:val="00726903"/>
    <w:rsid w:val="00726AD7"/>
    <w:rsid w:val="007314CB"/>
    <w:rsid w:val="007315E6"/>
    <w:rsid w:val="00732028"/>
    <w:rsid w:val="00733087"/>
    <w:rsid w:val="007333C2"/>
    <w:rsid w:val="0073340D"/>
    <w:rsid w:val="00733B4C"/>
    <w:rsid w:val="00733D2F"/>
    <w:rsid w:val="00734995"/>
    <w:rsid w:val="00735102"/>
    <w:rsid w:val="007363AF"/>
    <w:rsid w:val="00737246"/>
    <w:rsid w:val="0074071D"/>
    <w:rsid w:val="00741671"/>
    <w:rsid w:val="00742097"/>
    <w:rsid w:val="00742213"/>
    <w:rsid w:val="00742376"/>
    <w:rsid w:val="00743E3F"/>
    <w:rsid w:val="007447F7"/>
    <w:rsid w:val="00744B18"/>
    <w:rsid w:val="0074508A"/>
    <w:rsid w:val="00746C7B"/>
    <w:rsid w:val="00746E15"/>
    <w:rsid w:val="00747023"/>
    <w:rsid w:val="0074788C"/>
    <w:rsid w:val="007501D2"/>
    <w:rsid w:val="007508E8"/>
    <w:rsid w:val="007509CB"/>
    <w:rsid w:val="007523F7"/>
    <w:rsid w:val="00752CB7"/>
    <w:rsid w:val="00753530"/>
    <w:rsid w:val="00756F54"/>
    <w:rsid w:val="00757431"/>
    <w:rsid w:val="00757604"/>
    <w:rsid w:val="0075771D"/>
    <w:rsid w:val="00757CB7"/>
    <w:rsid w:val="00757D5E"/>
    <w:rsid w:val="00760A7E"/>
    <w:rsid w:val="00760C96"/>
    <w:rsid w:val="00761248"/>
    <w:rsid w:val="00761A43"/>
    <w:rsid w:val="007626D7"/>
    <w:rsid w:val="0076336B"/>
    <w:rsid w:val="00764AC0"/>
    <w:rsid w:val="00765893"/>
    <w:rsid w:val="00765CED"/>
    <w:rsid w:val="00765D71"/>
    <w:rsid w:val="00766BA2"/>
    <w:rsid w:val="0076758C"/>
    <w:rsid w:val="0077019D"/>
    <w:rsid w:val="00771012"/>
    <w:rsid w:val="00771274"/>
    <w:rsid w:val="00771A11"/>
    <w:rsid w:val="00771C98"/>
    <w:rsid w:val="00772A35"/>
    <w:rsid w:val="00772D96"/>
    <w:rsid w:val="00774920"/>
    <w:rsid w:val="00774AF1"/>
    <w:rsid w:val="00774E1E"/>
    <w:rsid w:val="00775F6F"/>
    <w:rsid w:val="00775FD8"/>
    <w:rsid w:val="0077610B"/>
    <w:rsid w:val="007769AA"/>
    <w:rsid w:val="00777A4A"/>
    <w:rsid w:val="007801F5"/>
    <w:rsid w:val="00781B17"/>
    <w:rsid w:val="007826B9"/>
    <w:rsid w:val="0078312F"/>
    <w:rsid w:val="0078381C"/>
    <w:rsid w:val="007840E9"/>
    <w:rsid w:val="00784B61"/>
    <w:rsid w:val="007859EE"/>
    <w:rsid w:val="00785AD1"/>
    <w:rsid w:val="007866AE"/>
    <w:rsid w:val="00786BB1"/>
    <w:rsid w:val="00787267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4B4B"/>
    <w:rsid w:val="00795362"/>
    <w:rsid w:val="00795787"/>
    <w:rsid w:val="00795FF4"/>
    <w:rsid w:val="007972BB"/>
    <w:rsid w:val="007A11C0"/>
    <w:rsid w:val="007A17C2"/>
    <w:rsid w:val="007A1BE4"/>
    <w:rsid w:val="007A306A"/>
    <w:rsid w:val="007A3595"/>
    <w:rsid w:val="007A3BCB"/>
    <w:rsid w:val="007A517D"/>
    <w:rsid w:val="007A58DE"/>
    <w:rsid w:val="007A5EF1"/>
    <w:rsid w:val="007A6D51"/>
    <w:rsid w:val="007A76BF"/>
    <w:rsid w:val="007B0240"/>
    <w:rsid w:val="007B03E1"/>
    <w:rsid w:val="007B0D86"/>
    <w:rsid w:val="007B1ED2"/>
    <w:rsid w:val="007B2588"/>
    <w:rsid w:val="007B2BDB"/>
    <w:rsid w:val="007B3AEE"/>
    <w:rsid w:val="007B6333"/>
    <w:rsid w:val="007C0C65"/>
    <w:rsid w:val="007C1A9A"/>
    <w:rsid w:val="007C2F59"/>
    <w:rsid w:val="007C342B"/>
    <w:rsid w:val="007C45D2"/>
    <w:rsid w:val="007C4878"/>
    <w:rsid w:val="007C5CA5"/>
    <w:rsid w:val="007C5FED"/>
    <w:rsid w:val="007C61EB"/>
    <w:rsid w:val="007C7DC6"/>
    <w:rsid w:val="007D0037"/>
    <w:rsid w:val="007D263F"/>
    <w:rsid w:val="007D2AFD"/>
    <w:rsid w:val="007D2D10"/>
    <w:rsid w:val="007D348E"/>
    <w:rsid w:val="007D4275"/>
    <w:rsid w:val="007D5018"/>
    <w:rsid w:val="007D7370"/>
    <w:rsid w:val="007E040D"/>
    <w:rsid w:val="007E08CC"/>
    <w:rsid w:val="007E0A68"/>
    <w:rsid w:val="007E0B48"/>
    <w:rsid w:val="007E0F66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1F75"/>
    <w:rsid w:val="007F23FE"/>
    <w:rsid w:val="007F3A0F"/>
    <w:rsid w:val="007F3B03"/>
    <w:rsid w:val="007F4B7C"/>
    <w:rsid w:val="007F55D2"/>
    <w:rsid w:val="007F573F"/>
    <w:rsid w:val="007F6143"/>
    <w:rsid w:val="007F7091"/>
    <w:rsid w:val="007F7680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3315"/>
    <w:rsid w:val="00813F77"/>
    <w:rsid w:val="008140EE"/>
    <w:rsid w:val="0081410E"/>
    <w:rsid w:val="008144CC"/>
    <w:rsid w:val="00814D85"/>
    <w:rsid w:val="008200BC"/>
    <w:rsid w:val="00821900"/>
    <w:rsid w:val="00821B7E"/>
    <w:rsid w:val="00823010"/>
    <w:rsid w:val="0082456F"/>
    <w:rsid w:val="008258A8"/>
    <w:rsid w:val="00825E04"/>
    <w:rsid w:val="008267AD"/>
    <w:rsid w:val="00827471"/>
    <w:rsid w:val="008305B1"/>
    <w:rsid w:val="0083177D"/>
    <w:rsid w:val="00831AA5"/>
    <w:rsid w:val="00831ECC"/>
    <w:rsid w:val="0083347C"/>
    <w:rsid w:val="008334DF"/>
    <w:rsid w:val="00833677"/>
    <w:rsid w:val="00833BBA"/>
    <w:rsid w:val="00834CC3"/>
    <w:rsid w:val="008350FC"/>
    <w:rsid w:val="008351BB"/>
    <w:rsid w:val="00836CCC"/>
    <w:rsid w:val="00837023"/>
    <w:rsid w:val="00837912"/>
    <w:rsid w:val="008408EE"/>
    <w:rsid w:val="0084197B"/>
    <w:rsid w:val="0084354A"/>
    <w:rsid w:val="008442FD"/>
    <w:rsid w:val="00844512"/>
    <w:rsid w:val="008453EE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615"/>
    <w:rsid w:val="0085698E"/>
    <w:rsid w:val="008571DF"/>
    <w:rsid w:val="00860E60"/>
    <w:rsid w:val="0086182E"/>
    <w:rsid w:val="00863500"/>
    <w:rsid w:val="0086383E"/>
    <w:rsid w:val="00863E8C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0EC7"/>
    <w:rsid w:val="008819D8"/>
    <w:rsid w:val="00882727"/>
    <w:rsid w:val="00883141"/>
    <w:rsid w:val="00884AF9"/>
    <w:rsid w:val="008867EC"/>
    <w:rsid w:val="008868E8"/>
    <w:rsid w:val="008869B1"/>
    <w:rsid w:val="008872C2"/>
    <w:rsid w:val="00887B7D"/>
    <w:rsid w:val="00887F50"/>
    <w:rsid w:val="008901E3"/>
    <w:rsid w:val="008908A4"/>
    <w:rsid w:val="00891906"/>
    <w:rsid w:val="00893D0D"/>
    <w:rsid w:val="00894043"/>
    <w:rsid w:val="00894841"/>
    <w:rsid w:val="00894939"/>
    <w:rsid w:val="00895E6B"/>
    <w:rsid w:val="008A0050"/>
    <w:rsid w:val="008A018E"/>
    <w:rsid w:val="008A095C"/>
    <w:rsid w:val="008A0A69"/>
    <w:rsid w:val="008A0CD7"/>
    <w:rsid w:val="008A2D84"/>
    <w:rsid w:val="008A2FC7"/>
    <w:rsid w:val="008A321D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39CB"/>
    <w:rsid w:val="008B5106"/>
    <w:rsid w:val="008B56DD"/>
    <w:rsid w:val="008B62AF"/>
    <w:rsid w:val="008B6F38"/>
    <w:rsid w:val="008B72AC"/>
    <w:rsid w:val="008B773C"/>
    <w:rsid w:val="008B7DD7"/>
    <w:rsid w:val="008B7EC1"/>
    <w:rsid w:val="008C1EBE"/>
    <w:rsid w:val="008C2698"/>
    <w:rsid w:val="008C42C9"/>
    <w:rsid w:val="008C446F"/>
    <w:rsid w:val="008C4692"/>
    <w:rsid w:val="008C4DF7"/>
    <w:rsid w:val="008C564F"/>
    <w:rsid w:val="008C69AB"/>
    <w:rsid w:val="008C7062"/>
    <w:rsid w:val="008C7363"/>
    <w:rsid w:val="008D0693"/>
    <w:rsid w:val="008D0A67"/>
    <w:rsid w:val="008D0F96"/>
    <w:rsid w:val="008D1042"/>
    <w:rsid w:val="008D1674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D7E8E"/>
    <w:rsid w:val="008E09B6"/>
    <w:rsid w:val="008E104B"/>
    <w:rsid w:val="008E109A"/>
    <w:rsid w:val="008E1902"/>
    <w:rsid w:val="008E28B3"/>
    <w:rsid w:val="008E3694"/>
    <w:rsid w:val="008E381B"/>
    <w:rsid w:val="008E484B"/>
    <w:rsid w:val="008E5C13"/>
    <w:rsid w:val="008E6ECA"/>
    <w:rsid w:val="008E7026"/>
    <w:rsid w:val="008E7382"/>
    <w:rsid w:val="008E7544"/>
    <w:rsid w:val="008E78E4"/>
    <w:rsid w:val="008E7BF8"/>
    <w:rsid w:val="008F01E6"/>
    <w:rsid w:val="008F1C34"/>
    <w:rsid w:val="008F21AD"/>
    <w:rsid w:val="008F2372"/>
    <w:rsid w:val="008F2D94"/>
    <w:rsid w:val="008F33C9"/>
    <w:rsid w:val="008F48BD"/>
    <w:rsid w:val="008F53BF"/>
    <w:rsid w:val="008F6D26"/>
    <w:rsid w:val="008F6FE5"/>
    <w:rsid w:val="008F7BD8"/>
    <w:rsid w:val="00900086"/>
    <w:rsid w:val="009000F4"/>
    <w:rsid w:val="00900117"/>
    <w:rsid w:val="009014D6"/>
    <w:rsid w:val="00902127"/>
    <w:rsid w:val="009025B5"/>
    <w:rsid w:val="00902634"/>
    <w:rsid w:val="00902A1F"/>
    <w:rsid w:val="00902D78"/>
    <w:rsid w:val="00902F27"/>
    <w:rsid w:val="00903464"/>
    <w:rsid w:val="0090363F"/>
    <w:rsid w:val="00904AFC"/>
    <w:rsid w:val="009055AF"/>
    <w:rsid w:val="009056AF"/>
    <w:rsid w:val="00905761"/>
    <w:rsid w:val="009109D9"/>
    <w:rsid w:val="00911198"/>
    <w:rsid w:val="009111B7"/>
    <w:rsid w:val="00911ABB"/>
    <w:rsid w:val="00911FC6"/>
    <w:rsid w:val="009133A3"/>
    <w:rsid w:val="00913698"/>
    <w:rsid w:val="00914104"/>
    <w:rsid w:val="0091426B"/>
    <w:rsid w:val="0091549B"/>
    <w:rsid w:val="009158E4"/>
    <w:rsid w:val="00915BAA"/>
    <w:rsid w:val="00915CD6"/>
    <w:rsid w:val="00920634"/>
    <w:rsid w:val="00924138"/>
    <w:rsid w:val="00925D3A"/>
    <w:rsid w:val="0092757A"/>
    <w:rsid w:val="00927706"/>
    <w:rsid w:val="00927AC6"/>
    <w:rsid w:val="0093098A"/>
    <w:rsid w:val="0093099B"/>
    <w:rsid w:val="00930EFE"/>
    <w:rsid w:val="00930F97"/>
    <w:rsid w:val="00933FE9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8C2"/>
    <w:rsid w:val="009454FA"/>
    <w:rsid w:val="0094566C"/>
    <w:rsid w:val="00946CB5"/>
    <w:rsid w:val="009475BE"/>
    <w:rsid w:val="00947CBC"/>
    <w:rsid w:val="00951D77"/>
    <w:rsid w:val="009527EF"/>
    <w:rsid w:val="00954F8C"/>
    <w:rsid w:val="009562E9"/>
    <w:rsid w:val="009567AA"/>
    <w:rsid w:val="00956B57"/>
    <w:rsid w:val="00960DED"/>
    <w:rsid w:val="00961B5D"/>
    <w:rsid w:val="00961EDC"/>
    <w:rsid w:val="00962801"/>
    <w:rsid w:val="0096460C"/>
    <w:rsid w:val="00964812"/>
    <w:rsid w:val="00965F69"/>
    <w:rsid w:val="00966297"/>
    <w:rsid w:val="009670BA"/>
    <w:rsid w:val="00967955"/>
    <w:rsid w:val="00970D93"/>
    <w:rsid w:val="00973682"/>
    <w:rsid w:val="00973A6C"/>
    <w:rsid w:val="00974FCF"/>
    <w:rsid w:val="0097525F"/>
    <w:rsid w:val="00975D20"/>
    <w:rsid w:val="009774A5"/>
    <w:rsid w:val="00977828"/>
    <w:rsid w:val="009806BF"/>
    <w:rsid w:val="00984137"/>
    <w:rsid w:val="0098471D"/>
    <w:rsid w:val="00986487"/>
    <w:rsid w:val="00986CB9"/>
    <w:rsid w:val="00986DD3"/>
    <w:rsid w:val="00991A8D"/>
    <w:rsid w:val="009924C8"/>
    <w:rsid w:val="00992A98"/>
    <w:rsid w:val="0099362E"/>
    <w:rsid w:val="0099415A"/>
    <w:rsid w:val="00994C6C"/>
    <w:rsid w:val="009953A9"/>
    <w:rsid w:val="009953D5"/>
    <w:rsid w:val="00995E97"/>
    <w:rsid w:val="009965BC"/>
    <w:rsid w:val="009A038F"/>
    <w:rsid w:val="009A1099"/>
    <w:rsid w:val="009A20A5"/>
    <w:rsid w:val="009A2989"/>
    <w:rsid w:val="009A2C83"/>
    <w:rsid w:val="009A348F"/>
    <w:rsid w:val="009A446B"/>
    <w:rsid w:val="009A47E4"/>
    <w:rsid w:val="009A6268"/>
    <w:rsid w:val="009B1F0B"/>
    <w:rsid w:val="009B2792"/>
    <w:rsid w:val="009B2C69"/>
    <w:rsid w:val="009B37C0"/>
    <w:rsid w:val="009B41B7"/>
    <w:rsid w:val="009B6531"/>
    <w:rsid w:val="009B6AFA"/>
    <w:rsid w:val="009B7F8D"/>
    <w:rsid w:val="009C1E40"/>
    <w:rsid w:val="009C4E83"/>
    <w:rsid w:val="009C6E65"/>
    <w:rsid w:val="009C736D"/>
    <w:rsid w:val="009C75C5"/>
    <w:rsid w:val="009C7C43"/>
    <w:rsid w:val="009D0533"/>
    <w:rsid w:val="009D08AE"/>
    <w:rsid w:val="009D1236"/>
    <w:rsid w:val="009D161B"/>
    <w:rsid w:val="009D1A9C"/>
    <w:rsid w:val="009D260B"/>
    <w:rsid w:val="009D342C"/>
    <w:rsid w:val="009D367F"/>
    <w:rsid w:val="009D3B31"/>
    <w:rsid w:val="009D3D3F"/>
    <w:rsid w:val="009D3FFD"/>
    <w:rsid w:val="009D52B7"/>
    <w:rsid w:val="009D66B4"/>
    <w:rsid w:val="009D7274"/>
    <w:rsid w:val="009D7B50"/>
    <w:rsid w:val="009D7BE8"/>
    <w:rsid w:val="009E0C74"/>
    <w:rsid w:val="009E0DA3"/>
    <w:rsid w:val="009E0E68"/>
    <w:rsid w:val="009E1E8A"/>
    <w:rsid w:val="009E221E"/>
    <w:rsid w:val="009E2C25"/>
    <w:rsid w:val="009E2E0C"/>
    <w:rsid w:val="009E370D"/>
    <w:rsid w:val="009E678C"/>
    <w:rsid w:val="009F015C"/>
    <w:rsid w:val="009F0920"/>
    <w:rsid w:val="009F0A3D"/>
    <w:rsid w:val="009F0FB0"/>
    <w:rsid w:val="009F15C2"/>
    <w:rsid w:val="009F1A1B"/>
    <w:rsid w:val="009F1E6E"/>
    <w:rsid w:val="009F24AA"/>
    <w:rsid w:val="009F2C52"/>
    <w:rsid w:val="009F3EAF"/>
    <w:rsid w:val="009F4B44"/>
    <w:rsid w:val="009F4C0E"/>
    <w:rsid w:val="009F51DE"/>
    <w:rsid w:val="009F55A1"/>
    <w:rsid w:val="009F58F6"/>
    <w:rsid w:val="009F5C04"/>
    <w:rsid w:val="009F66C2"/>
    <w:rsid w:val="009F78EC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60FC"/>
    <w:rsid w:val="00A067CD"/>
    <w:rsid w:val="00A073DB"/>
    <w:rsid w:val="00A075F9"/>
    <w:rsid w:val="00A07BA3"/>
    <w:rsid w:val="00A07C1F"/>
    <w:rsid w:val="00A1070D"/>
    <w:rsid w:val="00A1099F"/>
    <w:rsid w:val="00A1174A"/>
    <w:rsid w:val="00A15133"/>
    <w:rsid w:val="00A15F89"/>
    <w:rsid w:val="00A1711B"/>
    <w:rsid w:val="00A17BC8"/>
    <w:rsid w:val="00A2064E"/>
    <w:rsid w:val="00A20CD5"/>
    <w:rsid w:val="00A2104B"/>
    <w:rsid w:val="00A21393"/>
    <w:rsid w:val="00A2208A"/>
    <w:rsid w:val="00A22D18"/>
    <w:rsid w:val="00A2335C"/>
    <w:rsid w:val="00A23E8D"/>
    <w:rsid w:val="00A24E29"/>
    <w:rsid w:val="00A25430"/>
    <w:rsid w:val="00A258FE"/>
    <w:rsid w:val="00A25C20"/>
    <w:rsid w:val="00A26CB2"/>
    <w:rsid w:val="00A26DF6"/>
    <w:rsid w:val="00A271E3"/>
    <w:rsid w:val="00A3087D"/>
    <w:rsid w:val="00A30E71"/>
    <w:rsid w:val="00A312AA"/>
    <w:rsid w:val="00A31BA8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21F"/>
    <w:rsid w:val="00A4092C"/>
    <w:rsid w:val="00A40E99"/>
    <w:rsid w:val="00A434DE"/>
    <w:rsid w:val="00A442E5"/>
    <w:rsid w:val="00A44A58"/>
    <w:rsid w:val="00A46FD9"/>
    <w:rsid w:val="00A4790D"/>
    <w:rsid w:val="00A4799D"/>
    <w:rsid w:val="00A51078"/>
    <w:rsid w:val="00A514EF"/>
    <w:rsid w:val="00A51F1B"/>
    <w:rsid w:val="00A52F57"/>
    <w:rsid w:val="00A53507"/>
    <w:rsid w:val="00A5489B"/>
    <w:rsid w:val="00A54F45"/>
    <w:rsid w:val="00A55321"/>
    <w:rsid w:val="00A56E41"/>
    <w:rsid w:val="00A573F6"/>
    <w:rsid w:val="00A57748"/>
    <w:rsid w:val="00A60915"/>
    <w:rsid w:val="00A60DBE"/>
    <w:rsid w:val="00A61954"/>
    <w:rsid w:val="00A61ADB"/>
    <w:rsid w:val="00A622AD"/>
    <w:rsid w:val="00A63102"/>
    <w:rsid w:val="00A642AD"/>
    <w:rsid w:val="00A64AD0"/>
    <w:rsid w:val="00A64FB3"/>
    <w:rsid w:val="00A65479"/>
    <w:rsid w:val="00A6697D"/>
    <w:rsid w:val="00A67874"/>
    <w:rsid w:val="00A70169"/>
    <w:rsid w:val="00A70822"/>
    <w:rsid w:val="00A7173A"/>
    <w:rsid w:val="00A718CE"/>
    <w:rsid w:val="00A72245"/>
    <w:rsid w:val="00A724F3"/>
    <w:rsid w:val="00A7262B"/>
    <w:rsid w:val="00A731CB"/>
    <w:rsid w:val="00A74F9E"/>
    <w:rsid w:val="00A75961"/>
    <w:rsid w:val="00A7603D"/>
    <w:rsid w:val="00A76D7C"/>
    <w:rsid w:val="00A775D1"/>
    <w:rsid w:val="00A7763E"/>
    <w:rsid w:val="00A7767F"/>
    <w:rsid w:val="00A77EE9"/>
    <w:rsid w:val="00A81581"/>
    <w:rsid w:val="00A821BE"/>
    <w:rsid w:val="00A83B87"/>
    <w:rsid w:val="00A84960"/>
    <w:rsid w:val="00A84B62"/>
    <w:rsid w:val="00A85225"/>
    <w:rsid w:val="00A85353"/>
    <w:rsid w:val="00A86051"/>
    <w:rsid w:val="00A86EDC"/>
    <w:rsid w:val="00A87444"/>
    <w:rsid w:val="00A876E3"/>
    <w:rsid w:val="00A879B1"/>
    <w:rsid w:val="00A90901"/>
    <w:rsid w:val="00A92064"/>
    <w:rsid w:val="00A9283C"/>
    <w:rsid w:val="00A92A9F"/>
    <w:rsid w:val="00A94093"/>
    <w:rsid w:val="00A94483"/>
    <w:rsid w:val="00A94A60"/>
    <w:rsid w:val="00A958D7"/>
    <w:rsid w:val="00A975E8"/>
    <w:rsid w:val="00AA01A0"/>
    <w:rsid w:val="00AA0347"/>
    <w:rsid w:val="00AA0A27"/>
    <w:rsid w:val="00AA12D9"/>
    <w:rsid w:val="00AA13C2"/>
    <w:rsid w:val="00AA22B3"/>
    <w:rsid w:val="00AA2AE5"/>
    <w:rsid w:val="00AA462F"/>
    <w:rsid w:val="00AA5749"/>
    <w:rsid w:val="00AA5EED"/>
    <w:rsid w:val="00AA6BC6"/>
    <w:rsid w:val="00AA7B98"/>
    <w:rsid w:val="00AA7D47"/>
    <w:rsid w:val="00AB0494"/>
    <w:rsid w:val="00AB13E3"/>
    <w:rsid w:val="00AB28D3"/>
    <w:rsid w:val="00AB3571"/>
    <w:rsid w:val="00AB373E"/>
    <w:rsid w:val="00AB3D78"/>
    <w:rsid w:val="00AB462C"/>
    <w:rsid w:val="00AB4BAD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0C88"/>
    <w:rsid w:val="00AD277A"/>
    <w:rsid w:val="00AD2E30"/>
    <w:rsid w:val="00AD3FCE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8F"/>
    <w:rsid w:val="00AE3391"/>
    <w:rsid w:val="00AE4010"/>
    <w:rsid w:val="00AE4591"/>
    <w:rsid w:val="00AE4C3E"/>
    <w:rsid w:val="00AE50D2"/>
    <w:rsid w:val="00AE5FF1"/>
    <w:rsid w:val="00AE62B4"/>
    <w:rsid w:val="00AE6794"/>
    <w:rsid w:val="00AE68D3"/>
    <w:rsid w:val="00AE6FD9"/>
    <w:rsid w:val="00AE7B8D"/>
    <w:rsid w:val="00AF0762"/>
    <w:rsid w:val="00AF1377"/>
    <w:rsid w:val="00AF1BCD"/>
    <w:rsid w:val="00AF2D45"/>
    <w:rsid w:val="00AF3BA6"/>
    <w:rsid w:val="00AF470E"/>
    <w:rsid w:val="00AF4846"/>
    <w:rsid w:val="00AF52CE"/>
    <w:rsid w:val="00AF544D"/>
    <w:rsid w:val="00AF5C04"/>
    <w:rsid w:val="00AF5E3E"/>
    <w:rsid w:val="00AF64CF"/>
    <w:rsid w:val="00AF688E"/>
    <w:rsid w:val="00AF7405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07D54"/>
    <w:rsid w:val="00B10321"/>
    <w:rsid w:val="00B11B62"/>
    <w:rsid w:val="00B12135"/>
    <w:rsid w:val="00B14BDB"/>
    <w:rsid w:val="00B14C71"/>
    <w:rsid w:val="00B15A19"/>
    <w:rsid w:val="00B15E21"/>
    <w:rsid w:val="00B17440"/>
    <w:rsid w:val="00B20B0C"/>
    <w:rsid w:val="00B21903"/>
    <w:rsid w:val="00B21958"/>
    <w:rsid w:val="00B21F46"/>
    <w:rsid w:val="00B22143"/>
    <w:rsid w:val="00B22483"/>
    <w:rsid w:val="00B227F4"/>
    <w:rsid w:val="00B22E35"/>
    <w:rsid w:val="00B248E3"/>
    <w:rsid w:val="00B24D3D"/>
    <w:rsid w:val="00B24ED7"/>
    <w:rsid w:val="00B2520C"/>
    <w:rsid w:val="00B2581D"/>
    <w:rsid w:val="00B25946"/>
    <w:rsid w:val="00B25AE5"/>
    <w:rsid w:val="00B25F85"/>
    <w:rsid w:val="00B27153"/>
    <w:rsid w:val="00B27B31"/>
    <w:rsid w:val="00B27F69"/>
    <w:rsid w:val="00B30833"/>
    <w:rsid w:val="00B3137D"/>
    <w:rsid w:val="00B31914"/>
    <w:rsid w:val="00B31CE1"/>
    <w:rsid w:val="00B32AB9"/>
    <w:rsid w:val="00B33051"/>
    <w:rsid w:val="00B3335F"/>
    <w:rsid w:val="00B3487C"/>
    <w:rsid w:val="00B3492C"/>
    <w:rsid w:val="00B3513C"/>
    <w:rsid w:val="00B35236"/>
    <w:rsid w:val="00B3558F"/>
    <w:rsid w:val="00B35735"/>
    <w:rsid w:val="00B35941"/>
    <w:rsid w:val="00B35BFB"/>
    <w:rsid w:val="00B35D04"/>
    <w:rsid w:val="00B36C11"/>
    <w:rsid w:val="00B37B2B"/>
    <w:rsid w:val="00B4005F"/>
    <w:rsid w:val="00B403E4"/>
    <w:rsid w:val="00B41E99"/>
    <w:rsid w:val="00B44118"/>
    <w:rsid w:val="00B4456F"/>
    <w:rsid w:val="00B456A4"/>
    <w:rsid w:val="00B4595F"/>
    <w:rsid w:val="00B459EF"/>
    <w:rsid w:val="00B4722D"/>
    <w:rsid w:val="00B47F76"/>
    <w:rsid w:val="00B500B8"/>
    <w:rsid w:val="00B51DE8"/>
    <w:rsid w:val="00B51E5A"/>
    <w:rsid w:val="00B52270"/>
    <w:rsid w:val="00B5254F"/>
    <w:rsid w:val="00B52C53"/>
    <w:rsid w:val="00B532E3"/>
    <w:rsid w:val="00B539D7"/>
    <w:rsid w:val="00B54E56"/>
    <w:rsid w:val="00B55060"/>
    <w:rsid w:val="00B55211"/>
    <w:rsid w:val="00B55835"/>
    <w:rsid w:val="00B55941"/>
    <w:rsid w:val="00B55D36"/>
    <w:rsid w:val="00B562D0"/>
    <w:rsid w:val="00B57E71"/>
    <w:rsid w:val="00B6272F"/>
    <w:rsid w:val="00B632A6"/>
    <w:rsid w:val="00B646D7"/>
    <w:rsid w:val="00B65A0F"/>
    <w:rsid w:val="00B6646C"/>
    <w:rsid w:val="00B66D9E"/>
    <w:rsid w:val="00B676B3"/>
    <w:rsid w:val="00B70233"/>
    <w:rsid w:val="00B71428"/>
    <w:rsid w:val="00B71AB5"/>
    <w:rsid w:val="00B71C99"/>
    <w:rsid w:val="00B7245B"/>
    <w:rsid w:val="00B742CA"/>
    <w:rsid w:val="00B74A6B"/>
    <w:rsid w:val="00B75B05"/>
    <w:rsid w:val="00B76AB1"/>
    <w:rsid w:val="00B77BBA"/>
    <w:rsid w:val="00B77D39"/>
    <w:rsid w:val="00B80B09"/>
    <w:rsid w:val="00B8106E"/>
    <w:rsid w:val="00B81941"/>
    <w:rsid w:val="00B824C3"/>
    <w:rsid w:val="00B83522"/>
    <w:rsid w:val="00B8501B"/>
    <w:rsid w:val="00B8502B"/>
    <w:rsid w:val="00B863D1"/>
    <w:rsid w:val="00B86DA5"/>
    <w:rsid w:val="00B87693"/>
    <w:rsid w:val="00B90E0A"/>
    <w:rsid w:val="00B9193D"/>
    <w:rsid w:val="00B91C0B"/>
    <w:rsid w:val="00B91C4E"/>
    <w:rsid w:val="00B9276D"/>
    <w:rsid w:val="00B933C4"/>
    <w:rsid w:val="00B9384F"/>
    <w:rsid w:val="00B93E51"/>
    <w:rsid w:val="00B95349"/>
    <w:rsid w:val="00BA00CA"/>
    <w:rsid w:val="00BA027B"/>
    <w:rsid w:val="00BA0847"/>
    <w:rsid w:val="00BA0A19"/>
    <w:rsid w:val="00BA0A59"/>
    <w:rsid w:val="00BA2E2F"/>
    <w:rsid w:val="00BA3A98"/>
    <w:rsid w:val="00BA3F05"/>
    <w:rsid w:val="00BA497D"/>
    <w:rsid w:val="00BA52CA"/>
    <w:rsid w:val="00BA6674"/>
    <w:rsid w:val="00BA6E9A"/>
    <w:rsid w:val="00BA7766"/>
    <w:rsid w:val="00BB037D"/>
    <w:rsid w:val="00BB1928"/>
    <w:rsid w:val="00BB201C"/>
    <w:rsid w:val="00BB249C"/>
    <w:rsid w:val="00BB2AA2"/>
    <w:rsid w:val="00BB2BAD"/>
    <w:rsid w:val="00BB2E5B"/>
    <w:rsid w:val="00BB32B5"/>
    <w:rsid w:val="00BB3739"/>
    <w:rsid w:val="00BB42F8"/>
    <w:rsid w:val="00BB50C1"/>
    <w:rsid w:val="00BB541A"/>
    <w:rsid w:val="00BB6D30"/>
    <w:rsid w:val="00BB72B7"/>
    <w:rsid w:val="00BB75A9"/>
    <w:rsid w:val="00BB7E2B"/>
    <w:rsid w:val="00BB7F06"/>
    <w:rsid w:val="00BC0BC4"/>
    <w:rsid w:val="00BC1DB7"/>
    <w:rsid w:val="00BC260A"/>
    <w:rsid w:val="00BC2B52"/>
    <w:rsid w:val="00BC374F"/>
    <w:rsid w:val="00BC3CB7"/>
    <w:rsid w:val="00BC4893"/>
    <w:rsid w:val="00BC5E7A"/>
    <w:rsid w:val="00BC60D3"/>
    <w:rsid w:val="00BC6227"/>
    <w:rsid w:val="00BC6744"/>
    <w:rsid w:val="00BC69C7"/>
    <w:rsid w:val="00BC75BA"/>
    <w:rsid w:val="00BC7629"/>
    <w:rsid w:val="00BC769D"/>
    <w:rsid w:val="00BD1030"/>
    <w:rsid w:val="00BD1271"/>
    <w:rsid w:val="00BD3446"/>
    <w:rsid w:val="00BD3F70"/>
    <w:rsid w:val="00BD45FE"/>
    <w:rsid w:val="00BD4EEF"/>
    <w:rsid w:val="00BD5722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4FDC"/>
    <w:rsid w:val="00BE5E7B"/>
    <w:rsid w:val="00BE63C3"/>
    <w:rsid w:val="00BE6B2F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BF6F50"/>
    <w:rsid w:val="00C0022C"/>
    <w:rsid w:val="00C00843"/>
    <w:rsid w:val="00C00A58"/>
    <w:rsid w:val="00C00B42"/>
    <w:rsid w:val="00C00C0C"/>
    <w:rsid w:val="00C012FC"/>
    <w:rsid w:val="00C02152"/>
    <w:rsid w:val="00C02415"/>
    <w:rsid w:val="00C029AF"/>
    <w:rsid w:val="00C03367"/>
    <w:rsid w:val="00C03960"/>
    <w:rsid w:val="00C042D3"/>
    <w:rsid w:val="00C04410"/>
    <w:rsid w:val="00C04B6C"/>
    <w:rsid w:val="00C050D3"/>
    <w:rsid w:val="00C05E3A"/>
    <w:rsid w:val="00C06846"/>
    <w:rsid w:val="00C071F0"/>
    <w:rsid w:val="00C073CE"/>
    <w:rsid w:val="00C101DA"/>
    <w:rsid w:val="00C10C5A"/>
    <w:rsid w:val="00C11AB9"/>
    <w:rsid w:val="00C13161"/>
    <w:rsid w:val="00C1328E"/>
    <w:rsid w:val="00C14536"/>
    <w:rsid w:val="00C14E60"/>
    <w:rsid w:val="00C15DB0"/>
    <w:rsid w:val="00C1635D"/>
    <w:rsid w:val="00C16625"/>
    <w:rsid w:val="00C16C9C"/>
    <w:rsid w:val="00C16F88"/>
    <w:rsid w:val="00C16FAD"/>
    <w:rsid w:val="00C17340"/>
    <w:rsid w:val="00C20101"/>
    <w:rsid w:val="00C21CF5"/>
    <w:rsid w:val="00C2260B"/>
    <w:rsid w:val="00C22E2A"/>
    <w:rsid w:val="00C22EC3"/>
    <w:rsid w:val="00C23F20"/>
    <w:rsid w:val="00C2499C"/>
    <w:rsid w:val="00C2621D"/>
    <w:rsid w:val="00C262B5"/>
    <w:rsid w:val="00C266B7"/>
    <w:rsid w:val="00C2711F"/>
    <w:rsid w:val="00C30203"/>
    <w:rsid w:val="00C303DD"/>
    <w:rsid w:val="00C303F1"/>
    <w:rsid w:val="00C30619"/>
    <w:rsid w:val="00C3091F"/>
    <w:rsid w:val="00C327ED"/>
    <w:rsid w:val="00C3313E"/>
    <w:rsid w:val="00C33633"/>
    <w:rsid w:val="00C34766"/>
    <w:rsid w:val="00C34BBE"/>
    <w:rsid w:val="00C36038"/>
    <w:rsid w:val="00C36046"/>
    <w:rsid w:val="00C37C09"/>
    <w:rsid w:val="00C4010D"/>
    <w:rsid w:val="00C4346F"/>
    <w:rsid w:val="00C43C15"/>
    <w:rsid w:val="00C45A0D"/>
    <w:rsid w:val="00C46036"/>
    <w:rsid w:val="00C4617F"/>
    <w:rsid w:val="00C46228"/>
    <w:rsid w:val="00C46612"/>
    <w:rsid w:val="00C4691D"/>
    <w:rsid w:val="00C4695C"/>
    <w:rsid w:val="00C46CAE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6CB"/>
    <w:rsid w:val="00C5492D"/>
    <w:rsid w:val="00C54989"/>
    <w:rsid w:val="00C54C98"/>
    <w:rsid w:val="00C552F1"/>
    <w:rsid w:val="00C571B6"/>
    <w:rsid w:val="00C60AE2"/>
    <w:rsid w:val="00C60C8F"/>
    <w:rsid w:val="00C6108E"/>
    <w:rsid w:val="00C634F5"/>
    <w:rsid w:val="00C6568E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314E"/>
    <w:rsid w:val="00C743BB"/>
    <w:rsid w:val="00C75126"/>
    <w:rsid w:val="00C7519D"/>
    <w:rsid w:val="00C7522D"/>
    <w:rsid w:val="00C75457"/>
    <w:rsid w:val="00C75F0D"/>
    <w:rsid w:val="00C76D44"/>
    <w:rsid w:val="00C814B2"/>
    <w:rsid w:val="00C81A00"/>
    <w:rsid w:val="00C81E1A"/>
    <w:rsid w:val="00C8219B"/>
    <w:rsid w:val="00C8279B"/>
    <w:rsid w:val="00C82B33"/>
    <w:rsid w:val="00C836B2"/>
    <w:rsid w:val="00C8395B"/>
    <w:rsid w:val="00C84593"/>
    <w:rsid w:val="00C84CD3"/>
    <w:rsid w:val="00C85AB6"/>
    <w:rsid w:val="00C86563"/>
    <w:rsid w:val="00C86F29"/>
    <w:rsid w:val="00C87109"/>
    <w:rsid w:val="00C8744B"/>
    <w:rsid w:val="00C8750B"/>
    <w:rsid w:val="00C9079D"/>
    <w:rsid w:val="00C9120B"/>
    <w:rsid w:val="00C92135"/>
    <w:rsid w:val="00C92650"/>
    <w:rsid w:val="00C93285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17F3"/>
    <w:rsid w:val="00CA2060"/>
    <w:rsid w:val="00CA23A7"/>
    <w:rsid w:val="00CA2474"/>
    <w:rsid w:val="00CA2FD6"/>
    <w:rsid w:val="00CA4656"/>
    <w:rsid w:val="00CA477C"/>
    <w:rsid w:val="00CA4EE1"/>
    <w:rsid w:val="00CA52A3"/>
    <w:rsid w:val="00CA5701"/>
    <w:rsid w:val="00CA5C91"/>
    <w:rsid w:val="00CA667F"/>
    <w:rsid w:val="00CB042F"/>
    <w:rsid w:val="00CB0A05"/>
    <w:rsid w:val="00CB2277"/>
    <w:rsid w:val="00CB2900"/>
    <w:rsid w:val="00CB2A64"/>
    <w:rsid w:val="00CB319B"/>
    <w:rsid w:val="00CB3C5A"/>
    <w:rsid w:val="00CB41A2"/>
    <w:rsid w:val="00CB45FA"/>
    <w:rsid w:val="00CB4A90"/>
    <w:rsid w:val="00CB4EA1"/>
    <w:rsid w:val="00CB5F89"/>
    <w:rsid w:val="00CB6C74"/>
    <w:rsid w:val="00CC1988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097"/>
    <w:rsid w:val="00CD04E0"/>
    <w:rsid w:val="00CD1513"/>
    <w:rsid w:val="00CD2080"/>
    <w:rsid w:val="00CD2629"/>
    <w:rsid w:val="00CD2FEA"/>
    <w:rsid w:val="00CD3033"/>
    <w:rsid w:val="00CD4865"/>
    <w:rsid w:val="00CD4E16"/>
    <w:rsid w:val="00CD513F"/>
    <w:rsid w:val="00CD61ED"/>
    <w:rsid w:val="00CD7661"/>
    <w:rsid w:val="00CD776E"/>
    <w:rsid w:val="00CE0005"/>
    <w:rsid w:val="00CE01A5"/>
    <w:rsid w:val="00CE0949"/>
    <w:rsid w:val="00CE1AAC"/>
    <w:rsid w:val="00CE1B0E"/>
    <w:rsid w:val="00CE1EC9"/>
    <w:rsid w:val="00CE3671"/>
    <w:rsid w:val="00CE3B2D"/>
    <w:rsid w:val="00CE4639"/>
    <w:rsid w:val="00CE46B8"/>
    <w:rsid w:val="00CE4F1A"/>
    <w:rsid w:val="00CE55D3"/>
    <w:rsid w:val="00CE5B0A"/>
    <w:rsid w:val="00CE5BA0"/>
    <w:rsid w:val="00CE6446"/>
    <w:rsid w:val="00CE674D"/>
    <w:rsid w:val="00CE67B7"/>
    <w:rsid w:val="00CE78E3"/>
    <w:rsid w:val="00CE79D6"/>
    <w:rsid w:val="00CF00C2"/>
    <w:rsid w:val="00CF0EE9"/>
    <w:rsid w:val="00CF1C12"/>
    <w:rsid w:val="00CF20D3"/>
    <w:rsid w:val="00CF28EB"/>
    <w:rsid w:val="00CF338E"/>
    <w:rsid w:val="00CF44CE"/>
    <w:rsid w:val="00CF6734"/>
    <w:rsid w:val="00CF7355"/>
    <w:rsid w:val="00D00D4D"/>
    <w:rsid w:val="00D01AF7"/>
    <w:rsid w:val="00D01E93"/>
    <w:rsid w:val="00D02088"/>
    <w:rsid w:val="00D029F7"/>
    <w:rsid w:val="00D02DAE"/>
    <w:rsid w:val="00D031E4"/>
    <w:rsid w:val="00D050EC"/>
    <w:rsid w:val="00D0591C"/>
    <w:rsid w:val="00D05ACF"/>
    <w:rsid w:val="00D07118"/>
    <w:rsid w:val="00D10975"/>
    <w:rsid w:val="00D10B53"/>
    <w:rsid w:val="00D10BA4"/>
    <w:rsid w:val="00D111BF"/>
    <w:rsid w:val="00D11591"/>
    <w:rsid w:val="00D11E4F"/>
    <w:rsid w:val="00D1470F"/>
    <w:rsid w:val="00D14716"/>
    <w:rsid w:val="00D14B2F"/>
    <w:rsid w:val="00D14D4A"/>
    <w:rsid w:val="00D15BE9"/>
    <w:rsid w:val="00D16A0E"/>
    <w:rsid w:val="00D204B3"/>
    <w:rsid w:val="00D20842"/>
    <w:rsid w:val="00D2092D"/>
    <w:rsid w:val="00D2113B"/>
    <w:rsid w:val="00D21C77"/>
    <w:rsid w:val="00D2204D"/>
    <w:rsid w:val="00D23206"/>
    <w:rsid w:val="00D234F4"/>
    <w:rsid w:val="00D23593"/>
    <w:rsid w:val="00D24921"/>
    <w:rsid w:val="00D24E86"/>
    <w:rsid w:val="00D25037"/>
    <w:rsid w:val="00D27808"/>
    <w:rsid w:val="00D27CE7"/>
    <w:rsid w:val="00D304DA"/>
    <w:rsid w:val="00D30F1C"/>
    <w:rsid w:val="00D31118"/>
    <w:rsid w:val="00D31805"/>
    <w:rsid w:val="00D321C5"/>
    <w:rsid w:val="00D32AE4"/>
    <w:rsid w:val="00D346AB"/>
    <w:rsid w:val="00D34841"/>
    <w:rsid w:val="00D36D2C"/>
    <w:rsid w:val="00D4072D"/>
    <w:rsid w:val="00D42B2B"/>
    <w:rsid w:val="00D431AE"/>
    <w:rsid w:val="00D4369A"/>
    <w:rsid w:val="00D4377A"/>
    <w:rsid w:val="00D43FC8"/>
    <w:rsid w:val="00D466BB"/>
    <w:rsid w:val="00D47F08"/>
    <w:rsid w:val="00D50C19"/>
    <w:rsid w:val="00D51A27"/>
    <w:rsid w:val="00D51D91"/>
    <w:rsid w:val="00D52431"/>
    <w:rsid w:val="00D534F0"/>
    <w:rsid w:val="00D54970"/>
    <w:rsid w:val="00D56E43"/>
    <w:rsid w:val="00D571F9"/>
    <w:rsid w:val="00D60BB2"/>
    <w:rsid w:val="00D614BB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9CD"/>
    <w:rsid w:val="00D65E61"/>
    <w:rsid w:val="00D668CF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048"/>
    <w:rsid w:val="00D77E20"/>
    <w:rsid w:val="00D77F48"/>
    <w:rsid w:val="00D80650"/>
    <w:rsid w:val="00D8067E"/>
    <w:rsid w:val="00D8086C"/>
    <w:rsid w:val="00D80B20"/>
    <w:rsid w:val="00D81B5B"/>
    <w:rsid w:val="00D8223C"/>
    <w:rsid w:val="00D83873"/>
    <w:rsid w:val="00D83F7C"/>
    <w:rsid w:val="00D8432F"/>
    <w:rsid w:val="00D84949"/>
    <w:rsid w:val="00D84B2D"/>
    <w:rsid w:val="00D8502D"/>
    <w:rsid w:val="00D85203"/>
    <w:rsid w:val="00D874BE"/>
    <w:rsid w:val="00D900C6"/>
    <w:rsid w:val="00D924F9"/>
    <w:rsid w:val="00D92AC5"/>
    <w:rsid w:val="00D94063"/>
    <w:rsid w:val="00D97953"/>
    <w:rsid w:val="00D97B68"/>
    <w:rsid w:val="00DA0491"/>
    <w:rsid w:val="00DA162B"/>
    <w:rsid w:val="00DA19B0"/>
    <w:rsid w:val="00DA34B4"/>
    <w:rsid w:val="00DA3FE8"/>
    <w:rsid w:val="00DA4AB5"/>
    <w:rsid w:val="00DA52A9"/>
    <w:rsid w:val="00DA5771"/>
    <w:rsid w:val="00DA6074"/>
    <w:rsid w:val="00DA675F"/>
    <w:rsid w:val="00DA6C6A"/>
    <w:rsid w:val="00DB181A"/>
    <w:rsid w:val="00DB2A7A"/>
    <w:rsid w:val="00DB2C1E"/>
    <w:rsid w:val="00DB3C6E"/>
    <w:rsid w:val="00DB4263"/>
    <w:rsid w:val="00DB47ED"/>
    <w:rsid w:val="00DB5D2D"/>
    <w:rsid w:val="00DB645F"/>
    <w:rsid w:val="00DB7CBC"/>
    <w:rsid w:val="00DC0A8E"/>
    <w:rsid w:val="00DC111D"/>
    <w:rsid w:val="00DC2386"/>
    <w:rsid w:val="00DC3F3E"/>
    <w:rsid w:val="00DC4A99"/>
    <w:rsid w:val="00DC570B"/>
    <w:rsid w:val="00DC594B"/>
    <w:rsid w:val="00DC6152"/>
    <w:rsid w:val="00DC702D"/>
    <w:rsid w:val="00DC75C3"/>
    <w:rsid w:val="00DD0490"/>
    <w:rsid w:val="00DD0514"/>
    <w:rsid w:val="00DD064E"/>
    <w:rsid w:val="00DD18B4"/>
    <w:rsid w:val="00DD2D43"/>
    <w:rsid w:val="00DD3183"/>
    <w:rsid w:val="00DD3787"/>
    <w:rsid w:val="00DD4671"/>
    <w:rsid w:val="00DD4857"/>
    <w:rsid w:val="00DD51CA"/>
    <w:rsid w:val="00DD5D20"/>
    <w:rsid w:val="00DD623E"/>
    <w:rsid w:val="00DD67CF"/>
    <w:rsid w:val="00DD6CB2"/>
    <w:rsid w:val="00DD78AF"/>
    <w:rsid w:val="00DD7B8B"/>
    <w:rsid w:val="00DD7F1F"/>
    <w:rsid w:val="00DE036F"/>
    <w:rsid w:val="00DE0E0E"/>
    <w:rsid w:val="00DE291C"/>
    <w:rsid w:val="00DE293A"/>
    <w:rsid w:val="00DE2EC3"/>
    <w:rsid w:val="00DE3E46"/>
    <w:rsid w:val="00DE403A"/>
    <w:rsid w:val="00DE4B1E"/>
    <w:rsid w:val="00DE4F88"/>
    <w:rsid w:val="00DE5848"/>
    <w:rsid w:val="00DE5B91"/>
    <w:rsid w:val="00DE5D7A"/>
    <w:rsid w:val="00DE6261"/>
    <w:rsid w:val="00DE62B2"/>
    <w:rsid w:val="00DE6405"/>
    <w:rsid w:val="00DF21CB"/>
    <w:rsid w:val="00DF2C99"/>
    <w:rsid w:val="00DF5BB5"/>
    <w:rsid w:val="00DF65B0"/>
    <w:rsid w:val="00DF67D5"/>
    <w:rsid w:val="00DF6BC5"/>
    <w:rsid w:val="00DF789A"/>
    <w:rsid w:val="00DF7B62"/>
    <w:rsid w:val="00E001C0"/>
    <w:rsid w:val="00E002ED"/>
    <w:rsid w:val="00E012C1"/>
    <w:rsid w:val="00E014D6"/>
    <w:rsid w:val="00E01BE8"/>
    <w:rsid w:val="00E01D27"/>
    <w:rsid w:val="00E0282B"/>
    <w:rsid w:val="00E034EF"/>
    <w:rsid w:val="00E03E3F"/>
    <w:rsid w:val="00E03ECD"/>
    <w:rsid w:val="00E04A37"/>
    <w:rsid w:val="00E05598"/>
    <w:rsid w:val="00E05668"/>
    <w:rsid w:val="00E0768B"/>
    <w:rsid w:val="00E114A2"/>
    <w:rsid w:val="00E123AC"/>
    <w:rsid w:val="00E1284F"/>
    <w:rsid w:val="00E12B4A"/>
    <w:rsid w:val="00E131A0"/>
    <w:rsid w:val="00E14899"/>
    <w:rsid w:val="00E14AEB"/>
    <w:rsid w:val="00E15312"/>
    <w:rsid w:val="00E15A8B"/>
    <w:rsid w:val="00E209C5"/>
    <w:rsid w:val="00E24ED5"/>
    <w:rsid w:val="00E261A3"/>
    <w:rsid w:val="00E261DB"/>
    <w:rsid w:val="00E279E9"/>
    <w:rsid w:val="00E304C9"/>
    <w:rsid w:val="00E3182B"/>
    <w:rsid w:val="00E31C41"/>
    <w:rsid w:val="00E334D1"/>
    <w:rsid w:val="00E33CB2"/>
    <w:rsid w:val="00E35997"/>
    <w:rsid w:val="00E37996"/>
    <w:rsid w:val="00E37E8D"/>
    <w:rsid w:val="00E40502"/>
    <w:rsid w:val="00E40728"/>
    <w:rsid w:val="00E41C31"/>
    <w:rsid w:val="00E42B19"/>
    <w:rsid w:val="00E437B7"/>
    <w:rsid w:val="00E43A67"/>
    <w:rsid w:val="00E44E15"/>
    <w:rsid w:val="00E457FE"/>
    <w:rsid w:val="00E45D36"/>
    <w:rsid w:val="00E46025"/>
    <w:rsid w:val="00E46BF4"/>
    <w:rsid w:val="00E47145"/>
    <w:rsid w:val="00E473F7"/>
    <w:rsid w:val="00E47565"/>
    <w:rsid w:val="00E47A7E"/>
    <w:rsid w:val="00E5148E"/>
    <w:rsid w:val="00E52C90"/>
    <w:rsid w:val="00E55919"/>
    <w:rsid w:val="00E55A6F"/>
    <w:rsid w:val="00E56624"/>
    <w:rsid w:val="00E56738"/>
    <w:rsid w:val="00E56D32"/>
    <w:rsid w:val="00E61F43"/>
    <w:rsid w:val="00E6220C"/>
    <w:rsid w:val="00E62348"/>
    <w:rsid w:val="00E62BF5"/>
    <w:rsid w:val="00E62DF1"/>
    <w:rsid w:val="00E631C3"/>
    <w:rsid w:val="00E65081"/>
    <w:rsid w:val="00E67EC3"/>
    <w:rsid w:val="00E70FBF"/>
    <w:rsid w:val="00E724C4"/>
    <w:rsid w:val="00E7272C"/>
    <w:rsid w:val="00E72BFC"/>
    <w:rsid w:val="00E735B7"/>
    <w:rsid w:val="00E73F51"/>
    <w:rsid w:val="00E76D95"/>
    <w:rsid w:val="00E7743A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3A6D"/>
    <w:rsid w:val="00E8443D"/>
    <w:rsid w:val="00E864D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1F42"/>
    <w:rsid w:val="00E9228B"/>
    <w:rsid w:val="00E935DB"/>
    <w:rsid w:val="00E94628"/>
    <w:rsid w:val="00E955C2"/>
    <w:rsid w:val="00E96054"/>
    <w:rsid w:val="00E97208"/>
    <w:rsid w:val="00E973B5"/>
    <w:rsid w:val="00E973FA"/>
    <w:rsid w:val="00E9771C"/>
    <w:rsid w:val="00EA0409"/>
    <w:rsid w:val="00EA12E9"/>
    <w:rsid w:val="00EA172B"/>
    <w:rsid w:val="00EA1C0A"/>
    <w:rsid w:val="00EA3A95"/>
    <w:rsid w:val="00EA3D6A"/>
    <w:rsid w:val="00EA546A"/>
    <w:rsid w:val="00EA5CFC"/>
    <w:rsid w:val="00EA6914"/>
    <w:rsid w:val="00EA7D19"/>
    <w:rsid w:val="00EA7FCC"/>
    <w:rsid w:val="00EB0756"/>
    <w:rsid w:val="00EB10A9"/>
    <w:rsid w:val="00EB116C"/>
    <w:rsid w:val="00EB1964"/>
    <w:rsid w:val="00EB1CE6"/>
    <w:rsid w:val="00EB3252"/>
    <w:rsid w:val="00EB32A6"/>
    <w:rsid w:val="00EB5570"/>
    <w:rsid w:val="00EB5FA3"/>
    <w:rsid w:val="00EB6845"/>
    <w:rsid w:val="00EB686A"/>
    <w:rsid w:val="00EB7735"/>
    <w:rsid w:val="00EB791A"/>
    <w:rsid w:val="00EC0617"/>
    <w:rsid w:val="00EC3450"/>
    <w:rsid w:val="00EC37AE"/>
    <w:rsid w:val="00EC4616"/>
    <w:rsid w:val="00EC480E"/>
    <w:rsid w:val="00EC4C38"/>
    <w:rsid w:val="00EC50A4"/>
    <w:rsid w:val="00EC5A74"/>
    <w:rsid w:val="00EC5B26"/>
    <w:rsid w:val="00EC6146"/>
    <w:rsid w:val="00EC6309"/>
    <w:rsid w:val="00EC6DB9"/>
    <w:rsid w:val="00EC71BA"/>
    <w:rsid w:val="00EC7797"/>
    <w:rsid w:val="00ED0862"/>
    <w:rsid w:val="00ED0EE9"/>
    <w:rsid w:val="00ED1714"/>
    <w:rsid w:val="00ED2415"/>
    <w:rsid w:val="00ED2563"/>
    <w:rsid w:val="00ED2CB9"/>
    <w:rsid w:val="00ED2F64"/>
    <w:rsid w:val="00ED4082"/>
    <w:rsid w:val="00ED4795"/>
    <w:rsid w:val="00ED4D08"/>
    <w:rsid w:val="00ED4FC8"/>
    <w:rsid w:val="00ED55D8"/>
    <w:rsid w:val="00ED5914"/>
    <w:rsid w:val="00ED5E2B"/>
    <w:rsid w:val="00EE0ABB"/>
    <w:rsid w:val="00EE148F"/>
    <w:rsid w:val="00EE15ED"/>
    <w:rsid w:val="00EE1953"/>
    <w:rsid w:val="00EE1C6B"/>
    <w:rsid w:val="00EE3327"/>
    <w:rsid w:val="00EE442E"/>
    <w:rsid w:val="00EE55B9"/>
    <w:rsid w:val="00EE5DCB"/>
    <w:rsid w:val="00EE6C7C"/>
    <w:rsid w:val="00EE6FBC"/>
    <w:rsid w:val="00EE7C8A"/>
    <w:rsid w:val="00EF06D7"/>
    <w:rsid w:val="00EF1703"/>
    <w:rsid w:val="00EF1E6E"/>
    <w:rsid w:val="00EF236B"/>
    <w:rsid w:val="00EF3182"/>
    <w:rsid w:val="00EF3C2A"/>
    <w:rsid w:val="00EF4B94"/>
    <w:rsid w:val="00EF5401"/>
    <w:rsid w:val="00EF59D3"/>
    <w:rsid w:val="00EF5D17"/>
    <w:rsid w:val="00EF710D"/>
    <w:rsid w:val="00F000E1"/>
    <w:rsid w:val="00F00307"/>
    <w:rsid w:val="00F01217"/>
    <w:rsid w:val="00F0160A"/>
    <w:rsid w:val="00F01636"/>
    <w:rsid w:val="00F01ACF"/>
    <w:rsid w:val="00F01BB4"/>
    <w:rsid w:val="00F02270"/>
    <w:rsid w:val="00F02D15"/>
    <w:rsid w:val="00F02DA4"/>
    <w:rsid w:val="00F03038"/>
    <w:rsid w:val="00F04E01"/>
    <w:rsid w:val="00F04FF6"/>
    <w:rsid w:val="00F058F0"/>
    <w:rsid w:val="00F05FE8"/>
    <w:rsid w:val="00F060BB"/>
    <w:rsid w:val="00F0617C"/>
    <w:rsid w:val="00F0651E"/>
    <w:rsid w:val="00F07D9D"/>
    <w:rsid w:val="00F10361"/>
    <w:rsid w:val="00F108DA"/>
    <w:rsid w:val="00F144EE"/>
    <w:rsid w:val="00F14926"/>
    <w:rsid w:val="00F15168"/>
    <w:rsid w:val="00F16349"/>
    <w:rsid w:val="00F17A13"/>
    <w:rsid w:val="00F200A3"/>
    <w:rsid w:val="00F20570"/>
    <w:rsid w:val="00F205DB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1CEC"/>
    <w:rsid w:val="00F33964"/>
    <w:rsid w:val="00F339AD"/>
    <w:rsid w:val="00F36BC4"/>
    <w:rsid w:val="00F37BC1"/>
    <w:rsid w:val="00F37EAB"/>
    <w:rsid w:val="00F401FE"/>
    <w:rsid w:val="00F40FD3"/>
    <w:rsid w:val="00F44EC4"/>
    <w:rsid w:val="00F4505C"/>
    <w:rsid w:val="00F45432"/>
    <w:rsid w:val="00F45D64"/>
    <w:rsid w:val="00F46A78"/>
    <w:rsid w:val="00F50529"/>
    <w:rsid w:val="00F5227D"/>
    <w:rsid w:val="00F54B70"/>
    <w:rsid w:val="00F5523B"/>
    <w:rsid w:val="00F55841"/>
    <w:rsid w:val="00F5602D"/>
    <w:rsid w:val="00F56BFA"/>
    <w:rsid w:val="00F574EF"/>
    <w:rsid w:val="00F60802"/>
    <w:rsid w:val="00F61A77"/>
    <w:rsid w:val="00F61EA4"/>
    <w:rsid w:val="00F61EC8"/>
    <w:rsid w:val="00F62524"/>
    <w:rsid w:val="00F625AD"/>
    <w:rsid w:val="00F62BED"/>
    <w:rsid w:val="00F64F34"/>
    <w:rsid w:val="00F6676B"/>
    <w:rsid w:val="00F66DDC"/>
    <w:rsid w:val="00F670A4"/>
    <w:rsid w:val="00F672DE"/>
    <w:rsid w:val="00F67611"/>
    <w:rsid w:val="00F70037"/>
    <w:rsid w:val="00F70A55"/>
    <w:rsid w:val="00F74168"/>
    <w:rsid w:val="00F74177"/>
    <w:rsid w:val="00F752E5"/>
    <w:rsid w:val="00F75439"/>
    <w:rsid w:val="00F76521"/>
    <w:rsid w:val="00F76C74"/>
    <w:rsid w:val="00F7779A"/>
    <w:rsid w:val="00F77C12"/>
    <w:rsid w:val="00F77FCC"/>
    <w:rsid w:val="00F8038E"/>
    <w:rsid w:val="00F805DD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138F"/>
    <w:rsid w:val="00FB1EE1"/>
    <w:rsid w:val="00FB2884"/>
    <w:rsid w:val="00FB2C4A"/>
    <w:rsid w:val="00FB2EA7"/>
    <w:rsid w:val="00FB33D2"/>
    <w:rsid w:val="00FB3519"/>
    <w:rsid w:val="00FB3AC9"/>
    <w:rsid w:val="00FB5E0A"/>
    <w:rsid w:val="00FB6F14"/>
    <w:rsid w:val="00FB784C"/>
    <w:rsid w:val="00FC0360"/>
    <w:rsid w:val="00FC093B"/>
    <w:rsid w:val="00FC15C9"/>
    <w:rsid w:val="00FC1DAC"/>
    <w:rsid w:val="00FC2669"/>
    <w:rsid w:val="00FC2B04"/>
    <w:rsid w:val="00FC2CB1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26C7"/>
    <w:rsid w:val="00FD38FF"/>
    <w:rsid w:val="00FD3A4C"/>
    <w:rsid w:val="00FD3AB0"/>
    <w:rsid w:val="00FD4748"/>
    <w:rsid w:val="00FD4EF4"/>
    <w:rsid w:val="00FD50D2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5ECE"/>
    <w:rsid w:val="00FF0200"/>
    <w:rsid w:val="00FF053E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,"/>
  <w14:docId w14:val="10D2C27B"/>
  <w15:docId w15:val="{9016D462-AB4E-4B1D-AE75-17470CCB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Heading1">
    <w:name w:val="heading 1"/>
    <w:aliases w:val="TOTVS Título"/>
    <w:basedOn w:val="Normal"/>
    <w:next w:val="Normal"/>
    <w:link w:val="Heading1Char1"/>
    <w:autoRedefine/>
    <w:uiPriority w:val="9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Heading2">
    <w:name w:val="heading 2"/>
    <w:aliases w:val="TOTVS Título 2 - 2014"/>
    <w:basedOn w:val="Normal"/>
    <w:next w:val="Normal"/>
    <w:link w:val="Heading2Char1"/>
    <w:uiPriority w:val="9"/>
    <w:unhideWhenUsed/>
    <w:qFormat/>
    <w:rsid w:val="00537603"/>
    <w:pPr>
      <w:keepNext/>
      <w:numPr>
        <w:ilvl w:val="1"/>
        <w:numId w:val="3"/>
      </w:numPr>
      <w:spacing w:before="240" w:after="60"/>
      <w:ind w:left="1145" w:hanging="578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2B4BA8"/>
    <w:pPr>
      <w:keepNext/>
      <w:numPr>
        <w:ilvl w:val="2"/>
        <w:numId w:val="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aliases w:val="TOTVS - Texto caixa"/>
    <w:basedOn w:val="Normal"/>
    <w:next w:val="Normal"/>
    <w:link w:val="Heading4Char"/>
    <w:uiPriority w:val="99"/>
    <w:unhideWhenUsed/>
    <w:qFormat/>
    <w:rsid w:val="00C4691D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7FF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7FF5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B7FF5"/>
    <w:pPr>
      <w:numPr>
        <w:ilvl w:val="6"/>
        <w:numId w:val="3"/>
      </w:numPr>
      <w:spacing w:before="240" w:after="60"/>
      <w:outlineLvl w:val="6"/>
    </w:pPr>
    <w:rPr>
      <w:rFonts w:eastAsia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B7FF5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B7FF5"/>
    <w:pPr>
      <w:numPr>
        <w:ilvl w:val="8"/>
        <w:numId w:val="3"/>
      </w:numPr>
      <w:spacing w:before="240" w:after="60"/>
      <w:outlineLvl w:val="8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OTVS Título Char"/>
    <w:basedOn w:val="DefaultParagraphFont"/>
    <w:link w:val="Heading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Heading2Char1">
    <w:name w:val="Heading 2 Char1"/>
    <w:aliases w:val="TOTVS Título 2 - 2014 Char"/>
    <w:basedOn w:val="DefaultParagraphFont"/>
    <w:link w:val="Heading2"/>
    <w:uiPriority w:val="99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aliases w:val="TOTVS - Texto caixa Char"/>
    <w:basedOn w:val="DefaultParagraphFont"/>
    <w:link w:val="Heading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3B7FF5"/>
    <w:rPr>
      <w:rFonts w:eastAsia="Times New Roman"/>
      <w:sz w:val="18"/>
      <w:szCs w:val="22"/>
      <w:lang w:eastAsia="en-US"/>
    </w:rPr>
  </w:style>
  <w:style w:type="paragraph" w:styleId="NoSpacing">
    <w:name w:val="No Spacing"/>
    <w:link w:val="NoSpacingChar"/>
    <w:uiPriority w:val="1"/>
    <w:qFormat/>
    <w:rsid w:val="0023691E"/>
    <w:pPr>
      <w:jc w:val="both"/>
    </w:pPr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99C"/>
    <w:rPr>
      <w:sz w:val="22"/>
      <w:szCs w:val="22"/>
      <w:lang w:val="pt-BR" w:eastAsia="en-US" w:bidi="ar-SA"/>
    </w:rPr>
  </w:style>
  <w:style w:type="paragraph" w:styleId="Header">
    <w:name w:val="header"/>
    <w:basedOn w:val="Normal"/>
    <w:link w:val="Header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3691E"/>
  </w:style>
  <w:style w:type="paragraph" w:styleId="Footer">
    <w:name w:val="footer"/>
    <w:basedOn w:val="Normal"/>
    <w:link w:val="Footer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3691E"/>
  </w:style>
  <w:style w:type="paragraph" w:styleId="DocumentMap">
    <w:name w:val="Document Map"/>
    <w:basedOn w:val="Normal"/>
    <w:link w:val="DocumentMap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15B03"/>
    <w:rPr>
      <w:rFonts w:eastAsia="Times New Roman" w:hAnsi="Tahoma"/>
      <w:sz w:val="16"/>
      <w:szCs w:val="16"/>
    </w:rPr>
  </w:style>
  <w:style w:type="paragraph" w:styleId="Title">
    <w:name w:val="Title"/>
    <w:aliases w:val="TOTVS Subtítulo"/>
    <w:basedOn w:val="Normal"/>
    <w:next w:val="Normal"/>
    <w:link w:val="TitleChar1"/>
    <w:autoRedefine/>
    <w:qFormat/>
    <w:rsid w:val="00537603"/>
    <w:pPr>
      <w:spacing w:before="240" w:after="60"/>
      <w:ind w:left="360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itleChar1">
    <w:name w:val="Title Char1"/>
    <w:aliases w:val="TOTVS Subtítulo Char"/>
    <w:basedOn w:val="DefaultParagraphFont"/>
    <w:link w:val="Title"/>
    <w:rsid w:val="00537603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3CE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DefaultParagraphFont"/>
    <w:uiPriority w:val="99"/>
    <w:unhideWhenUsed/>
    <w:rsid w:val="008A57E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A57E5"/>
    <w:pPr>
      <w:jc w:val="left"/>
      <w:outlineLvl w:val="9"/>
    </w:pPr>
    <w:rPr>
      <w:color w:val="365F91"/>
    </w:rPr>
  </w:style>
  <w:style w:type="paragraph" w:styleId="Subtitle">
    <w:name w:val="Subtitle"/>
    <w:aliases w:val="TOTVS Subsubtítulo"/>
    <w:basedOn w:val="Title"/>
    <w:next w:val="Normal"/>
    <w:link w:val="SubtitleChar"/>
    <w:autoRedefine/>
    <w:uiPriority w:val="11"/>
    <w:qFormat/>
    <w:rsid w:val="00AF3BA6"/>
    <w:rPr>
      <w:rFonts w:ascii="Courier New" w:hAnsi="Courier New" w:cs="Courier New"/>
      <w:color w:val="auto"/>
    </w:rPr>
  </w:style>
  <w:style w:type="character" w:customStyle="1" w:styleId="SubtitleChar">
    <w:name w:val="Subtitle Char"/>
    <w:aliases w:val="TOTVS Subsubtítulo Char"/>
    <w:basedOn w:val="DefaultParagraphFont"/>
    <w:link w:val="Subtitle"/>
    <w:uiPriority w:val="11"/>
    <w:rsid w:val="00AF3BA6"/>
    <w:rPr>
      <w:rFonts w:ascii="Courier New" w:eastAsia="Times New Roman" w:hAnsi="Courier New" w:cs="Courier New"/>
      <w:b/>
      <w:bCs/>
      <w:kern w:val="28"/>
      <w:sz w:val="28"/>
      <w:szCs w:val="22"/>
      <w:lang w:eastAsia="en-US"/>
    </w:rPr>
  </w:style>
  <w:style w:type="paragraph" w:styleId="TOC2">
    <w:name w:val="toc 2"/>
    <w:basedOn w:val="Larcio"/>
    <w:next w:val="Larcio"/>
    <w:autoRedefine/>
    <w:uiPriority w:val="39"/>
    <w:unhideWhenUsed/>
    <w:rsid w:val="00915CD6"/>
    <w:pPr>
      <w:tabs>
        <w:tab w:val="clear" w:pos="480"/>
        <w:tab w:val="left" w:pos="0"/>
        <w:tab w:val="left" w:pos="567"/>
        <w:tab w:val="left" w:pos="720"/>
        <w:tab w:val="right" w:leader="dot" w:pos="8861"/>
      </w:tabs>
      <w:spacing w:before="120" w:after="40"/>
    </w:pPr>
    <w:rPr>
      <w:b w:val="0"/>
      <w:color w:val="000000" w:themeColor="text1"/>
      <w:sz w:val="22"/>
    </w:rPr>
  </w:style>
  <w:style w:type="character" w:styleId="SubtleEmphasis">
    <w:name w:val="Subtle Emphasis"/>
    <w:aliases w:val="TOTVS Ênfase Sutil"/>
    <w:basedOn w:val="DefaultParagraphFont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DefaultParagraphFont"/>
    <w:link w:val="TOTVSItlico"/>
    <w:rsid w:val="00F2796F"/>
    <w:rPr>
      <w:i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PageNumber">
    <w:name w:val="page number"/>
    <w:basedOn w:val="DefaultParagraphFont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DefaultParagraphFont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Heading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Heading2"/>
    <w:rsid w:val="008B7EC1"/>
    <w:pPr>
      <w:numPr>
        <w:ilvl w:val="0"/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DefaultParagraphFont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BodyText2">
    <w:name w:val="Body Text 2"/>
    <w:basedOn w:val="Normal"/>
    <w:link w:val="BodyText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BodyText">
    <w:name w:val="Body Text"/>
    <w:basedOn w:val="Normal"/>
    <w:link w:val="BodyText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TOC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Heading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PlainText">
    <w:name w:val="Plain Text"/>
    <w:basedOn w:val="Normal"/>
    <w:link w:val="PlainText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ainTextChar">
    <w:name w:val="Plain Text Char"/>
    <w:basedOn w:val="DefaultParagraphFont"/>
    <w:link w:val="PlainText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TOC1"/>
    <w:rsid w:val="008B7EC1"/>
  </w:style>
  <w:style w:type="paragraph" w:styleId="TOC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FollowedHyperlink">
    <w:name w:val="FollowedHyperlink"/>
    <w:basedOn w:val="DefaultParagraphFont"/>
    <w:rsid w:val="008B7EC1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BodyTextIndentChar">
    <w:name w:val="Body Text Indent Char"/>
    <w:basedOn w:val="DefaultParagraphFont"/>
    <w:link w:val="BodyTextIndent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TOC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OC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OC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8B7EC1"/>
    <w:rPr>
      <w:b/>
      <w:bCs/>
    </w:rPr>
  </w:style>
  <w:style w:type="paragraph" w:styleId="TOC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TOC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Emphasis">
    <w:name w:val="Emphasis"/>
    <w:basedOn w:val="DefaultParagraphFont"/>
    <w:qFormat/>
    <w:rsid w:val="008B7EC1"/>
    <w:rPr>
      <w:i/>
      <w:iCs/>
    </w:rPr>
  </w:style>
  <w:style w:type="paragraph" w:styleId="FootnoteText">
    <w:name w:val="footnote text"/>
    <w:basedOn w:val="Normal"/>
    <w:link w:val="FootnoteText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semiHidden/>
    <w:rsid w:val="008B7EC1"/>
    <w:rPr>
      <w:rFonts w:ascii="Times New Roman" w:eastAsia="Times New Roman" w:hAnsi="Times New Roman"/>
    </w:rPr>
  </w:style>
  <w:style w:type="character" w:styleId="FootnoteReference">
    <w:name w:val="footnote reference"/>
    <w:basedOn w:val="DefaultParagraphFont"/>
    <w:semiHidden/>
    <w:rsid w:val="008B7EC1"/>
    <w:rPr>
      <w:vertAlign w:val="superscript"/>
    </w:rPr>
  </w:style>
  <w:style w:type="table" w:styleId="TableGrid">
    <w:name w:val="Table Grid"/>
    <w:basedOn w:val="TableNormal"/>
    <w:rsid w:val="008B7EC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875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5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50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5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50B"/>
    <w:rPr>
      <w:b/>
      <w:bCs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ion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Heading2Char1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9D7BE8"/>
    <w:rPr>
      <w:b/>
      <w:bCs/>
      <w:smallCaps/>
      <w:color w:val="4F81BD" w:themeColor="accent1"/>
      <w:spacing w:val="5"/>
    </w:rPr>
  </w:style>
  <w:style w:type="table" w:styleId="ListTable3-Accent5">
    <w:name w:val="List Table 3 Accent 5"/>
    <w:basedOn w:val="TableNormal"/>
    <w:uiPriority w:val="48"/>
    <w:rsid w:val="00F56BFA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56BF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575388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FB6F14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10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mpras2.unievangelica.edu.br:8" TargetMode="External"/><Relationship Id="rId9" Type="http://schemas.openxmlformats.org/officeDocument/2006/relationships/hyperlink" Target="%20http://compras2.unievangelica.edu.br:8085/WS_INTFLUIG.apw?WSDL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fernanda.nicolino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22ABF-A7F0-3440-BF68-9968ABF04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C:\Users\fernanda.nicolino\Downloads\Modelo padrao para documentos  - Formato Word 2014 v1.dotx</Template>
  <TotalTime>0</TotalTime>
  <Pages>6</Pages>
  <Words>1248</Words>
  <Characters>7119</Characters>
  <Application>Microsoft Macintosh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8351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Vieira Nicolino</dc:creator>
  <cp:lastModifiedBy>Microsoft Office User</cp:lastModifiedBy>
  <cp:revision>2</cp:revision>
  <cp:lastPrinted>2015-09-08T17:17:00Z</cp:lastPrinted>
  <dcterms:created xsi:type="dcterms:W3CDTF">2018-01-09T13:44:00Z</dcterms:created>
  <dcterms:modified xsi:type="dcterms:W3CDTF">2018-01-09T13:44:00Z</dcterms:modified>
</cp:coreProperties>
</file>