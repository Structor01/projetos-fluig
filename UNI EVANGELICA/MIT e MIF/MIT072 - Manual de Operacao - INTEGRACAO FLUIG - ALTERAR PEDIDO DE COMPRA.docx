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8022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57085CFC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1A90033" wp14:editId="2B797DEB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BC22F" w14:textId="77777777" w:rsidR="00A017D1" w:rsidRPr="008D7899" w:rsidRDefault="00A017D1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24/12/2017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A017D1" w:rsidRPr="008D7899" w:rsidRDefault="00A017D1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24/12/2017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6EE06E98" wp14:editId="32FFAF56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4609F" w14:textId="77777777" w:rsidR="00A017D1" w:rsidRPr="00EC3450" w:rsidRDefault="00A017D1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A017D1" w:rsidRPr="00EC3450" w:rsidRDefault="00A017D1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E41812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77C534A" w14:textId="77777777" w:rsidR="00D2092D" w:rsidRDefault="00692EC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7941552" w14:textId="77777777" w:rsidR="00D2092D" w:rsidRDefault="00692EC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3702EA05" w14:textId="77777777" w:rsidR="00D2092D" w:rsidRDefault="00692EC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626C62">
              <w:rPr>
                <w:rStyle w:val="Hyperlink"/>
                <w:noProof/>
              </w:rPr>
              <w:t xml:space="preserve"> – </w:t>
            </w:r>
            <w:r w:rsidR="00596A37">
              <w:rPr>
                <w:rStyle w:val="Hyperlink"/>
                <w:noProof/>
              </w:rPr>
              <w:t>Alterar Pedido de Compra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5D885A1" w14:textId="77777777" w:rsidR="00D2092D" w:rsidRDefault="00692EC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E8B33B9" w14:textId="77777777" w:rsidR="00D2092D" w:rsidRDefault="00692EC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D4C2FED" w14:textId="77777777" w:rsidR="00D2092D" w:rsidRDefault="00692EC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ED76A45" w14:textId="77777777" w:rsidR="00D2092D" w:rsidRDefault="00692EC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914A45E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27F2990B" w14:textId="77777777" w:rsidR="00385928" w:rsidRDefault="00385928" w:rsidP="00C073CE">
      <w:pPr>
        <w:pStyle w:val="Larcio"/>
      </w:pPr>
    </w:p>
    <w:p w14:paraId="20E60E3E" w14:textId="77777777" w:rsidR="00385928" w:rsidRPr="008D1042" w:rsidRDefault="00385928" w:rsidP="00C073CE">
      <w:pPr>
        <w:pStyle w:val="Larcio"/>
      </w:pPr>
    </w:p>
    <w:p w14:paraId="34BD32CC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59528085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4D1941F0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65F7675A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5D0362F0" w14:textId="77777777" w:rsidR="00EC3450" w:rsidRPr="00EC3450" w:rsidRDefault="00245D0E" w:rsidP="00596A37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bookmarkEnd w:id="25"/>
            <w:r w:rsidR="00596A37">
              <w:rPr>
                <w:color w:val="17365D"/>
                <w:sz w:val="22"/>
                <w:szCs w:val="22"/>
                <w:lang w:val="pt-BR"/>
              </w:rPr>
              <w:t xml:space="preserve">Alterar Pedido </w:t>
            </w:r>
            <w:r w:rsidR="00626C62">
              <w:rPr>
                <w:color w:val="17365D"/>
                <w:sz w:val="22"/>
                <w:szCs w:val="22"/>
                <w:lang w:val="pt-BR"/>
              </w:rPr>
              <w:t xml:space="preserve">de </w:t>
            </w:r>
            <w:r w:rsidR="00095E4F">
              <w:rPr>
                <w:color w:val="17365D"/>
                <w:sz w:val="22"/>
                <w:szCs w:val="22"/>
                <w:lang w:val="pt-BR"/>
              </w:rPr>
              <w:t>Compra</w:t>
            </w:r>
          </w:p>
        </w:tc>
      </w:tr>
    </w:tbl>
    <w:p w14:paraId="5F44E38D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70DA7BBA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08C970CE" w14:textId="77777777" w:rsidR="008A0CD7" w:rsidRDefault="008A0CD7" w:rsidP="00A76D7C"/>
    <w:p w14:paraId="32F94768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proofErr w:type="spellStart"/>
      <w:r w:rsidR="00434E9A">
        <w:t>Fluig</w:t>
      </w:r>
      <w:proofErr w:type="spellEnd"/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20353FF1" w14:textId="77777777" w:rsidR="00FB1EE1" w:rsidRDefault="00FB1EE1" w:rsidP="00A4021F">
      <w:pPr>
        <w:rPr>
          <w:lang w:val="en-US"/>
        </w:rPr>
      </w:pPr>
    </w:p>
    <w:p w14:paraId="35E2CE41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590F54F3" w14:textId="77777777" w:rsidR="00813F77" w:rsidRDefault="00813F77" w:rsidP="00A4021F">
      <w:pPr>
        <w:rPr>
          <w:lang w:val="en-US"/>
        </w:rPr>
      </w:pPr>
    </w:p>
    <w:p w14:paraId="3C3AD71A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</w:t>
      </w:r>
      <w:proofErr w:type="spellStart"/>
      <w:r w:rsidR="00DE5D7A">
        <w:t>Webservce</w:t>
      </w:r>
      <w:proofErr w:type="spellEnd"/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385ADEB5" w14:textId="77777777" w:rsidR="001B55A1" w:rsidRDefault="001B55A1" w:rsidP="008C564F"/>
    <w:p w14:paraId="111E8C90" w14:textId="77777777" w:rsidR="001B55A1" w:rsidRDefault="001B55A1" w:rsidP="008C564F">
      <w:r>
        <w:t>No arquivo appserver.ini deverá ser incluído o trecho de configuração:</w:t>
      </w:r>
    </w:p>
    <w:p w14:paraId="5C033CBD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033E02F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7D05861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57F5121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6FC3097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284FEF2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1D9696FE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;configurar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esse trecho para definir </w:t>
      </w:r>
      <w:proofErr w:type="spellStart"/>
      <w:r>
        <w:rPr>
          <w:rFonts w:ascii="Consolas" w:hAnsi="Consolas" w:cs="Consolas"/>
          <w:sz w:val="18"/>
          <w:lang w:eastAsia="pt-BR"/>
        </w:rPr>
        <w:t>url</w:t>
      </w:r>
      <w:proofErr w:type="spellEnd"/>
      <w:r>
        <w:rPr>
          <w:rFonts w:ascii="Consolas" w:hAnsi="Consolas" w:cs="Consolas"/>
          <w:sz w:val="18"/>
          <w:lang w:eastAsia="pt-BR"/>
        </w:rPr>
        <w:t xml:space="preserve"> para acesso do WS</w:t>
      </w:r>
    </w:p>
    <w:p w14:paraId="352B505C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;deve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contar IP do Servidor ou caminho de rede + porta</w:t>
      </w:r>
    </w:p>
    <w:p w14:paraId="59B6BB3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</w:t>
      </w:r>
      <w:proofErr w:type="gramStart"/>
      <w:r w:rsidRPr="00434E9A">
        <w:rPr>
          <w:rFonts w:ascii="Consolas" w:hAnsi="Consolas" w:cs="Consolas"/>
          <w:sz w:val="18"/>
          <w:lang w:eastAsia="pt-BR"/>
        </w:rPr>
        <w:t>compras2.unievangelica.edu.br:8085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]</w:t>
      </w:r>
    </w:p>
    <w:p w14:paraId="5238954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5FC49BE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149D496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7115CA8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6C06D21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5CB78A29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</w:t>
      </w:r>
      <w:proofErr w:type="spellStart"/>
      <w:r w:rsidRPr="00434E9A">
        <w:rPr>
          <w:rFonts w:ascii="Consolas" w:hAnsi="Consolas" w:cs="Consolas"/>
          <w:sz w:val="18"/>
          <w:lang w:eastAsia="pt-BR"/>
        </w:rPr>
        <w:t>wsindex.apw</w:t>
      </w:r>
      <w:proofErr w:type="spellEnd"/>
    </w:p>
    <w:p w14:paraId="083C28D4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06F71001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;este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trecho é fixo, deve ter nome do </w:t>
      </w:r>
      <w:proofErr w:type="spellStart"/>
      <w:r>
        <w:rPr>
          <w:rFonts w:ascii="Consolas" w:hAnsi="Consolas" w:cs="Consolas"/>
          <w:sz w:val="18"/>
          <w:lang w:eastAsia="pt-BR"/>
        </w:rPr>
        <w:t>ResponseJob</w:t>
      </w:r>
      <w:proofErr w:type="spellEnd"/>
      <w:r>
        <w:rPr>
          <w:rFonts w:ascii="Consolas" w:hAnsi="Consolas" w:cs="Consolas"/>
          <w:sz w:val="18"/>
          <w:lang w:eastAsia="pt-BR"/>
        </w:rPr>
        <w:t xml:space="preserve"> da trecho anterior</w:t>
      </w:r>
    </w:p>
    <w:p w14:paraId="4F2DB8A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2812952C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6BF18808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2BFC8CF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</w:t>
      </w:r>
      <w:proofErr w:type="gramStart"/>
      <w:r w:rsidRPr="00434E9A">
        <w:rPr>
          <w:rFonts w:ascii="Consolas" w:hAnsi="Consolas" w:cs="Consolas"/>
          <w:sz w:val="18"/>
          <w:lang w:eastAsia="pt-BR"/>
        </w:rPr>
        <w:t>1,*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**</w:t>
      </w:r>
    </w:p>
    <w:p w14:paraId="12B80B7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399B944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2093C09C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5F50D439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3AEA6759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4D8B969A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7F1D608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250DA318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proofErr w:type="gramStart"/>
      <w:r w:rsidRPr="00434E9A">
        <w:rPr>
          <w:rFonts w:ascii="Consolas" w:hAnsi="Consolas" w:cs="Consolas"/>
          <w:sz w:val="18"/>
          <w:lang w:eastAsia="pt-BR"/>
        </w:rPr>
        <w:t>;JOBS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=JOB_WS_010101</w:t>
      </w:r>
    </w:p>
    <w:p w14:paraId="17368718" w14:textId="77777777" w:rsidR="00434E9A" w:rsidRDefault="00434E9A" w:rsidP="00434E9A">
      <w:pPr>
        <w:ind w:firstLine="709"/>
      </w:pPr>
    </w:p>
    <w:p w14:paraId="21E9601D" w14:textId="77777777" w:rsidR="00B65A0F" w:rsidRDefault="00B65A0F" w:rsidP="00554EF8">
      <w:r>
        <w:t xml:space="preserve">Configure e salve o arquivo. Reinicie o serviço e tente acessar a URL configurada pelo </w:t>
      </w:r>
      <w:proofErr w:type="spellStart"/>
      <w:r>
        <w:t>nevegador</w:t>
      </w:r>
      <w:proofErr w:type="spellEnd"/>
      <w:r>
        <w:t xml:space="preserve">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1118FB73" w14:textId="77777777" w:rsidR="00B65A0F" w:rsidRDefault="00B65A0F" w:rsidP="00554EF8"/>
    <w:p w14:paraId="06732620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</w:t>
      </w:r>
      <w:proofErr w:type="gramStart"/>
      <w:r w:rsidR="00B65A0F">
        <w:t>os fontes</w:t>
      </w:r>
      <w:proofErr w:type="gramEnd"/>
      <w:r w:rsidR="00B65A0F">
        <w:t xml:space="preserve"> </w:t>
      </w:r>
      <w:r>
        <w:t>para que este serviço esteja disponível e habilitado (veja lista de fontes detalhados neste documento).</w:t>
      </w:r>
    </w:p>
    <w:p w14:paraId="0A8A47B6" w14:textId="77777777" w:rsidR="004C4D9E" w:rsidRDefault="004C4D9E" w:rsidP="00FE5ECE">
      <w:pPr>
        <w:ind w:left="709" w:hanging="709"/>
      </w:pPr>
    </w:p>
    <w:p w14:paraId="75EDB96D" w14:textId="77777777" w:rsidR="0010394C" w:rsidRDefault="0010394C" w:rsidP="0010394C">
      <w:r>
        <w:lastRenderedPageBreak/>
        <w:t xml:space="preserve">Após configurado todo o ambiente e compilados </w:t>
      </w:r>
      <w:proofErr w:type="gramStart"/>
      <w:r>
        <w:t>os fontes</w:t>
      </w:r>
      <w:proofErr w:type="gramEnd"/>
      <w:r>
        <w:t xml:space="preserve">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</w:t>
      </w:r>
      <w:proofErr w:type="gramStart"/>
      <w:r w:rsidR="00705CBA" w:rsidRPr="00705CBA">
        <w:t>WSDL)</w:t>
      </w:r>
      <w:r w:rsidR="00705CBA">
        <w:t>”</w:t>
      </w:r>
      <w:proofErr w:type="gramEnd"/>
      <w:r w:rsidR="00705CBA">
        <w:t xml:space="preserve">. </w:t>
      </w:r>
      <w:r w:rsidR="00403D89">
        <w:t xml:space="preserve">Será aberto o endereço WSDL no navegador. </w:t>
      </w:r>
      <w:r>
        <w:t>No nosso exemplo o endereço será:</w:t>
      </w:r>
    </w:p>
    <w:p w14:paraId="3BEF8029" w14:textId="77777777" w:rsidR="0010394C" w:rsidRDefault="0010394C" w:rsidP="0010394C"/>
    <w:p w14:paraId="6E147E95" w14:textId="77777777" w:rsidR="0010394C" w:rsidRDefault="00692EC8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2349043B" w14:textId="77777777" w:rsidR="0010394C" w:rsidRDefault="0010394C" w:rsidP="0010394C"/>
    <w:p w14:paraId="433406B4" w14:textId="77777777" w:rsidR="0010394C" w:rsidRDefault="0010394C" w:rsidP="0010394C"/>
    <w:p w14:paraId="3DF1F4DE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064BBB73" w14:textId="77777777" w:rsidR="00B25AE5" w:rsidRDefault="00B25AE5" w:rsidP="00B25AE5">
      <w:pPr>
        <w:rPr>
          <w:lang w:val="en-US"/>
        </w:rPr>
      </w:pPr>
    </w:p>
    <w:p w14:paraId="2262D33E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96A37">
        <w:t>A</w:t>
      </w:r>
      <w:r w:rsidR="00596A37">
        <w:rPr>
          <w:b/>
        </w:rPr>
        <w:t>LTERAR_PEDIDO</w:t>
      </w:r>
      <w:r w:rsidR="00095E4F">
        <w:rPr>
          <w:b/>
        </w:rPr>
        <w:t>_COMPRA</w:t>
      </w:r>
      <w:r w:rsidR="00DA6074">
        <w:t xml:space="preserve">, referente as integrações </w:t>
      </w:r>
      <w:r w:rsidR="00596A37">
        <w:t>Alteração nos Pedidos</w:t>
      </w:r>
      <w:r w:rsidR="00626C62">
        <w:t xml:space="preserve"> de Compra</w:t>
      </w:r>
      <w:r w:rsidR="00DA6074">
        <w:t>.</w:t>
      </w:r>
    </w:p>
    <w:p w14:paraId="444EA84C" w14:textId="77777777" w:rsidR="009D1236" w:rsidRDefault="009D1236" w:rsidP="00B25AE5"/>
    <w:p w14:paraId="189B3CFC" w14:textId="77777777" w:rsidR="00626C62" w:rsidRDefault="00626C62" w:rsidP="008C564F"/>
    <w:p w14:paraId="167F4D11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 xml:space="preserve">Estrutura básica de arquivo de </w:t>
      </w:r>
      <w:r w:rsidR="00626C62">
        <w:rPr>
          <w:b/>
          <w:i/>
        </w:rPr>
        <w:t>envio</w:t>
      </w:r>
      <w:r w:rsidRPr="00A718CE">
        <w:rPr>
          <w:b/>
          <w:i/>
        </w:rPr>
        <w:t>:</w:t>
      </w:r>
    </w:p>
    <w:p w14:paraId="2CBC3D86" w14:textId="77777777" w:rsidR="00E11EFB" w:rsidRDefault="00E11EFB" w:rsidP="00E11EFB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503"/>
        <w:gridCol w:w="686"/>
        <w:gridCol w:w="648"/>
        <w:gridCol w:w="667"/>
        <w:gridCol w:w="5117"/>
        <w:gridCol w:w="1519"/>
        <w:gridCol w:w="33"/>
      </w:tblGrid>
      <w:tr w:rsidR="00E11EFB" w14:paraId="4BB2E866" w14:textId="77777777" w:rsidTr="00596A3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C9107EF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  <w:gridSpan w:val="2"/>
          </w:tcPr>
          <w:p w14:paraId="72EA35E3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784" w:type="dxa"/>
            <w:gridSpan w:val="2"/>
          </w:tcPr>
          <w:p w14:paraId="1E222C0B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19" w:type="dxa"/>
          </w:tcPr>
          <w:p w14:paraId="20006F19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E11EFB" w14:paraId="52E365E3" w14:textId="77777777" w:rsidTr="00596A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98A747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626C62">
              <w:rPr>
                <w:rFonts w:ascii="Consolas" w:hAnsi="Consolas" w:cs="Consolas"/>
                <w:sz w:val="18"/>
                <w:lang w:eastAsia="pt-BR"/>
              </w:rPr>
              <w:t>cEmpresa</w:t>
            </w:r>
            <w:proofErr w:type="spellEnd"/>
            <w:proofErr w:type="gramEnd"/>
          </w:p>
        </w:tc>
        <w:tc>
          <w:tcPr>
            <w:tcW w:w="1334" w:type="dxa"/>
            <w:gridSpan w:val="2"/>
          </w:tcPr>
          <w:p w14:paraId="3FA3944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2)</w:t>
            </w:r>
          </w:p>
        </w:tc>
        <w:tc>
          <w:tcPr>
            <w:tcW w:w="5784" w:type="dxa"/>
            <w:gridSpan w:val="2"/>
          </w:tcPr>
          <w:p w14:paraId="017D7DA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no Protheus</w:t>
            </w:r>
          </w:p>
        </w:tc>
        <w:tc>
          <w:tcPr>
            <w:tcW w:w="1519" w:type="dxa"/>
          </w:tcPr>
          <w:p w14:paraId="464B5407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27574696" w14:textId="77777777" w:rsidTr="00596A37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8C8967E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A017D1">
              <w:rPr>
                <w:rFonts w:ascii="Consolas" w:hAnsi="Consolas" w:cs="Consolas"/>
                <w:sz w:val="18"/>
                <w:lang w:eastAsia="pt-BR"/>
              </w:rPr>
              <w:t>cParFil</w:t>
            </w:r>
            <w:proofErr w:type="spellEnd"/>
            <w:proofErr w:type="gramEnd"/>
          </w:p>
        </w:tc>
        <w:tc>
          <w:tcPr>
            <w:tcW w:w="1334" w:type="dxa"/>
            <w:gridSpan w:val="2"/>
          </w:tcPr>
          <w:p w14:paraId="4242689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4)</w:t>
            </w:r>
          </w:p>
        </w:tc>
        <w:tc>
          <w:tcPr>
            <w:tcW w:w="5784" w:type="dxa"/>
            <w:gridSpan w:val="2"/>
          </w:tcPr>
          <w:p w14:paraId="08B35CC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no Protheus</w:t>
            </w:r>
          </w:p>
        </w:tc>
        <w:tc>
          <w:tcPr>
            <w:tcW w:w="1519" w:type="dxa"/>
          </w:tcPr>
          <w:p w14:paraId="63FACB54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4688A540" w14:textId="77777777" w:rsidTr="00596A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A3B9FA3" w14:textId="77777777" w:rsidR="00E11EFB" w:rsidRPr="00746E15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596A37">
              <w:rPr>
                <w:rFonts w:ascii="Consolas" w:hAnsi="Consolas" w:cs="Consolas"/>
                <w:sz w:val="18"/>
                <w:lang w:eastAsia="pt-BR"/>
              </w:rPr>
              <w:t>cID</w:t>
            </w:r>
            <w:proofErr w:type="gramEnd"/>
            <w:r w:rsidRPr="00596A37">
              <w:rPr>
                <w:rFonts w:ascii="Consolas" w:hAnsi="Consolas" w:cs="Consolas"/>
                <w:sz w:val="18"/>
                <w:lang w:eastAsia="pt-BR"/>
              </w:rPr>
              <w:t>_PROTHEUS</w:t>
            </w:r>
            <w:proofErr w:type="spellEnd"/>
          </w:p>
        </w:tc>
        <w:tc>
          <w:tcPr>
            <w:tcW w:w="1334" w:type="dxa"/>
            <w:gridSpan w:val="2"/>
          </w:tcPr>
          <w:p w14:paraId="3C68246E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6)</w:t>
            </w:r>
          </w:p>
        </w:tc>
        <w:tc>
          <w:tcPr>
            <w:tcW w:w="5784" w:type="dxa"/>
            <w:gridSpan w:val="2"/>
          </w:tcPr>
          <w:p w14:paraId="024A5F3D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do Pedido no Protheus</w:t>
            </w:r>
          </w:p>
        </w:tc>
        <w:tc>
          <w:tcPr>
            <w:tcW w:w="1519" w:type="dxa"/>
          </w:tcPr>
          <w:p w14:paraId="7A346160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61847603" w14:textId="77777777" w:rsidTr="00596A37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3385F19" w14:textId="77777777" w:rsidR="00E11EFB" w:rsidRPr="00A017D1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596A37">
              <w:rPr>
                <w:rFonts w:ascii="Consolas" w:hAnsi="Consolas" w:cs="Consolas"/>
                <w:sz w:val="18"/>
                <w:lang w:eastAsia="pt-BR"/>
              </w:rPr>
              <w:t>cGET</w:t>
            </w:r>
            <w:proofErr w:type="gramEnd"/>
            <w:r w:rsidRPr="00596A37">
              <w:rPr>
                <w:rFonts w:ascii="Consolas" w:hAnsi="Consolas" w:cs="Consolas"/>
                <w:sz w:val="18"/>
                <w:lang w:eastAsia="pt-BR"/>
              </w:rPr>
              <w:t>_ID_FLUIG</w:t>
            </w:r>
            <w:proofErr w:type="spellEnd"/>
          </w:p>
        </w:tc>
        <w:tc>
          <w:tcPr>
            <w:tcW w:w="1334" w:type="dxa"/>
            <w:gridSpan w:val="2"/>
          </w:tcPr>
          <w:p w14:paraId="24A4E334" w14:textId="77777777" w:rsidR="00E11EFB" w:rsidRDefault="00E11EFB" w:rsidP="00596A3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 w:rsidR="00596A37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784" w:type="dxa"/>
            <w:gridSpan w:val="2"/>
          </w:tcPr>
          <w:p w14:paraId="64AD004E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ID do Pedido no </w:t>
            </w: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Fluig</w:t>
            </w:r>
            <w:proofErr w:type="spellEnd"/>
          </w:p>
        </w:tc>
        <w:tc>
          <w:tcPr>
            <w:tcW w:w="1519" w:type="dxa"/>
          </w:tcPr>
          <w:p w14:paraId="5BF1ACF1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21AB5E76" w14:textId="77777777" w:rsidTr="00596A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1B0307A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1334" w:type="dxa"/>
            <w:gridSpan w:val="2"/>
          </w:tcPr>
          <w:p w14:paraId="4F407490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5784" w:type="dxa"/>
            <w:gridSpan w:val="2"/>
          </w:tcPr>
          <w:p w14:paraId="76C493A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1519" w:type="dxa"/>
          </w:tcPr>
          <w:p w14:paraId="6E613140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E11EFB" w14:paraId="0F1DD893" w14:textId="77777777" w:rsidTr="00E1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7"/>
            <w:shd w:val="clear" w:color="auto" w:fill="8DB3E2" w:themeFill="text2" w:themeFillTint="66"/>
          </w:tcPr>
          <w:p w14:paraId="4653923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proofErr w:type="spellStart"/>
            <w:r w:rsidRPr="00E11EFB">
              <w:rPr>
                <w:rFonts w:ascii="Consolas" w:hAnsi="Consolas" w:cs="Consolas"/>
                <w:sz w:val="18"/>
                <w:lang w:eastAsia="pt-BR"/>
              </w:rPr>
              <w:t>WSProdutosSolicitacaoCompra</w:t>
            </w:r>
            <w:proofErr w:type="spellEnd"/>
          </w:p>
        </w:tc>
      </w:tr>
      <w:tr w:rsidR="00E11EFB" w14:paraId="295C4E20" w14:textId="77777777" w:rsidTr="005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070A2B8A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cPRODUTO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2C35001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15)</w:t>
            </w:r>
          </w:p>
        </w:tc>
        <w:tc>
          <w:tcPr>
            <w:tcW w:w="6669" w:type="dxa"/>
            <w:gridSpan w:val="3"/>
          </w:tcPr>
          <w:p w14:paraId="08511341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Produto</w:t>
            </w:r>
          </w:p>
        </w:tc>
      </w:tr>
      <w:tr w:rsidR="00E11EFB" w14:paraId="50F99666" w14:textId="77777777" w:rsidTr="0059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552DED3A" w14:textId="77777777" w:rsidR="00E11EFB" w:rsidRPr="00FB6F14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cUM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5DF2AE7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2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669" w:type="dxa"/>
            <w:gridSpan w:val="3"/>
          </w:tcPr>
          <w:p w14:paraId="421C4115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</w:t>
            </w:r>
          </w:p>
        </w:tc>
      </w:tr>
      <w:tr w:rsidR="00E11EFB" w14:paraId="1C2D2FC8" w14:textId="77777777" w:rsidTr="005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120BA3BE" w14:textId="77777777" w:rsidR="00E11EFB" w:rsidRPr="00FB6F14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nQUANTIDADE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63957DF2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  <w:proofErr w:type="spellEnd"/>
          </w:p>
        </w:tc>
        <w:tc>
          <w:tcPr>
            <w:tcW w:w="6669" w:type="dxa"/>
            <w:gridSpan w:val="3"/>
          </w:tcPr>
          <w:p w14:paraId="790DA984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solicitada</w:t>
            </w:r>
          </w:p>
        </w:tc>
      </w:tr>
      <w:tr w:rsidR="00E11EFB" w14:paraId="35F756AD" w14:textId="77777777" w:rsidTr="0059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0C8EC4D4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nPRECO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5C21C331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  <w:proofErr w:type="spellEnd"/>
          </w:p>
        </w:tc>
        <w:tc>
          <w:tcPr>
            <w:tcW w:w="6669" w:type="dxa"/>
            <w:gridSpan w:val="3"/>
          </w:tcPr>
          <w:p w14:paraId="164A2843" w14:textId="77777777" w:rsidR="00E11EFB" w:rsidRDefault="00CA7789" w:rsidP="00E11E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Preço sugerido (informativo)</w:t>
            </w:r>
          </w:p>
        </w:tc>
      </w:tr>
      <w:tr w:rsidR="00E11EFB" w14:paraId="3A4E6F18" w14:textId="77777777" w:rsidTr="005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6CC4F77F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cMOTIVO</w:t>
            </w:r>
            <w:proofErr w:type="gramEnd"/>
            <w:r w:rsidRPr="00CA7789">
              <w:rPr>
                <w:rFonts w:ascii="Consolas" w:hAnsi="Consolas" w:cs="Consolas"/>
                <w:sz w:val="18"/>
                <w:lang w:eastAsia="pt-BR"/>
              </w:rPr>
              <w:t>_SOL</w:t>
            </w:r>
            <w:proofErr w:type="spellEnd"/>
          </w:p>
        </w:tc>
        <w:tc>
          <w:tcPr>
            <w:tcW w:w="1315" w:type="dxa"/>
            <w:gridSpan w:val="2"/>
          </w:tcPr>
          <w:p w14:paraId="5B57BC5F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669" w:type="dxa"/>
            <w:gridSpan w:val="3"/>
          </w:tcPr>
          <w:p w14:paraId="4FE25E74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Motivo da Solicitação</w:t>
            </w:r>
          </w:p>
        </w:tc>
      </w:tr>
      <w:tr w:rsidR="00E11EFB" w14:paraId="10918331" w14:textId="77777777" w:rsidTr="0059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6E08B539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cCCUSTO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5F1D2CD0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11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669" w:type="dxa"/>
            <w:gridSpan w:val="3"/>
          </w:tcPr>
          <w:p w14:paraId="7D4D10FC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CA7789">
              <w:rPr>
                <w:rFonts w:ascii="Consolas" w:hAnsi="Consolas" w:cs="Consolas"/>
                <w:sz w:val="18"/>
                <w:lang w:eastAsia="pt-BR"/>
              </w:rPr>
              <w:t>Centro de Custo do Solicitante</w:t>
            </w:r>
          </w:p>
        </w:tc>
      </w:tr>
      <w:tr w:rsidR="00E11EFB" w14:paraId="5F5EE24E" w14:textId="77777777" w:rsidTr="0059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3962BB27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cXOBS</w:t>
            </w:r>
            <w:proofErr w:type="spellEnd"/>
            <w:proofErr w:type="gramEnd"/>
          </w:p>
        </w:tc>
        <w:tc>
          <w:tcPr>
            <w:tcW w:w="1315" w:type="dxa"/>
            <w:gridSpan w:val="2"/>
          </w:tcPr>
          <w:p w14:paraId="1BB2A488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669" w:type="dxa"/>
            <w:gridSpan w:val="3"/>
          </w:tcPr>
          <w:p w14:paraId="2F5EB552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Observações adicionais</w:t>
            </w:r>
          </w:p>
        </w:tc>
      </w:tr>
    </w:tbl>
    <w:p w14:paraId="561CAA2B" w14:textId="77777777" w:rsidR="00144FDA" w:rsidRDefault="00144FDA" w:rsidP="008C564F"/>
    <w:p w14:paraId="24B919AD" w14:textId="77777777" w:rsidR="00144FDA" w:rsidRDefault="00144FDA" w:rsidP="008C564F"/>
    <w:p w14:paraId="6C1AC475" w14:textId="77777777" w:rsidR="00626C62" w:rsidRPr="00A718CE" w:rsidRDefault="00626C62" w:rsidP="00626C62">
      <w:pPr>
        <w:rPr>
          <w:b/>
          <w:i/>
        </w:rPr>
      </w:pPr>
      <w:r w:rsidRPr="00A718CE">
        <w:rPr>
          <w:b/>
          <w:i/>
        </w:rPr>
        <w:t xml:space="preserve">Estrutura básica do arquivo de </w:t>
      </w:r>
      <w:r>
        <w:rPr>
          <w:b/>
          <w:i/>
        </w:rPr>
        <w:t>retorno</w:t>
      </w:r>
      <w:r w:rsidRPr="00A718CE">
        <w:rPr>
          <w:b/>
          <w:i/>
        </w:rPr>
        <w:t>:</w:t>
      </w:r>
    </w:p>
    <w:p w14:paraId="59EFA8B3" w14:textId="77777777" w:rsidR="00626C62" w:rsidRDefault="00626C62" w:rsidP="00626C6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626C62" w14:paraId="6440CC8D" w14:textId="77777777" w:rsidTr="00A0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A27BFF4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41FBE72E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77E0ACFE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015991F3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626C62" w14:paraId="549D9A75" w14:textId="77777777" w:rsidTr="00A0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4F41CAF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34" w:type="dxa"/>
          </w:tcPr>
          <w:p w14:paraId="43FD3440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  <w:proofErr w:type="spellEnd"/>
          </w:p>
        </w:tc>
        <w:tc>
          <w:tcPr>
            <w:tcW w:w="5869" w:type="dxa"/>
          </w:tcPr>
          <w:p w14:paraId="63CA4A73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o cadastro</w:t>
            </w:r>
          </w:p>
        </w:tc>
        <w:tc>
          <w:tcPr>
            <w:tcW w:w="1525" w:type="dxa"/>
          </w:tcPr>
          <w:p w14:paraId="6296F764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626C62" w14:paraId="11995637" w14:textId="77777777" w:rsidTr="00A0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3B6042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proofErr w:type="gramStart"/>
            <w:r w:rsidRPr="00626C62">
              <w:rPr>
                <w:rFonts w:ascii="Consolas" w:hAnsi="Consolas" w:cs="Consolas"/>
                <w:sz w:val="18"/>
                <w:lang w:eastAsia="pt-BR"/>
              </w:rPr>
              <w:t>cNumSol</w:t>
            </w:r>
            <w:proofErr w:type="spellEnd"/>
            <w:proofErr w:type="gramEnd"/>
          </w:p>
        </w:tc>
        <w:tc>
          <w:tcPr>
            <w:tcW w:w="1334" w:type="dxa"/>
          </w:tcPr>
          <w:p w14:paraId="29E89114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</w:p>
        </w:tc>
        <w:tc>
          <w:tcPr>
            <w:tcW w:w="5869" w:type="dxa"/>
          </w:tcPr>
          <w:p w14:paraId="5A128295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o ID da solicitação criada no Protheus</w:t>
            </w:r>
          </w:p>
        </w:tc>
        <w:tc>
          <w:tcPr>
            <w:tcW w:w="1525" w:type="dxa"/>
          </w:tcPr>
          <w:p w14:paraId="13287190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626C62" w14:paraId="0D76C33D" w14:textId="77777777" w:rsidTr="00A0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28D3899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34" w:type="dxa"/>
          </w:tcPr>
          <w:p w14:paraId="3EC11D66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spellStart"/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  <w:proofErr w:type="spellEnd"/>
          </w:p>
        </w:tc>
        <w:tc>
          <w:tcPr>
            <w:tcW w:w="5869" w:type="dxa"/>
          </w:tcPr>
          <w:p w14:paraId="1191A767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  <w:tc>
          <w:tcPr>
            <w:tcW w:w="1525" w:type="dxa"/>
          </w:tcPr>
          <w:p w14:paraId="1BCFC9A0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bookmarkEnd w:id="30"/>
    </w:tbl>
    <w:p w14:paraId="202CB2E9" w14:textId="77777777" w:rsidR="00626C62" w:rsidRDefault="00626C62" w:rsidP="00626C62"/>
    <w:p w14:paraId="6DD84D83" w14:textId="77777777" w:rsidR="00626C62" w:rsidRDefault="00626C62" w:rsidP="008C564F"/>
    <w:p w14:paraId="1E2295A0" w14:textId="77777777" w:rsidR="00144FDA" w:rsidRDefault="00144FDA" w:rsidP="008C564F"/>
    <w:p w14:paraId="2FD2D87E" w14:textId="77777777" w:rsidR="00144FDA" w:rsidRDefault="00144FDA" w:rsidP="008C564F"/>
    <w:p w14:paraId="46C82A8C" w14:textId="77777777" w:rsidR="0080154B" w:rsidRDefault="0080154B" w:rsidP="008C564F"/>
    <w:p w14:paraId="08150F5C" w14:textId="77777777" w:rsidR="0080154B" w:rsidRDefault="0080154B" w:rsidP="008C564F"/>
    <w:p w14:paraId="2AFAEF60" w14:textId="77777777" w:rsidR="0080154B" w:rsidRDefault="0080154B" w:rsidP="008C564F"/>
    <w:p w14:paraId="77BDFD21" w14:textId="77777777" w:rsidR="0080154B" w:rsidRDefault="0080154B" w:rsidP="008C564F"/>
    <w:p w14:paraId="4EA4D139" w14:textId="77777777" w:rsidR="0080154B" w:rsidRDefault="0080154B" w:rsidP="008C564F"/>
    <w:p w14:paraId="23FB69D3" w14:textId="77777777" w:rsidR="0080154B" w:rsidRDefault="0080154B" w:rsidP="008C564F"/>
    <w:p w14:paraId="7F178FA0" w14:textId="77777777" w:rsidR="0080154B" w:rsidRDefault="0080154B" w:rsidP="008C564F"/>
    <w:p w14:paraId="45EDF45F" w14:textId="77777777" w:rsidR="0080154B" w:rsidRDefault="0080154B" w:rsidP="008C564F"/>
    <w:p w14:paraId="54C4B51B" w14:textId="77777777" w:rsidR="00DE26E3" w:rsidRDefault="00DE26E3" w:rsidP="008C564F"/>
    <w:p w14:paraId="1964A96C" w14:textId="77777777" w:rsidR="00DE26E3" w:rsidRDefault="00DE26E3" w:rsidP="008C564F"/>
    <w:p w14:paraId="45C45B31" w14:textId="77777777" w:rsidR="00DE26E3" w:rsidRDefault="00DE26E3" w:rsidP="008C564F"/>
    <w:p w14:paraId="18EB412B" w14:textId="77777777" w:rsidR="00DE26E3" w:rsidRDefault="00DE26E3" w:rsidP="008C564F"/>
    <w:p w14:paraId="142FC459" w14:textId="77777777" w:rsidR="00DE26E3" w:rsidRDefault="00DE26E3" w:rsidP="008C564F"/>
    <w:p w14:paraId="078C46E1" w14:textId="77777777" w:rsidR="00DE26E3" w:rsidRDefault="00DE26E3" w:rsidP="008C564F"/>
    <w:p w14:paraId="2B87D039" w14:textId="77777777" w:rsidR="00AF3BA6" w:rsidRDefault="00E03E3F" w:rsidP="008C564F">
      <w:proofErr w:type="gramStart"/>
      <w:r>
        <w:lastRenderedPageBreak/>
        <w:t>A Seguir</w:t>
      </w:r>
      <w:proofErr w:type="gramEnd"/>
      <w:r>
        <w:t xml:space="preserve"> será mostrar um exemplo de utilização.</w:t>
      </w:r>
    </w:p>
    <w:p w14:paraId="144BF42D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6216D957" w14:textId="77777777" w:rsidTr="00D029F7">
        <w:tc>
          <w:tcPr>
            <w:tcW w:w="9889" w:type="dxa"/>
            <w:shd w:val="clear" w:color="auto" w:fill="C6D9F1" w:themeFill="text2" w:themeFillTint="33"/>
          </w:tcPr>
          <w:p w14:paraId="40E3112E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466BAAC3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80154B" w:rsidRPr="0080154B" w14:paraId="50B21D2A" w14:textId="77777777" w:rsidTr="0080154B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219CD153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18171427" w14:textId="77777777" w:rsidR="0080154B" w:rsidRPr="0080154B" w:rsidRDefault="0080154B" w:rsidP="0080154B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486CDC15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DE26E3" w:rsidRPr="00DE26E3" w14:paraId="19B50B29" w14:textId="77777777" w:rsidTr="00DE26E3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1343E926" w14:textId="77777777" w:rsidR="00DE26E3" w:rsidRPr="00DE26E3" w:rsidRDefault="00DE26E3" w:rsidP="00DE26E3">
                        <w:pPr>
                          <w:jc w:val="left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2F541047" w14:textId="77777777" w:rsidR="00DE26E3" w:rsidRPr="00DE26E3" w:rsidRDefault="00DE26E3" w:rsidP="00DE26E3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DE26E3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p w14:paraId="4701337B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14:paraId="1420DEA9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&lt;?</w:t>
                        </w:r>
                        <w:proofErr w:type="spell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version</w:t>
                        </w:r>
                        <w:proofErr w:type="spell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="1.0" </w:t>
                        </w:r>
                        <w:proofErr w:type="spell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encoding</w:t>
                        </w:r>
                        <w:proofErr w:type="spell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="utf-8"?"</w:t>
                        </w:r>
                      </w:p>
                      <w:p w14:paraId="4C0ABF3A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</w:t>
                        </w: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soap:Envelope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xmlns:xsi</w:t>
                        </w:r>
                        <w:proofErr w:type="spell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="http://www.w3.org/2001/XMLSchema-instance" </w:t>
                        </w:r>
                      </w:p>
                      <w:p w14:paraId="5356F8FF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</w:t>
                        </w:r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:xsd</w:t>
                        </w:r>
                        <w:proofErr w:type="spell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="http://www.w3.org/2001/XMLSchema" </w:t>
                        </w:r>
                      </w:p>
                      <w:p w14:paraId="4A9B422D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xmlns:soap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="http://schemas.xmlsoap.org/soap/envelope/"&gt;</w:t>
                        </w:r>
                      </w:p>
                      <w:p w14:paraId="414695A2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</w:t>
                        </w: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soap:Body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</w:p>
                      <w:p w14:paraId="4BE74729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&lt;ALTERARPEDIDOCOMPRA&gt;</w:t>
                        </w:r>
                      </w:p>
                      <w:p w14:paraId="02A1CB89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&lt;CEMPRESA&gt;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&lt;/CEMPRESA&gt;</w:t>
                        </w:r>
                      </w:p>
                      <w:p w14:paraId="1409FFDE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&lt;CGET_ID_FLUIG&gt;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&lt;/CGET_ID_FLUIG&gt;</w:t>
                        </w:r>
                      </w:p>
                      <w:p w14:paraId="5EA9AADC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&lt;CID_PROTHEUS&gt;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&lt;/CID_PROTHEUS&gt;</w:t>
                        </w:r>
                      </w:p>
                      <w:p w14:paraId="2E0CA825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&lt;CPARFIL&gt;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&lt;/CPARFIL&gt;</w:t>
                        </w:r>
                      </w:p>
                      <w:p w14:paraId="369B4E56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&lt;/ALTERARPEDIDOCOMPRA&gt;</w:t>
                        </w:r>
                      </w:p>
                      <w:p w14:paraId="7F190A3C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</w:t>
                        </w: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soap:Body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</w:p>
                      <w:p w14:paraId="7EAAAD8F" w14:textId="77777777" w:rsidR="00DE26E3" w:rsidRPr="00DE26E3" w:rsidRDefault="00DE26E3" w:rsidP="00DE26E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</w:t>
                        </w:r>
                        <w:proofErr w:type="spellStart"/>
                        <w:proofErr w:type="gramStart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soap:Envelope</w:t>
                        </w:r>
                        <w:proofErr w:type="spellEnd"/>
                        <w:proofErr w:type="gramEnd"/>
                        <w:r w:rsidRPr="00DE26E3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  <w:r w:rsidRPr="00DE26E3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inferior do formulário</w:t>
                        </w:r>
                      </w:p>
                      <w:p w14:paraId="74D13A43" w14:textId="77777777" w:rsidR="00DE26E3" w:rsidRPr="00DE26E3" w:rsidRDefault="00DE26E3" w:rsidP="00DE26E3">
                        <w:pPr>
                          <w:jc w:val="left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14:paraId="5179F03F" w14:textId="77777777" w:rsidR="0080154B" w:rsidRPr="0080154B" w:rsidRDefault="0080154B" w:rsidP="00DE26E3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4E027E3F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C15ABC6" w14:textId="77777777" w:rsidR="00D029F7" w:rsidRPr="00F56BFA" w:rsidRDefault="00D029F7" w:rsidP="000E3F02">
            <w:pPr>
              <w:pStyle w:val="HTMLPreformatted"/>
            </w:pPr>
          </w:p>
        </w:tc>
      </w:tr>
      <w:bookmarkEnd w:id="31"/>
    </w:tbl>
    <w:p w14:paraId="2B82E0E5" w14:textId="77777777" w:rsidR="00A7767F" w:rsidRDefault="00A7767F" w:rsidP="00A7767F"/>
    <w:p w14:paraId="56FA73CD" w14:textId="77777777" w:rsidR="000E3F02" w:rsidRDefault="000E3F02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2E4640C" w14:textId="77777777" w:rsidTr="00A40E99">
        <w:tc>
          <w:tcPr>
            <w:tcW w:w="9889" w:type="dxa"/>
            <w:shd w:val="clear" w:color="auto" w:fill="C6D9F1" w:themeFill="text2" w:themeFillTint="33"/>
          </w:tcPr>
          <w:p w14:paraId="61396BAB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505349F7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7A3A36D2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3EDF13E6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F0B3BFE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3D094628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0E3F02" w14:paraId="14F78B16" w14:textId="77777777" w:rsidTr="000E3F02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27D53FEE" w14:textId="77777777" w:rsidR="000E3F02" w:rsidRDefault="000E3F02" w:rsidP="000E3F02">
                        <w:pPr>
                          <w:jc w:val="left"/>
                          <w:rPr>
                            <w:rFonts w:ascii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"/>
                          <w:gridCol w:w="9387"/>
                        </w:tblGrid>
                        <w:tr w:rsidR="00DE26E3" w:rsidRPr="00DE26E3" w14:paraId="510E8818" w14:textId="77777777" w:rsidTr="00DE26E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50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3B02474E" w14:textId="77777777" w:rsidR="00DE26E3" w:rsidRPr="00DE26E3" w:rsidRDefault="00DE26E3" w:rsidP="00DE26E3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11235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61765DDD" w14:textId="77777777" w:rsidR="00DE26E3" w:rsidRPr="00DE26E3" w:rsidRDefault="00DE26E3" w:rsidP="00DE26E3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superior do formulário</w:t>
                              </w:r>
                            </w:p>
                            <w:p w14:paraId="14FBE205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  <w:p w14:paraId="1E1AA186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&lt;?</w:t>
                              </w:r>
                              <w:proofErr w:type="spell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version</w:t>
                              </w:r>
                              <w:proofErr w:type="spell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="1.0" </w:t>
                              </w:r>
                              <w:proofErr w:type="spell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encoding</w:t>
                              </w:r>
                              <w:proofErr w:type="spell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="utf-8"?"</w:t>
                              </w:r>
                            </w:p>
                            <w:p w14:paraId="7EB364FF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soap:Envelope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xmlns:xsi</w:t>
                              </w:r>
                              <w:proofErr w:type="spell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="http://www.w3.org/2001/XMLSchema-instance" </w:t>
                              </w:r>
                            </w:p>
                            <w:p w14:paraId="43368A3D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xmlns</w:t>
                              </w:r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:xsd</w:t>
                              </w:r>
                              <w:proofErr w:type="spell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="http://www.w3.org/2001/XMLSchema" </w:t>
                              </w:r>
                            </w:p>
                            <w:p w14:paraId="1E622CE4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xmlns:soap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="http://schemas.xmlsoap.org/soap/envelope/"&gt;</w:t>
                              </w:r>
                            </w:p>
                            <w:p w14:paraId="3760DB6E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soap:Body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&gt;</w:t>
                              </w:r>
                            </w:p>
                            <w:p w14:paraId="19CED212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&lt;RETORNOALTERARPEDIDOCOMPRA&gt;</w:t>
                              </w:r>
                            </w:p>
                            <w:p w14:paraId="2E5DBE7A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&lt;CERROS&gt;</w:t>
                              </w:r>
                              <w:r w:rsidRPr="00DE26E3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&lt;/CERROS&gt;</w:t>
                              </w:r>
                            </w:p>
                            <w:p w14:paraId="5D61222A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&lt;LRET&gt;</w:t>
                              </w:r>
                              <w:r w:rsidRPr="00DE26E3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BOOLEAN</w:t>
                              </w: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&lt;/LRET&gt;</w:t>
                              </w:r>
                            </w:p>
                            <w:p w14:paraId="726888E9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&lt;/RETORNOALTERARPEDIDOCOMPRA&gt;</w:t>
                              </w:r>
                            </w:p>
                            <w:p w14:paraId="2F5942D0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</w:t>
                              </w: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soap:Body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&gt;</w:t>
                              </w:r>
                            </w:p>
                            <w:p w14:paraId="0E64FC42" w14:textId="77777777" w:rsidR="00DE26E3" w:rsidRPr="00DE26E3" w:rsidRDefault="00DE26E3" w:rsidP="00DE26E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</w:t>
                              </w:r>
                              <w:proofErr w:type="spellStart"/>
                              <w:proofErr w:type="gramStart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soap:Envelope</w:t>
                              </w:r>
                              <w:proofErr w:type="spellEnd"/>
                              <w:proofErr w:type="gramEnd"/>
                              <w:r w:rsidRPr="00DE26E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&gt;</w:t>
                              </w:r>
                            </w:p>
                            <w:p w14:paraId="532E2985" w14:textId="77777777" w:rsidR="00DE26E3" w:rsidRPr="00DE26E3" w:rsidRDefault="00DE26E3" w:rsidP="00DE26E3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DE26E3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inferior do formulário</w:t>
                              </w:r>
                            </w:p>
                            <w:p w14:paraId="2CFBC057" w14:textId="77777777" w:rsidR="00DE26E3" w:rsidRPr="00DE26E3" w:rsidRDefault="00DE26E3" w:rsidP="00DE26E3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3587ED4A" w14:textId="77777777" w:rsidR="000E3F02" w:rsidRDefault="000E3F02" w:rsidP="0080154B">
                        <w:pPr>
                          <w:pStyle w:val="z-TopofForm"/>
                          <w:jc w:val="both"/>
                        </w:pPr>
                        <w:r>
                          <w:t>Parte superior do formulário</w:t>
                        </w:r>
                      </w:p>
                      <w:p w14:paraId="3AA7114A" w14:textId="77777777" w:rsidR="000E3F02" w:rsidRDefault="000E3F02" w:rsidP="000E3F02">
                        <w:pPr>
                          <w:pStyle w:val="z-BottomofForm"/>
                          <w:jc w:val="both"/>
                        </w:pPr>
                        <w:r>
                          <w:t>Parte inferior do formulário</w:t>
                        </w:r>
                      </w:p>
                      <w:p w14:paraId="364F22D1" w14:textId="77777777" w:rsidR="000E3F02" w:rsidRDefault="000E3F02" w:rsidP="000E3F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79F98B1" w14:textId="77777777" w:rsidR="00C87109" w:rsidRPr="00C87109" w:rsidRDefault="000E3F02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 xml:space="preserve"> </w:t>
                  </w:r>
                  <w:r w:rsidR="00C87109"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40B1A600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6561AEA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26496319" w14:textId="77777777" w:rsidR="000D030B" w:rsidRPr="006F7B53" w:rsidRDefault="000D030B" w:rsidP="008E5C13"/>
    <w:p w14:paraId="686B6BCE" w14:textId="77777777" w:rsidR="00C60C8F" w:rsidRDefault="00C60C8F" w:rsidP="008E5C13"/>
    <w:p w14:paraId="7C13A0BD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180A69E0" w14:textId="77777777" w:rsidR="00C75457" w:rsidRDefault="00C75457" w:rsidP="008E5C13"/>
    <w:p w14:paraId="628C698D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3FBA2263" w14:textId="77777777" w:rsidR="00C75457" w:rsidRDefault="00C75457" w:rsidP="008E5C13"/>
    <w:p w14:paraId="62C5F379" w14:textId="77777777" w:rsidR="00C75457" w:rsidRDefault="00C75457" w:rsidP="008E5C13">
      <w:r>
        <w:t xml:space="preserve">- </w:t>
      </w:r>
      <w:proofErr w:type="spellStart"/>
      <w:proofErr w:type="gramStart"/>
      <w:r>
        <w:t>WS_INT</w:t>
      </w:r>
      <w:r w:rsidR="00C87109">
        <w:t>FLUIG</w:t>
      </w:r>
      <w:r>
        <w:t>.prw</w:t>
      </w:r>
      <w:proofErr w:type="spellEnd"/>
      <w:r>
        <w:t xml:space="preserve"> :</w:t>
      </w:r>
      <w:proofErr w:type="gramEnd"/>
      <w:r>
        <w:t xml:space="preserve"> Definição dos serviço, métodos e funções do WebService.</w:t>
      </w:r>
    </w:p>
    <w:p w14:paraId="5F1A5C0C" w14:textId="77777777" w:rsidR="008E5C13" w:rsidRDefault="0098471D" w:rsidP="000E3F02">
      <w:r>
        <w:t xml:space="preserve">- </w:t>
      </w:r>
      <w:proofErr w:type="gramStart"/>
      <w:r w:rsidR="0080154B" w:rsidRPr="0080154B">
        <w:t>UWSFLG2</w:t>
      </w:r>
      <w:r w:rsidR="00DE26E3">
        <w:t>3</w:t>
      </w:r>
      <w:r w:rsidR="00C75457">
        <w:t>.prw :</w:t>
      </w:r>
      <w:proofErr w:type="gramEnd"/>
      <w:r w:rsidR="00C75457">
        <w:t xml:space="preserve">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</w:t>
      </w:r>
      <w:r w:rsidR="000E3F02">
        <w:t>SC</w:t>
      </w:r>
      <w:r w:rsidR="00DE26E3">
        <w:t>7</w:t>
      </w:r>
      <w:r w:rsidR="000E3F02">
        <w:t>.</w:t>
      </w:r>
    </w:p>
    <w:p w14:paraId="114A1234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66932" w14:textId="77777777" w:rsidR="00692EC8" w:rsidRDefault="00692EC8" w:rsidP="00CA5701">
      <w:r>
        <w:separator/>
      </w:r>
    </w:p>
  </w:endnote>
  <w:endnote w:type="continuationSeparator" w:id="0">
    <w:p w14:paraId="48F68EAC" w14:textId="77777777" w:rsidR="00692EC8" w:rsidRDefault="00692EC8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C9C8" w14:textId="77777777" w:rsidR="00A017D1" w:rsidRDefault="00A017D1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196C445" wp14:editId="3FF4753E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0835E62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429960" wp14:editId="3602C726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A83E4F" w14:textId="77777777" w:rsidR="00A017D1" w:rsidRPr="000239F1" w:rsidRDefault="00A017D1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A017D1" w:rsidRPr="000239F1" w:rsidRDefault="00A017D1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39EDD64" wp14:editId="209FFDFA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622C7B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B2CAD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E26E3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1EC73" w14:textId="77777777" w:rsidR="00A017D1" w:rsidRPr="0053491F" w:rsidRDefault="00A017D1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4DF1F96" wp14:editId="6ECB8712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52CF0E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109A59E" wp14:editId="3A235D6A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533A4" w14:textId="77777777" w:rsidR="00A017D1" w:rsidRPr="00B2520C" w:rsidRDefault="00A017D1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A017D1" w:rsidRPr="00B2520C" w:rsidRDefault="00A017D1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9C37C21" wp14:editId="5B7DE8E9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2AF7864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B2CAD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E26E3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85D1448" wp14:editId="75DFB544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0D33DCCE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85233" w14:textId="77777777" w:rsidR="00692EC8" w:rsidRDefault="00692EC8" w:rsidP="00CA5701">
      <w:r>
        <w:separator/>
      </w:r>
    </w:p>
  </w:footnote>
  <w:footnote w:type="continuationSeparator" w:id="0">
    <w:p w14:paraId="1ACFD8EF" w14:textId="77777777" w:rsidR="00692EC8" w:rsidRDefault="00692EC8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AED4" w14:textId="77777777" w:rsidR="00A017D1" w:rsidRPr="00887F50" w:rsidRDefault="00A017D1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46D2A43E" wp14:editId="19F3B7EA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5E35A3C" wp14:editId="6E097B8C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1BDB41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7CD59C32" wp14:editId="29D63190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E9BEF75" w14:textId="77777777" w:rsidR="00A017D1" w:rsidRDefault="00A017D1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9381D7C" wp14:editId="18CFCC0E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8D4A5A" w14:textId="77777777" w:rsidR="00A017D1" w:rsidRPr="00514315" w:rsidRDefault="00A017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A017D1" w:rsidRPr="00514315" w:rsidRDefault="00A017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76D3FCCA" wp14:editId="3D95CB11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3F2C0" w14:textId="77777777" w:rsidR="00A017D1" w:rsidRPr="00887F50" w:rsidRDefault="00A017D1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69C246B" wp14:editId="1F2DDD29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8A41E4" wp14:editId="7C0E930E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BAEE7B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562C6803" wp14:editId="009F1289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6487A5" w14:textId="77777777" w:rsidR="00A017D1" w:rsidRPr="00887F50" w:rsidRDefault="00A017D1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08B47AE5" w14:textId="77777777" w:rsidR="00A017D1" w:rsidRDefault="00A017D1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EA2EF" w14:textId="77777777" w:rsidR="00A017D1" w:rsidRDefault="00A017D1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2239EADD" wp14:editId="22F3EF30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5C0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5E4F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3F02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4FDA"/>
    <w:rsid w:val="00145C9C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2CAD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4BB4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2F3E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0C71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1ED8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A37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26C62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6FC9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EC8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97656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4B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17D1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A7789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3F98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6E3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1EFB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599FE976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C0CC9-ED99-0642-AA0C-CF7E631C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1</TotalTime>
  <Pages>5</Pages>
  <Words>823</Words>
  <Characters>4694</Characters>
  <Application>Microsoft Macintosh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5506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2018-01-09T13:43:00Z</dcterms:created>
  <dcterms:modified xsi:type="dcterms:W3CDTF">2018-01-09T13:43:00Z</dcterms:modified>
</cp:coreProperties>
</file>