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5F3DD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3DF9433F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5258CEA6" wp14:editId="33FC9145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1210C" w14:textId="77777777" w:rsidR="00262F3E" w:rsidRPr="008D7899" w:rsidRDefault="00262F3E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24/12/2017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262F3E" w:rsidRPr="008D7899" w:rsidRDefault="00262F3E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24/12/2017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7B5DCB2C" wp14:editId="58483F49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64DC9" w14:textId="77777777" w:rsidR="00262F3E" w:rsidRPr="00EC3450" w:rsidRDefault="00262F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262F3E" w:rsidRPr="00EC3450" w:rsidRDefault="00262F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959930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227CFC" w14:textId="77777777" w:rsidR="00D2092D" w:rsidRDefault="00CD683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221B262" w14:textId="77777777" w:rsidR="00D2092D" w:rsidRDefault="00CD683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1C4FD31" w14:textId="77777777" w:rsidR="00D2092D" w:rsidRDefault="00CD683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095E4F">
              <w:rPr>
                <w:rStyle w:val="Hyperlink"/>
                <w:noProof/>
              </w:rPr>
              <w:t>Pedidos de Compra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D32255B" w14:textId="77777777" w:rsidR="00D2092D" w:rsidRDefault="00CD683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7CFFBC2" w14:textId="77777777" w:rsidR="00D2092D" w:rsidRDefault="00CD683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30FA2A4D" w14:textId="77777777" w:rsidR="00D2092D" w:rsidRDefault="00CD683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835AA3C" w14:textId="77777777" w:rsidR="00D2092D" w:rsidRDefault="00CD683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DD0869C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13C8B4BD" w14:textId="77777777" w:rsidR="00385928" w:rsidRDefault="00385928" w:rsidP="00C073CE">
      <w:pPr>
        <w:pStyle w:val="Larcio"/>
      </w:pPr>
    </w:p>
    <w:p w14:paraId="15CA74A1" w14:textId="77777777" w:rsidR="00385928" w:rsidRPr="008D1042" w:rsidRDefault="00385928" w:rsidP="00C073CE">
      <w:pPr>
        <w:pStyle w:val="Larcio"/>
      </w:pPr>
    </w:p>
    <w:p w14:paraId="12E90049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0FBCA20D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52A182AC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4E68824F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191ED1EF" w14:textId="77777777" w:rsidR="00EC3450" w:rsidRPr="00EC3450" w:rsidRDefault="00245D0E" w:rsidP="00095E4F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FB5E0A">
              <w:rPr>
                <w:color w:val="17365D"/>
                <w:sz w:val="22"/>
                <w:szCs w:val="22"/>
                <w:lang w:val="pt-BR"/>
              </w:rPr>
              <w:t xml:space="preserve">Consulta </w:t>
            </w:r>
            <w:bookmarkEnd w:id="25"/>
            <w:r w:rsidR="00095E4F">
              <w:rPr>
                <w:color w:val="17365D"/>
                <w:sz w:val="22"/>
                <w:szCs w:val="22"/>
                <w:lang w:val="pt-BR"/>
              </w:rPr>
              <w:t>Pedidos de Compra</w:t>
            </w:r>
          </w:p>
        </w:tc>
      </w:tr>
    </w:tbl>
    <w:p w14:paraId="1A5BEB4A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535E4083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61DDB821" w14:textId="77777777" w:rsidR="008A0CD7" w:rsidRDefault="008A0CD7" w:rsidP="00A76D7C"/>
    <w:p w14:paraId="11EDC254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6944B90D" w14:textId="77777777" w:rsidR="00FB1EE1" w:rsidRDefault="00FB1EE1" w:rsidP="00A4021F">
      <w:pPr>
        <w:rPr>
          <w:lang w:val="en-US"/>
        </w:rPr>
      </w:pPr>
    </w:p>
    <w:p w14:paraId="0C7C0BD5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0DDE9145" w14:textId="77777777" w:rsidR="00813F77" w:rsidRDefault="00813F77" w:rsidP="00A4021F">
      <w:pPr>
        <w:rPr>
          <w:lang w:val="en-US"/>
        </w:rPr>
      </w:pPr>
    </w:p>
    <w:p w14:paraId="2E77C1F5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4358AF31" w14:textId="77777777" w:rsidR="001B55A1" w:rsidRDefault="001B55A1" w:rsidP="008C564F"/>
    <w:p w14:paraId="3C45C6D0" w14:textId="77777777" w:rsidR="001B55A1" w:rsidRDefault="001B55A1" w:rsidP="008C564F">
      <w:r>
        <w:t>No arquivo appserver.ini deverá ser incluído o trecho de configuração:</w:t>
      </w:r>
    </w:p>
    <w:p w14:paraId="5BE8F580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131F047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27FB48A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6E203A4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6569051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08F640D2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6A21617F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1DA64198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0E2F32B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43BA8AA6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6665E42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6DEEDB46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7F5EF93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798BF604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0969F077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403AC632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29D23226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7FDAA84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0277A3A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42CD5BE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5B4AEBB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644254BA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5FB93DB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6081364C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580CF0E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0381B777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22680DE6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0CE9F6D7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06AF581F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0FD451B7" w14:textId="77777777" w:rsidR="00434E9A" w:rsidRDefault="00434E9A" w:rsidP="00434E9A">
      <w:pPr>
        <w:ind w:firstLine="709"/>
      </w:pPr>
    </w:p>
    <w:p w14:paraId="5F4F92A6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0AB9DADA" w14:textId="77777777" w:rsidR="00B65A0F" w:rsidRDefault="00B65A0F" w:rsidP="00554EF8"/>
    <w:p w14:paraId="170D89EE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7D7133CB" w14:textId="77777777" w:rsidR="004C4D9E" w:rsidRDefault="004C4D9E" w:rsidP="00FE5ECE">
      <w:pPr>
        <w:ind w:left="709" w:hanging="709"/>
      </w:pPr>
    </w:p>
    <w:p w14:paraId="7ADCE5C2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07673CCA" w14:textId="77777777" w:rsidR="0010394C" w:rsidRDefault="0010394C" w:rsidP="0010394C"/>
    <w:p w14:paraId="1E93C7DC" w14:textId="77777777" w:rsidR="0010394C" w:rsidRDefault="00CD6830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2666F86C" w14:textId="77777777" w:rsidR="0010394C" w:rsidRDefault="0010394C" w:rsidP="0010394C"/>
    <w:p w14:paraId="5755153C" w14:textId="77777777" w:rsidR="0010394C" w:rsidRDefault="0010394C" w:rsidP="0010394C"/>
    <w:p w14:paraId="761C7C01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3DCE3111" w14:textId="77777777" w:rsidR="00B25AE5" w:rsidRDefault="00B25AE5" w:rsidP="00B25AE5">
      <w:pPr>
        <w:rPr>
          <w:lang w:val="en-US"/>
        </w:rPr>
      </w:pPr>
    </w:p>
    <w:p w14:paraId="2A3D3903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BD5722">
        <w:rPr>
          <w:b/>
        </w:rPr>
        <w:t>CONSULTA_</w:t>
      </w:r>
      <w:r w:rsidR="00095E4F">
        <w:rPr>
          <w:b/>
        </w:rPr>
        <w:t>PEDIDOS_DE_COMPRA</w:t>
      </w:r>
      <w:r w:rsidR="00DA6074">
        <w:t xml:space="preserve">, referente as integrações </w:t>
      </w:r>
      <w:r w:rsidR="000265C0">
        <w:t xml:space="preserve">Consultar </w:t>
      </w:r>
      <w:r w:rsidR="00095E4F">
        <w:t>Pedidos de Compra</w:t>
      </w:r>
      <w:r w:rsidR="00DA6074">
        <w:t>.</w:t>
      </w:r>
    </w:p>
    <w:p w14:paraId="09C0E7C8" w14:textId="77777777" w:rsidR="009D1236" w:rsidRDefault="009D1236" w:rsidP="00B25AE5"/>
    <w:p w14:paraId="4888A644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3D5F6AE6" w14:textId="77777777" w:rsidR="00CA667F" w:rsidRDefault="00CA667F" w:rsidP="00B25AE5"/>
    <w:p w14:paraId="1094DE7C" w14:textId="77777777" w:rsidR="00FB6F14" w:rsidRDefault="00FB6F14" w:rsidP="00B25AE5">
      <w:r>
        <w:t>Campos serão utilizdos para filtrar registros do retorno.</w:t>
      </w:r>
    </w:p>
    <w:p w14:paraId="3A280839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99"/>
        <w:gridCol w:w="1320"/>
        <w:gridCol w:w="5420"/>
        <w:gridCol w:w="1500"/>
      </w:tblGrid>
      <w:tr w:rsidR="00FB6F14" w14:paraId="2D95D41F" w14:textId="77777777" w:rsidTr="00FB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CD04FFF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4E99A295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76FF09C3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312683A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1E9618B8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7F7680D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195F9CCE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040F5BC3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5C4001E8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167B70C0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F3F12D9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31C2FE07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20981B4D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Protheus</w:t>
            </w:r>
          </w:p>
        </w:tc>
        <w:tc>
          <w:tcPr>
            <w:tcW w:w="1525" w:type="dxa"/>
          </w:tcPr>
          <w:p w14:paraId="065C1AC3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052DCCB9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8A13B49" w14:textId="77777777" w:rsidR="00FB6F1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cIDIniSolProtheus</w:t>
            </w:r>
          </w:p>
        </w:tc>
        <w:tc>
          <w:tcPr>
            <w:tcW w:w="1334" w:type="dxa"/>
          </w:tcPr>
          <w:p w14:paraId="7C6C2892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5C5D6D10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de Barras</w:t>
            </w:r>
          </w:p>
        </w:tc>
        <w:tc>
          <w:tcPr>
            <w:tcW w:w="1525" w:type="dxa"/>
          </w:tcPr>
          <w:p w14:paraId="072DDAC1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385CE4E1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91387EF" w14:textId="77777777" w:rsidR="00FB6F14" w:rsidRPr="00FB6F1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cIDFimSolProtheus</w:t>
            </w:r>
          </w:p>
        </w:tc>
        <w:tc>
          <w:tcPr>
            <w:tcW w:w="1334" w:type="dxa"/>
          </w:tcPr>
          <w:p w14:paraId="0D52B48B" w14:textId="77777777" w:rsidR="00FB6F14" w:rsidRDefault="00BD5722" w:rsidP="00204BB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04BB4">
              <w:rPr>
                <w:rFonts w:ascii="Consolas" w:hAnsi="Consolas" w:cs="Consolas"/>
                <w:sz w:val="18"/>
                <w:lang w:eastAsia="pt-BR"/>
              </w:rPr>
              <w:t>15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38E4EE5F" w14:textId="77777777" w:rsidR="00FB6F14" w:rsidRDefault="00204BB4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Default </w:t>
            </w:r>
            <w:r w:rsidRPr="00204BB4">
              <w:rPr>
                <w:rFonts w:ascii="Consolas" w:hAnsi="Consolas" w:cs="Consolas"/>
                <w:sz w:val="18"/>
                <w:lang w:eastAsia="pt-BR"/>
              </w:rPr>
              <w:t>cIDIniSolProtheus</w:t>
            </w:r>
          </w:p>
        </w:tc>
        <w:tc>
          <w:tcPr>
            <w:tcW w:w="1525" w:type="dxa"/>
          </w:tcPr>
          <w:p w14:paraId="41997CFE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68FEFD5E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EC565F3" w14:textId="77777777" w:rsidR="00BD5722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cIDIniFluig</w:t>
            </w:r>
          </w:p>
        </w:tc>
        <w:tc>
          <w:tcPr>
            <w:tcW w:w="1334" w:type="dxa"/>
          </w:tcPr>
          <w:p w14:paraId="55E50FCA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4F9BA388" w14:textId="77777777" w:rsidR="00BD5722" w:rsidRDefault="00204BB4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da solicitação no Fluig</w:t>
            </w:r>
          </w:p>
        </w:tc>
        <w:tc>
          <w:tcPr>
            <w:tcW w:w="1525" w:type="dxa"/>
          </w:tcPr>
          <w:p w14:paraId="20DD6882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5C7AAC43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94AFD8E" w14:textId="77777777" w:rsidR="00FB6F14" w:rsidRPr="00FB6F1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cIDFimFluig</w:t>
            </w:r>
          </w:p>
        </w:tc>
        <w:tc>
          <w:tcPr>
            <w:tcW w:w="1334" w:type="dxa"/>
          </w:tcPr>
          <w:p w14:paraId="6CEDF478" w14:textId="77777777" w:rsidR="00FB6F1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7FC88F29" w14:textId="77777777" w:rsidR="00FB6F1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Default </w:t>
            </w:r>
            <w:r w:rsidRPr="00204BB4">
              <w:rPr>
                <w:rFonts w:ascii="Consolas" w:hAnsi="Consolas" w:cs="Consolas"/>
                <w:sz w:val="18"/>
                <w:lang w:eastAsia="pt-BR"/>
              </w:rPr>
              <w:t>cIDIniFluig</w:t>
            </w:r>
          </w:p>
        </w:tc>
        <w:tc>
          <w:tcPr>
            <w:tcW w:w="1525" w:type="dxa"/>
          </w:tcPr>
          <w:p w14:paraId="4C290391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204BB4" w14:paraId="7C984B45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92F7754" w14:textId="77777777" w:rsidR="00204BB4" w:rsidRP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cIDInicialPedido</w:t>
            </w:r>
          </w:p>
        </w:tc>
        <w:tc>
          <w:tcPr>
            <w:tcW w:w="1334" w:type="dxa"/>
          </w:tcPr>
          <w:p w14:paraId="5D01CE6B" w14:textId="77777777" w:rsid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2958D735" w14:textId="77777777" w:rsid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do Pedido no Protheus</w:t>
            </w:r>
          </w:p>
        </w:tc>
        <w:tc>
          <w:tcPr>
            <w:tcW w:w="1525" w:type="dxa"/>
          </w:tcPr>
          <w:p w14:paraId="5044DB27" w14:textId="77777777" w:rsid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204BB4" w14:paraId="67B62421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98C89AD" w14:textId="77777777" w:rsidR="00204BB4" w:rsidRP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cIDFinalPedido</w:t>
            </w:r>
          </w:p>
        </w:tc>
        <w:tc>
          <w:tcPr>
            <w:tcW w:w="1334" w:type="dxa"/>
          </w:tcPr>
          <w:p w14:paraId="1F8ABC8B" w14:textId="77777777" w:rsid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286FDC5E" w14:textId="77777777" w:rsid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Default </w:t>
            </w:r>
            <w:r w:rsidRPr="00204BB4">
              <w:rPr>
                <w:rFonts w:ascii="Consolas" w:hAnsi="Consolas" w:cs="Consolas"/>
                <w:sz w:val="18"/>
                <w:lang w:eastAsia="pt-BR"/>
              </w:rPr>
              <w:t>cIDInicialPedido</w:t>
            </w:r>
          </w:p>
        </w:tc>
        <w:tc>
          <w:tcPr>
            <w:tcW w:w="1525" w:type="dxa"/>
          </w:tcPr>
          <w:p w14:paraId="6665BAA4" w14:textId="77777777" w:rsidR="00204BB4" w:rsidRDefault="00204BB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5194FE2C" w14:textId="77777777" w:rsidR="009D1236" w:rsidRDefault="009D1236" w:rsidP="008C564F"/>
    <w:p w14:paraId="5BE7C54F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6589540B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2097"/>
        <w:gridCol w:w="1318"/>
        <w:gridCol w:w="6758"/>
      </w:tblGrid>
      <w:tr w:rsidR="00F74177" w14:paraId="0A312282" w14:textId="77777777" w:rsidTr="00CD3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06A1CDC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18" w:type="dxa"/>
          </w:tcPr>
          <w:p w14:paraId="61E20F38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6758" w:type="dxa"/>
          </w:tcPr>
          <w:p w14:paraId="386EB561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19452448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A0587A8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318" w:type="dxa"/>
          </w:tcPr>
          <w:p w14:paraId="6131F4DF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6758" w:type="dxa"/>
          </w:tcPr>
          <w:p w14:paraId="548BFBBB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204BB4" w:rsidRPr="00204BB4">
              <w:rPr>
                <w:rFonts w:ascii="Consolas" w:hAnsi="Consolas" w:cs="Consolas"/>
                <w:sz w:val="18"/>
                <w:lang w:eastAsia="pt-BR"/>
              </w:rPr>
              <w:t>WSIDsPedidosCompra</w:t>
            </w:r>
          </w:p>
        </w:tc>
      </w:tr>
      <w:tr w:rsidR="00F74177" w14:paraId="44B87B40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C8D8E7D" w14:textId="77777777" w:rsidR="00F74177" w:rsidRPr="00746E15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318" w:type="dxa"/>
          </w:tcPr>
          <w:p w14:paraId="2DA00AF5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6758" w:type="dxa"/>
          </w:tcPr>
          <w:p w14:paraId="6FD11FA9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0A8A1F13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45D0C9B" w14:textId="77777777" w:rsidR="00F74177" w:rsidRPr="00746E15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318" w:type="dxa"/>
          </w:tcPr>
          <w:p w14:paraId="30B985A7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6758" w:type="dxa"/>
          </w:tcPr>
          <w:p w14:paraId="58492E82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31DBCE1A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FD6DA51" w14:textId="77777777" w:rsidR="00F74177" w:rsidRPr="00746E15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318" w:type="dxa"/>
          </w:tcPr>
          <w:p w14:paraId="20823B08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6758" w:type="dxa"/>
          </w:tcPr>
          <w:p w14:paraId="3F1F6112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CD3F98" w14:paraId="58FEBE22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87E77C3" w14:textId="77777777" w:rsidR="00CD3F98" w:rsidRPr="00F74177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1318" w:type="dxa"/>
          </w:tcPr>
          <w:p w14:paraId="06C55626" w14:textId="77777777" w:rsidR="00CD3F98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6758" w:type="dxa"/>
          </w:tcPr>
          <w:p w14:paraId="5B86AF45" w14:textId="77777777" w:rsidR="00CD3F98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F74177" w14:paraId="5368CC73" w14:textId="77777777" w:rsidTr="00A7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3FD116E9" w14:textId="77777777" w:rsidR="00F74177" w:rsidRDefault="00F74177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204BB4" w:rsidRPr="00204BB4">
              <w:rPr>
                <w:rFonts w:ascii="Consolas" w:hAnsi="Consolas" w:cs="Consolas"/>
                <w:sz w:val="18"/>
                <w:lang w:eastAsia="pt-BR"/>
              </w:rPr>
              <w:t>WSIDsPedidosCompra</w:t>
            </w:r>
          </w:p>
        </w:tc>
      </w:tr>
      <w:tr w:rsidR="00F74177" w14:paraId="7E309DD2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6782F84" w14:textId="77777777" w:rsidR="00F74177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cIDSolFluig</w:t>
            </w:r>
          </w:p>
        </w:tc>
        <w:tc>
          <w:tcPr>
            <w:tcW w:w="1318" w:type="dxa"/>
          </w:tcPr>
          <w:p w14:paraId="7BC3CFB0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1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5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22039324" w14:textId="77777777" w:rsidR="00F74177" w:rsidRDefault="00CD3F98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da Solicitação no Fluig</w:t>
            </w:r>
          </w:p>
        </w:tc>
      </w:tr>
      <w:tr w:rsidR="00F74177" w14:paraId="045F487D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A238803" w14:textId="77777777" w:rsidR="00F74177" w:rsidRPr="00FB6F1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cIDSolicitacao</w:t>
            </w:r>
          </w:p>
        </w:tc>
        <w:tc>
          <w:tcPr>
            <w:tcW w:w="1318" w:type="dxa"/>
          </w:tcPr>
          <w:p w14:paraId="3025A558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2F44FB09" w14:textId="77777777" w:rsidR="00F74177" w:rsidRDefault="00CD3F98" w:rsidP="00A77EE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da Solicitação no Protheus</w:t>
            </w:r>
          </w:p>
        </w:tc>
      </w:tr>
      <w:tr w:rsidR="00F74177" w14:paraId="294CF35D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66C8A12" w14:textId="77777777" w:rsidR="00F74177" w:rsidRPr="00FB6F1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cIDPedido</w:t>
            </w:r>
          </w:p>
        </w:tc>
        <w:tc>
          <w:tcPr>
            <w:tcW w:w="1318" w:type="dxa"/>
          </w:tcPr>
          <w:p w14:paraId="1CF9CA41" w14:textId="77777777" w:rsidR="00F74177" w:rsidRDefault="00A77EE9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CD3F98">
              <w:rPr>
                <w:rFonts w:ascii="Consolas" w:hAnsi="Consolas" w:cs="Consolas"/>
                <w:sz w:val="18"/>
                <w:lang w:eastAsia="pt-BR"/>
              </w:rPr>
              <w:t>6</w:t>
            </w:r>
            <w:r w:rsidR="00F74177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35D0E0CD" w14:textId="77777777" w:rsidR="00F74177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do Pedido no Protheus</w:t>
            </w:r>
          </w:p>
        </w:tc>
      </w:tr>
      <w:tr w:rsidR="00A77EE9" w14:paraId="1C701954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820F6ED" w14:textId="77777777" w:rsidR="00A77EE9" w:rsidRPr="00A77EE9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cIDCotacao</w:t>
            </w:r>
          </w:p>
        </w:tc>
        <w:tc>
          <w:tcPr>
            <w:tcW w:w="1318" w:type="dxa"/>
          </w:tcPr>
          <w:p w14:paraId="73ADA827" w14:textId="77777777" w:rsidR="00A77EE9" w:rsidRDefault="00BD5722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6818DA00" w14:textId="77777777" w:rsidR="00A77EE9" w:rsidRDefault="00A77EE9" w:rsidP="00BD57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Tipo do 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Produto</w:t>
            </w:r>
          </w:p>
        </w:tc>
      </w:tr>
      <w:tr w:rsidR="00A77EE9" w14:paraId="2408E8A5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3887180" w14:textId="77777777" w:rsidR="00A77EE9" w:rsidRPr="00A77EE9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cEmissao</w:t>
            </w:r>
          </w:p>
        </w:tc>
        <w:tc>
          <w:tcPr>
            <w:tcW w:w="1318" w:type="dxa"/>
          </w:tcPr>
          <w:p w14:paraId="74770800" w14:textId="77777777" w:rsidR="00A77EE9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String(8)</w:t>
            </w:r>
          </w:p>
        </w:tc>
        <w:tc>
          <w:tcPr>
            <w:tcW w:w="6758" w:type="dxa"/>
          </w:tcPr>
          <w:p w14:paraId="157AD34D" w14:textId="77777777" w:rsidR="00A77EE9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Data de Emissão do Pedido YYYYMMDD</w:t>
            </w:r>
          </w:p>
        </w:tc>
      </w:tr>
      <w:tr w:rsidR="00BD5722" w14:paraId="22903241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4D1DA36" w14:textId="77777777" w:rsidR="00BD5722" w:rsidRPr="00A77EE9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cCodFornecedor</w:t>
            </w:r>
          </w:p>
        </w:tc>
        <w:tc>
          <w:tcPr>
            <w:tcW w:w="1318" w:type="dxa"/>
          </w:tcPr>
          <w:p w14:paraId="01ACFC0C" w14:textId="77777777" w:rsidR="00BD5722" w:rsidRDefault="00BD5722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6758" w:type="dxa"/>
          </w:tcPr>
          <w:p w14:paraId="644E1533" w14:textId="77777777" w:rsidR="00BD5722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Fornecedor</w:t>
            </w:r>
          </w:p>
        </w:tc>
      </w:tr>
      <w:tr w:rsidR="00BD5722" w14:paraId="3A34EBAD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0E4A13D" w14:textId="77777777" w:rsidR="00BD5722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cNomeFornecedor</w:t>
            </w:r>
          </w:p>
        </w:tc>
        <w:tc>
          <w:tcPr>
            <w:tcW w:w="1318" w:type="dxa"/>
          </w:tcPr>
          <w:p w14:paraId="2E0A486D" w14:textId="77777777" w:rsidR="00BD5722" w:rsidRDefault="00BD5722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String(4)</w:t>
            </w:r>
          </w:p>
        </w:tc>
        <w:tc>
          <w:tcPr>
            <w:tcW w:w="6758" w:type="dxa"/>
          </w:tcPr>
          <w:p w14:paraId="5B8937F7" w14:textId="77777777" w:rsidR="00BD5722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Contato no Fornecedor</w:t>
            </w:r>
          </w:p>
        </w:tc>
      </w:tr>
      <w:tr w:rsidR="00BD5722" w14:paraId="0E1262FE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B4229BC" w14:textId="77777777" w:rsidR="00BD5722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cContato</w:t>
            </w:r>
          </w:p>
        </w:tc>
        <w:tc>
          <w:tcPr>
            <w:tcW w:w="1318" w:type="dxa"/>
          </w:tcPr>
          <w:p w14:paraId="5447DBA0" w14:textId="77777777" w:rsidR="00BD5722" w:rsidRDefault="00BD5722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String(20)</w:t>
            </w:r>
          </w:p>
        </w:tc>
        <w:tc>
          <w:tcPr>
            <w:tcW w:w="6758" w:type="dxa"/>
          </w:tcPr>
          <w:p w14:paraId="63C16A28" w14:textId="77777777" w:rsidR="00BD5722" w:rsidRDefault="00BD5722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 do Grupo do Produto</w:t>
            </w:r>
          </w:p>
        </w:tc>
      </w:tr>
      <w:tr w:rsidR="00204BB4" w14:paraId="5D4D0EB0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26C514F" w14:textId="77777777" w:rsidR="00204BB4" w:rsidRP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cCodCondicao</w:t>
            </w:r>
          </w:p>
        </w:tc>
        <w:tc>
          <w:tcPr>
            <w:tcW w:w="1318" w:type="dxa"/>
          </w:tcPr>
          <w:p w14:paraId="407835E4" w14:textId="77777777" w:rsidR="00204BB4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Space(4)</w:t>
            </w:r>
          </w:p>
        </w:tc>
        <w:tc>
          <w:tcPr>
            <w:tcW w:w="6758" w:type="dxa"/>
          </w:tcPr>
          <w:p w14:paraId="5EB83EC6" w14:textId="77777777" w:rsidR="00204BB4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Cond. De Pagamento</w:t>
            </w:r>
          </w:p>
        </w:tc>
      </w:tr>
      <w:tr w:rsidR="00204BB4" w14:paraId="2197FCEC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0397131" w14:textId="77777777" w:rsidR="00204BB4" w:rsidRP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cDescCondicao</w:t>
            </w:r>
          </w:p>
        </w:tc>
        <w:tc>
          <w:tcPr>
            <w:tcW w:w="1318" w:type="dxa"/>
          </w:tcPr>
          <w:p w14:paraId="66B85D49" w14:textId="77777777" w:rsidR="00204BB4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Space(20)</w:t>
            </w:r>
          </w:p>
        </w:tc>
        <w:tc>
          <w:tcPr>
            <w:tcW w:w="6758" w:type="dxa"/>
          </w:tcPr>
          <w:p w14:paraId="49DF965B" w14:textId="77777777" w:rsidR="00204BB4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Condição de Pagamento</w:t>
            </w:r>
          </w:p>
        </w:tc>
      </w:tr>
      <w:tr w:rsidR="00204BB4" w14:paraId="4611656F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ECEB7BC" w14:textId="77777777" w:rsidR="00204BB4" w:rsidRPr="00204BB4" w:rsidRDefault="00204BB4" w:rsidP="00204BB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cFilSolicitan</w:t>
            </w:r>
          </w:p>
        </w:tc>
        <w:tc>
          <w:tcPr>
            <w:tcW w:w="1318" w:type="dxa"/>
          </w:tcPr>
          <w:p w14:paraId="3B6B8482" w14:textId="77777777" w:rsidR="00204BB4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Space(6)</w:t>
            </w:r>
          </w:p>
        </w:tc>
        <w:tc>
          <w:tcPr>
            <w:tcW w:w="6758" w:type="dxa"/>
          </w:tcPr>
          <w:p w14:paraId="26C74792" w14:textId="77777777" w:rsidR="00204BB4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Solicitante</w:t>
            </w:r>
          </w:p>
        </w:tc>
      </w:tr>
      <w:tr w:rsidR="00204BB4" w14:paraId="7013DB9D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46D3269" w14:textId="77777777" w:rsidR="00204BB4" w:rsidRP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cFilEntrega</w:t>
            </w:r>
          </w:p>
        </w:tc>
        <w:tc>
          <w:tcPr>
            <w:tcW w:w="1318" w:type="dxa"/>
          </w:tcPr>
          <w:p w14:paraId="0C33ACE1" w14:textId="77777777" w:rsid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Space(4)</w:t>
            </w:r>
          </w:p>
        </w:tc>
        <w:tc>
          <w:tcPr>
            <w:tcW w:w="6758" w:type="dxa"/>
          </w:tcPr>
          <w:p w14:paraId="357BF933" w14:textId="77777777" w:rsidR="00204BB4" w:rsidRDefault="00CD3F98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Caso a filial seja diferente a filial que esta comprando</w:t>
            </w:r>
          </w:p>
        </w:tc>
      </w:tr>
      <w:tr w:rsidR="00204BB4" w14:paraId="4B648A5C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4DCF7D1" w14:textId="77777777" w:rsidR="00204BB4" w:rsidRP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cJustificativa</w:t>
            </w:r>
          </w:p>
        </w:tc>
        <w:tc>
          <w:tcPr>
            <w:tcW w:w="1318" w:type="dxa"/>
          </w:tcPr>
          <w:p w14:paraId="6C1BE869" w14:textId="77777777" w:rsid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Memo</w:t>
            </w:r>
          </w:p>
        </w:tc>
        <w:tc>
          <w:tcPr>
            <w:tcW w:w="6758" w:type="dxa"/>
          </w:tcPr>
          <w:p w14:paraId="05AFFC09" w14:textId="77777777" w:rsid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Justificativa apresentada para aprovar fornecedor com pço maior</w:t>
            </w:r>
          </w:p>
        </w:tc>
      </w:tr>
      <w:tr w:rsidR="00204BB4" w14:paraId="0DAB34A9" w14:textId="77777777" w:rsidTr="00CD3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B1CC1E3" w14:textId="77777777" w:rsidR="00204BB4" w:rsidRP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aItensPedido</w:t>
            </w:r>
          </w:p>
        </w:tc>
        <w:tc>
          <w:tcPr>
            <w:tcW w:w="1318" w:type="dxa"/>
          </w:tcPr>
          <w:p w14:paraId="494712D5" w14:textId="77777777" w:rsid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6758" w:type="dxa"/>
          </w:tcPr>
          <w:p w14:paraId="46AA4879" w14:textId="77777777" w:rsid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 com os Itens do Pedido</w:t>
            </w:r>
          </w:p>
        </w:tc>
      </w:tr>
      <w:tr w:rsidR="00204BB4" w14:paraId="7756A602" w14:textId="77777777" w:rsidTr="00CD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C0FDDAE" w14:textId="77777777" w:rsidR="00204BB4" w:rsidRP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aHistoricoDaCotacao</w:t>
            </w:r>
          </w:p>
        </w:tc>
        <w:tc>
          <w:tcPr>
            <w:tcW w:w="1318" w:type="dxa"/>
          </w:tcPr>
          <w:p w14:paraId="07B85573" w14:textId="77777777" w:rsid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6758" w:type="dxa"/>
          </w:tcPr>
          <w:p w14:paraId="45B2CC5B" w14:textId="77777777" w:rsidR="00204BB4" w:rsidRDefault="00204BB4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 com o Histórico da Cotação</w:t>
            </w:r>
          </w:p>
        </w:tc>
      </w:tr>
      <w:tr w:rsidR="00CD3F98" w14:paraId="6B70CA66" w14:textId="77777777" w:rsidTr="00144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522B8A98" w14:textId="77777777" w:rsidR="00CD3F98" w:rsidRDefault="00CD3F98" w:rsidP="00CD3F9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Pr="00204BB4">
              <w:rPr>
                <w:rFonts w:ascii="Consolas" w:hAnsi="Consolas" w:cs="Consolas"/>
                <w:sz w:val="18"/>
                <w:lang w:eastAsia="pt-BR"/>
              </w:rPr>
              <w:t>aItensPedido</w:t>
            </w:r>
          </w:p>
        </w:tc>
      </w:tr>
      <w:tr w:rsidR="00144FDA" w14:paraId="10D10942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1119B72" w14:textId="77777777" w:rsidR="00144FDA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44FDA">
              <w:rPr>
                <w:rFonts w:ascii="Consolas" w:hAnsi="Consolas" w:cs="Consolas"/>
                <w:sz w:val="18"/>
                <w:lang w:eastAsia="pt-BR"/>
              </w:rPr>
              <w:t>cITEM</w:t>
            </w:r>
          </w:p>
        </w:tc>
        <w:tc>
          <w:tcPr>
            <w:tcW w:w="1318" w:type="dxa"/>
          </w:tcPr>
          <w:p w14:paraId="7B854FEF" w14:textId="77777777" w:rsidR="00144FDA" w:rsidRDefault="00144FDA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3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445876C4" w14:textId="77777777" w:rsidR="00144FDA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Sequencial de itens do pedido</w:t>
            </w:r>
          </w:p>
        </w:tc>
      </w:tr>
      <w:tr w:rsidR="00144FDA" w14:paraId="2692BFC9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E5CEA77" w14:textId="77777777" w:rsidR="00144FDA" w:rsidRPr="00FB6F14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44FDA">
              <w:rPr>
                <w:rFonts w:ascii="Consolas" w:hAnsi="Consolas" w:cs="Consolas"/>
                <w:sz w:val="18"/>
                <w:lang w:eastAsia="pt-BR"/>
              </w:rPr>
              <w:t>cPRODUTO</w:t>
            </w:r>
          </w:p>
        </w:tc>
        <w:tc>
          <w:tcPr>
            <w:tcW w:w="1318" w:type="dxa"/>
          </w:tcPr>
          <w:p w14:paraId="0D9BA7A2" w14:textId="77777777" w:rsidR="00144FDA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String(40)</w:t>
            </w:r>
          </w:p>
        </w:tc>
        <w:tc>
          <w:tcPr>
            <w:tcW w:w="6758" w:type="dxa"/>
          </w:tcPr>
          <w:p w14:paraId="277AA182" w14:textId="77777777" w:rsidR="00144FDA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Produto</w:t>
            </w:r>
          </w:p>
        </w:tc>
      </w:tr>
      <w:tr w:rsidR="00144FDA" w14:paraId="42095F8B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6D44767" w14:textId="77777777" w:rsidR="00144FDA" w:rsidRPr="00FB6F14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44FDA">
              <w:rPr>
                <w:rFonts w:ascii="Consolas" w:hAnsi="Consolas" w:cs="Consolas"/>
                <w:sz w:val="18"/>
                <w:lang w:eastAsia="pt-BR"/>
              </w:rPr>
              <w:t>cDESCPRODUTO</w:t>
            </w:r>
          </w:p>
        </w:tc>
        <w:tc>
          <w:tcPr>
            <w:tcW w:w="1318" w:type="dxa"/>
          </w:tcPr>
          <w:p w14:paraId="78C41BE6" w14:textId="77777777" w:rsidR="00144FDA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6758" w:type="dxa"/>
          </w:tcPr>
          <w:p w14:paraId="166F2C76" w14:textId="77777777" w:rsidR="00144FDA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Descricao do Produto</w:t>
            </w:r>
          </w:p>
        </w:tc>
      </w:tr>
      <w:tr w:rsidR="00144FDA" w14:paraId="70001250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CA32591" w14:textId="77777777" w:rsidR="00144FDA" w:rsidRPr="00A77EE9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44FDA">
              <w:rPr>
                <w:rFonts w:ascii="Consolas" w:hAnsi="Consolas" w:cs="Consolas"/>
                <w:sz w:val="18"/>
                <w:lang w:eastAsia="pt-BR"/>
              </w:rPr>
              <w:t>cUM</w:t>
            </w:r>
          </w:p>
        </w:tc>
        <w:tc>
          <w:tcPr>
            <w:tcW w:w="1318" w:type="dxa"/>
          </w:tcPr>
          <w:p w14:paraId="19E53639" w14:textId="77777777" w:rsidR="00144FDA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6758" w:type="dxa"/>
          </w:tcPr>
          <w:p w14:paraId="095DD6A4" w14:textId="77777777" w:rsidR="00144FDA" w:rsidRDefault="002E0C71" w:rsidP="00262F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Unidade de Medida</w:t>
            </w:r>
          </w:p>
        </w:tc>
      </w:tr>
      <w:tr w:rsidR="00144FDA" w14:paraId="0E9C6355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DCB84DE" w14:textId="77777777" w:rsidR="00144FDA" w:rsidRPr="00A77EE9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44FDA">
              <w:rPr>
                <w:rFonts w:ascii="Consolas" w:hAnsi="Consolas" w:cs="Consolas"/>
                <w:sz w:val="18"/>
                <w:lang w:eastAsia="pt-BR"/>
              </w:rPr>
              <w:t>cCodCCusto</w:t>
            </w:r>
          </w:p>
        </w:tc>
        <w:tc>
          <w:tcPr>
            <w:tcW w:w="1318" w:type="dxa"/>
          </w:tcPr>
          <w:p w14:paraId="13B51197" w14:textId="77777777" w:rsidR="00144FDA" w:rsidRDefault="00144FDA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4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247098A3" w14:textId="77777777" w:rsidR="00144FDA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Centro de Custo</w:t>
            </w:r>
          </w:p>
        </w:tc>
      </w:tr>
      <w:tr w:rsidR="00144FDA" w14:paraId="297F649A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09B7D9C" w14:textId="77777777" w:rsidR="00144FDA" w:rsidRPr="00A77EE9" w:rsidRDefault="00144FDA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144FDA">
              <w:rPr>
                <w:rFonts w:ascii="Consolas" w:hAnsi="Consolas" w:cs="Consolas"/>
                <w:sz w:val="18"/>
                <w:lang w:eastAsia="pt-BR"/>
              </w:rPr>
              <w:t>cDescCCusto</w:t>
            </w:r>
          </w:p>
        </w:tc>
        <w:tc>
          <w:tcPr>
            <w:tcW w:w="1318" w:type="dxa"/>
          </w:tcPr>
          <w:p w14:paraId="082E9953" w14:textId="77777777" w:rsidR="00144FDA" w:rsidRDefault="00144FDA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7EBCBBD9" w14:textId="77777777" w:rsidR="00144FDA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Descricao do Centro de Custo</w:t>
            </w:r>
          </w:p>
        </w:tc>
      </w:tr>
      <w:tr w:rsidR="00144FDA" w14:paraId="5490AB3C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74329A9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lastRenderedPageBreak/>
              <w:t>nQTDENTREGUE</w:t>
            </w:r>
          </w:p>
        </w:tc>
        <w:tc>
          <w:tcPr>
            <w:tcW w:w="1318" w:type="dxa"/>
          </w:tcPr>
          <w:p w14:paraId="06A1F757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0E9A67E6" w14:textId="77777777" w:rsidR="00144FDA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Soma das entregas (NF´s de Entrada)</w:t>
            </w:r>
          </w:p>
        </w:tc>
      </w:tr>
      <w:tr w:rsidR="00144FDA" w14:paraId="2F8A18BB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D05FDFA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nQUANTIDADE</w:t>
            </w:r>
          </w:p>
        </w:tc>
        <w:tc>
          <w:tcPr>
            <w:tcW w:w="1318" w:type="dxa"/>
          </w:tcPr>
          <w:p w14:paraId="79ED5036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Flota</w:t>
            </w:r>
          </w:p>
        </w:tc>
        <w:tc>
          <w:tcPr>
            <w:tcW w:w="6758" w:type="dxa"/>
          </w:tcPr>
          <w:p w14:paraId="202B1324" w14:textId="77777777" w:rsidR="00144FDA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Quantidade Pedida (Negociada)</w:t>
            </w:r>
          </w:p>
        </w:tc>
      </w:tr>
      <w:tr w:rsidR="00144FDA" w14:paraId="31AABF9C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FE390CD" w14:textId="77777777" w:rsidR="00144FDA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nPRECO</w:t>
            </w:r>
          </w:p>
        </w:tc>
        <w:tc>
          <w:tcPr>
            <w:tcW w:w="1318" w:type="dxa"/>
          </w:tcPr>
          <w:p w14:paraId="383704A1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31B96D81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Valor Unitário do Produto</w:t>
            </w:r>
          </w:p>
        </w:tc>
      </w:tr>
      <w:tr w:rsidR="00144FDA" w14:paraId="47C2C8AC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E85A407" w14:textId="77777777" w:rsidR="00144FDA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nDESCONTO1</w:t>
            </w:r>
          </w:p>
        </w:tc>
        <w:tc>
          <w:tcPr>
            <w:tcW w:w="1318" w:type="dxa"/>
          </w:tcPr>
          <w:p w14:paraId="67F29102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5FB1EC4A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Desconto para a primeira UM</w:t>
            </w:r>
          </w:p>
        </w:tc>
      </w:tr>
      <w:tr w:rsidR="00144FDA" w14:paraId="7DBB8D5D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69936A5" w14:textId="77777777" w:rsidR="00144FDA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nDESCONTO2</w:t>
            </w:r>
          </w:p>
        </w:tc>
        <w:tc>
          <w:tcPr>
            <w:tcW w:w="1318" w:type="dxa"/>
          </w:tcPr>
          <w:p w14:paraId="0ED20859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2A96FED9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Desconto para a segunda UM</w:t>
            </w:r>
          </w:p>
        </w:tc>
      </w:tr>
      <w:tr w:rsidR="00262F3E" w14:paraId="3227B941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F2B3461" w14:textId="77777777" w:rsidR="00144FDA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nDESCONTO3</w:t>
            </w:r>
          </w:p>
        </w:tc>
        <w:tc>
          <w:tcPr>
            <w:tcW w:w="1318" w:type="dxa"/>
          </w:tcPr>
          <w:p w14:paraId="57853000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2B8F43C5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Desconto para a terceira UM</w:t>
            </w:r>
          </w:p>
        </w:tc>
      </w:tr>
      <w:tr w:rsidR="00144FDA" w14:paraId="4A0409A0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8FAC08A" w14:textId="77777777" w:rsidR="00144FDA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nTOTAL</w:t>
            </w:r>
          </w:p>
        </w:tc>
        <w:tc>
          <w:tcPr>
            <w:tcW w:w="1318" w:type="dxa"/>
          </w:tcPr>
          <w:p w14:paraId="06B94461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0C80F357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Total do Item no Pedido</w:t>
            </w:r>
          </w:p>
        </w:tc>
      </w:tr>
      <w:tr w:rsidR="00262F3E" w14:paraId="1ADE5827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7F221BC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nVLDESC</w:t>
            </w:r>
          </w:p>
        </w:tc>
        <w:tc>
          <w:tcPr>
            <w:tcW w:w="1318" w:type="dxa"/>
          </w:tcPr>
          <w:p w14:paraId="3F04DE46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38CFE704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Valor Total do Desconto do Item no Pedido</w:t>
            </w:r>
          </w:p>
        </w:tc>
      </w:tr>
      <w:tr w:rsidR="00144FDA" w14:paraId="5F2A7AAB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EE87F85" w14:textId="77777777" w:rsidR="00144FDA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nVUNIT1</w:t>
            </w:r>
          </w:p>
        </w:tc>
        <w:tc>
          <w:tcPr>
            <w:tcW w:w="1318" w:type="dxa"/>
          </w:tcPr>
          <w:p w14:paraId="187109BB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438EFA70" w14:textId="77777777" w:rsidR="00144FDA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Preço Unitário da Antepenultima Compra</w:t>
            </w:r>
          </w:p>
        </w:tc>
      </w:tr>
      <w:tr w:rsidR="00262F3E" w14:paraId="02C79E0C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BB0E61B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nQUANT1</w:t>
            </w:r>
          </w:p>
        </w:tc>
        <w:tc>
          <w:tcPr>
            <w:tcW w:w="1318" w:type="dxa"/>
          </w:tcPr>
          <w:p w14:paraId="4C78A0E7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4AC1AAF0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Quantidade da Antepenultima Compra</w:t>
            </w:r>
          </w:p>
        </w:tc>
      </w:tr>
      <w:tr w:rsidR="00262F3E" w14:paraId="0F994BF5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F06D234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cUM1</w:t>
            </w:r>
          </w:p>
        </w:tc>
        <w:tc>
          <w:tcPr>
            <w:tcW w:w="1318" w:type="dxa"/>
          </w:tcPr>
          <w:p w14:paraId="03BAF64E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Space(2)</w:t>
            </w:r>
          </w:p>
        </w:tc>
        <w:tc>
          <w:tcPr>
            <w:tcW w:w="6758" w:type="dxa"/>
          </w:tcPr>
          <w:p w14:paraId="3687B78C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Unidade de Medida da Antepenultima Compra</w:t>
            </w:r>
          </w:p>
        </w:tc>
      </w:tr>
      <w:tr w:rsidR="00262F3E" w14:paraId="58055462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7039E2B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62F3E">
              <w:rPr>
                <w:rFonts w:ascii="Consolas" w:hAnsi="Consolas" w:cs="Consolas"/>
                <w:sz w:val="18"/>
                <w:lang w:eastAsia="pt-BR"/>
              </w:rPr>
              <w:t>cENTRADA1</w:t>
            </w:r>
          </w:p>
        </w:tc>
        <w:tc>
          <w:tcPr>
            <w:tcW w:w="1318" w:type="dxa"/>
          </w:tcPr>
          <w:p w14:paraId="30D798E3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Space(8)</w:t>
            </w:r>
          </w:p>
        </w:tc>
        <w:tc>
          <w:tcPr>
            <w:tcW w:w="6758" w:type="dxa"/>
          </w:tcPr>
          <w:p w14:paraId="5A10F7F5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Data de Entrada da Antepenultima Compra</w:t>
            </w:r>
          </w:p>
        </w:tc>
      </w:tr>
      <w:tr w:rsidR="00262F3E" w14:paraId="38CB0A1C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F832065" w14:textId="77777777" w:rsidR="00262F3E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nVUNIT2</w:t>
            </w:r>
          </w:p>
        </w:tc>
        <w:tc>
          <w:tcPr>
            <w:tcW w:w="1318" w:type="dxa"/>
          </w:tcPr>
          <w:p w14:paraId="447EB901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4C8C2DEF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Preço Unitário da Penultima Compra</w:t>
            </w:r>
          </w:p>
        </w:tc>
      </w:tr>
      <w:tr w:rsidR="00262F3E" w14:paraId="20D40C39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04F974E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nQUANT2</w:t>
            </w:r>
          </w:p>
        </w:tc>
        <w:tc>
          <w:tcPr>
            <w:tcW w:w="1318" w:type="dxa"/>
          </w:tcPr>
          <w:p w14:paraId="686C81F2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25C20F5C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Quantidade da Penultima Compra</w:t>
            </w:r>
          </w:p>
        </w:tc>
      </w:tr>
      <w:tr w:rsidR="00262F3E" w14:paraId="7C1ECBF4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E5AB58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cUM2</w:t>
            </w:r>
          </w:p>
        </w:tc>
        <w:tc>
          <w:tcPr>
            <w:tcW w:w="1318" w:type="dxa"/>
          </w:tcPr>
          <w:p w14:paraId="62EB1121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Space(2)</w:t>
            </w:r>
          </w:p>
        </w:tc>
        <w:tc>
          <w:tcPr>
            <w:tcW w:w="6758" w:type="dxa"/>
          </w:tcPr>
          <w:p w14:paraId="6EFD07BD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Unidade de Medida da Penultima Compra</w:t>
            </w:r>
          </w:p>
        </w:tc>
      </w:tr>
      <w:tr w:rsidR="00262F3E" w14:paraId="0108B3FA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48337DE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cENTRADA2</w:t>
            </w:r>
          </w:p>
        </w:tc>
        <w:tc>
          <w:tcPr>
            <w:tcW w:w="1318" w:type="dxa"/>
          </w:tcPr>
          <w:p w14:paraId="79030C99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Space(8)</w:t>
            </w:r>
          </w:p>
        </w:tc>
        <w:tc>
          <w:tcPr>
            <w:tcW w:w="6758" w:type="dxa"/>
          </w:tcPr>
          <w:p w14:paraId="05073854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Data de Entrada da Penultima Compra</w:t>
            </w:r>
          </w:p>
        </w:tc>
      </w:tr>
      <w:tr w:rsidR="00262F3E" w14:paraId="38CF75D6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5ED3FE8" w14:textId="77777777" w:rsidR="00262F3E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nVUNIT3</w:t>
            </w:r>
          </w:p>
        </w:tc>
        <w:tc>
          <w:tcPr>
            <w:tcW w:w="1318" w:type="dxa"/>
          </w:tcPr>
          <w:p w14:paraId="39B98911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1DCC11B1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Preço Unitário da Penultima Compra</w:t>
            </w:r>
          </w:p>
        </w:tc>
      </w:tr>
      <w:tr w:rsidR="00262F3E" w14:paraId="0CAA6156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9E877F9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nQUANT3</w:t>
            </w:r>
          </w:p>
        </w:tc>
        <w:tc>
          <w:tcPr>
            <w:tcW w:w="1318" w:type="dxa"/>
          </w:tcPr>
          <w:p w14:paraId="364F4E25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1B75AE3F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Quantidade da Última Compra</w:t>
            </w:r>
          </w:p>
        </w:tc>
      </w:tr>
      <w:tr w:rsidR="00262F3E" w14:paraId="1C577CAF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F64C76D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cUM3</w:t>
            </w:r>
          </w:p>
        </w:tc>
        <w:tc>
          <w:tcPr>
            <w:tcW w:w="1318" w:type="dxa"/>
          </w:tcPr>
          <w:p w14:paraId="5843A0B9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Space(2)</w:t>
            </w:r>
          </w:p>
        </w:tc>
        <w:tc>
          <w:tcPr>
            <w:tcW w:w="6758" w:type="dxa"/>
          </w:tcPr>
          <w:p w14:paraId="3579CA6D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Unidade de Medida da Última Compra</w:t>
            </w:r>
          </w:p>
        </w:tc>
      </w:tr>
      <w:tr w:rsidR="00262F3E" w14:paraId="394D11ED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3570B2E" w14:textId="77777777" w:rsidR="00262F3E" w:rsidRP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cENTRADA3</w:t>
            </w:r>
          </w:p>
        </w:tc>
        <w:tc>
          <w:tcPr>
            <w:tcW w:w="1318" w:type="dxa"/>
          </w:tcPr>
          <w:p w14:paraId="1D54DA1A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Space(8)</w:t>
            </w:r>
          </w:p>
        </w:tc>
        <w:tc>
          <w:tcPr>
            <w:tcW w:w="6758" w:type="dxa"/>
          </w:tcPr>
          <w:p w14:paraId="5B3FCA9F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Data de Entrada da Última Compra</w:t>
            </w:r>
          </w:p>
        </w:tc>
      </w:tr>
      <w:tr w:rsidR="00262F3E" w14:paraId="38475166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5CB5749B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2E0C71" w:rsidRPr="00204BB4">
              <w:rPr>
                <w:rFonts w:ascii="Consolas" w:hAnsi="Consolas" w:cs="Consolas"/>
                <w:sz w:val="18"/>
                <w:lang w:eastAsia="pt-BR"/>
              </w:rPr>
              <w:t>aHistoricoDaCotacao</w:t>
            </w:r>
          </w:p>
        </w:tc>
      </w:tr>
      <w:tr w:rsidR="00262F3E" w14:paraId="1B8BF313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30A8FE5" w14:textId="77777777" w:rsidR="00262F3E" w:rsidRPr="00FB6F14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cITEMSC</w:t>
            </w:r>
          </w:p>
        </w:tc>
        <w:tc>
          <w:tcPr>
            <w:tcW w:w="1318" w:type="dxa"/>
          </w:tcPr>
          <w:p w14:paraId="673F15DC" w14:textId="77777777" w:rsidR="00262F3E" w:rsidRDefault="00262F3E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3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7A3698AC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Item (sequencial) da Solicitação </w:t>
            </w:r>
          </w:p>
        </w:tc>
      </w:tr>
      <w:tr w:rsidR="00262F3E" w14:paraId="1BB5A632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2F8EBA7" w14:textId="77777777" w:rsidR="00262F3E" w:rsidRPr="00FB6F14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cITEMCO</w:t>
            </w:r>
          </w:p>
        </w:tc>
        <w:tc>
          <w:tcPr>
            <w:tcW w:w="1318" w:type="dxa"/>
          </w:tcPr>
          <w:p w14:paraId="02755803" w14:textId="77777777" w:rsidR="00262F3E" w:rsidRDefault="00262F3E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3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6ABE259B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Item (sequencial) da Cotação</w:t>
            </w:r>
          </w:p>
        </w:tc>
      </w:tr>
      <w:tr w:rsidR="00262F3E" w14:paraId="6F6F7CB2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B59273" w14:textId="77777777" w:rsidR="00262F3E" w:rsidRPr="00A77EE9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cPRODUTO</w:t>
            </w:r>
          </w:p>
        </w:tc>
        <w:tc>
          <w:tcPr>
            <w:tcW w:w="1318" w:type="dxa"/>
          </w:tcPr>
          <w:p w14:paraId="2AC007CA" w14:textId="77777777" w:rsidR="00262F3E" w:rsidRDefault="00262F3E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15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23F7AB33" w14:textId="77777777" w:rsidR="00262F3E" w:rsidRDefault="00262F3E" w:rsidP="00262F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 do Produto</w:t>
            </w:r>
          </w:p>
        </w:tc>
      </w:tr>
      <w:tr w:rsidR="00262F3E" w14:paraId="4022A157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30FA935" w14:textId="77777777" w:rsidR="00262F3E" w:rsidRPr="00A77EE9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cDESCPRODUTO</w:t>
            </w:r>
          </w:p>
        </w:tc>
        <w:tc>
          <w:tcPr>
            <w:tcW w:w="1318" w:type="dxa"/>
          </w:tcPr>
          <w:p w14:paraId="2ADB2980" w14:textId="77777777" w:rsidR="00262F3E" w:rsidRDefault="00262F3E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50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34D3E5C6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Data de Emissão do Pedido YYYYMMDD</w:t>
            </w:r>
          </w:p>
        </w:tc>
      </w:tr>
      <w:tr w:rsidR="00262F3E" w14:paraId="3FA42CFF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B945A3B" w14:textId="77777777" w:rsidR="00262F3E" w:rsidRPr="00A77EE9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cFORNECEDOR</w:t>
            </w:r>
          </w:p>
        </w:tc>
        <w:tc>
          <w:tcPr>
            <w:tcW w:w="1318" w:type="dxa"/>
          </w:tcPr>
          <w:p w14:paraId="555631D2" w14:textId="77777777" w:rsidR="00262F3E" w:rsidRDefault="00262F3E" w:rsidP="002E0C7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2E0C71">
              <w:rPr>
                <w:rFonts w:ascii="Consolas" w:hAnsi="Consolas" w:cs="Consolas"/>
                <w:sz w:val="18"/>
                <w:lang w:eastAsia="pt-BR"/>
              </w:rPr>
              <w:t>9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</w:tcPr>
          <w:p w14:paraId="66C21B74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Fornecedor</w:t>
            </w:r>
          </w:p>
        </w:tc>
      </w:tr>
      <w:tr w:rsidR="00262F3E" w14:paraId="3BCA3424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185F1625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nQUANT</w:t>
            </w:r>
          </w:p>
        </w:tc>
        <w:tc>
          <w:tcPr>
            <w:tcW w:w="1318" w:type="dxa"/>
          </w:tcPr>
          <w:p w14:paraId="12E14550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672CC68E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Contato no Fornecedor</w:t>
            </w:r>
          </w:p>
        </w:tc>
      </w:tr>
      <w:tr w:rsidR="00262F3E" w14:paraId="487BFC7E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73F1AE6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nVUNIT</w:t>
            </w:r>
          </w:p>
        </w:tc>
        <w:tc>
          <w:tcPr>
            <w:tcW w:w="1318" w:type="dxa"/>
          </w:tcPr>
          <w:p w14:paraId="2AF7D0E2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00153417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 do Grupo do Produto</w:t>
            </w:r>
          </w:p>
        </w:tc>
      </w:tr>
      <w:tr w:rsidR="002E0C71" w14:paraId="1CE69104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7925912" w14:textId="77777777" w:rsidR="002E0C71" w:rsidRPr="002E0C71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nTOTAL</w:t>
            </w:r>
          </w:p>
        </w:tc>
        <w:tc>
          <w:tcPr>
            <w:tcW w:w="1318" w:type="dxa"/>
          </w:tcPr>
          <w:p w14:paraId="246FF337" w14:textId="77777777" w:rsidR="002E0C71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</w:tcPr>
          <w:p w14:paraId="75D23921" w14:textId="77777777" w:rsidR="002E0C71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Valor total do Item Cotado</w:t>
            </w:r>
          </w:p>
        </w:tc>
      </w:tr>
      <w:tr w:rsidR="00262F3E" w14:paraId="75DACFAE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455FAD4" w14:textId="77777777" w:rsidR="00262F3E" w:rsidRPr="00204BB4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cCOND</w:t>
            </w:r>
          </w:p>
        </w:tc>
        <w:tc>
          <w:tcPr>
            <w:tcW w:w="1318" w:type="dxa"/>
          </w:tcPr>
          <w:p w14:paraId="01846F96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Space(4)</w:t>
            </w:r>
          </w:p>
        </w:tc>
        <w:tc>
          <w:tcPr>
            <w:tcW w:w="6758" w:type="dxa"/>
          </w:tcPr>
          <w:p w14:paraId="50B9756E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Cond. De Pagamento</w:t>
            </w:r>
          </w:p>
        </w:tc>
      </w:tr>
      <w:tr w:rsidR="00262F3E" w14:paraId="5F762A07" w14:textId="77777777" w:rsidTr="00262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65E3FE4" w14:textId="77777777" w:rsidR="00262F3E" w:rsidRPr="00204BB4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04BB4">
              <w:rPr>
                <w:rFonts w:ascii="Consolas" w:hAnsi="Consolas" w:cs="Consolas"/>
                <w:sz w:val="18"/>
                <w:lang w:eastAsia="pt-BR"/>
              </w:rPr>
              <w:t>cDescCondicao</w:t>
            </w:r>
          </w:p>
        </w:tc>
        <w:tc>
          <w:tcPr>
            <w:tcW w:w="1318" w:type="dxa"/>
          </w:tcPr>
          <w:p w14:paraId="48C60D6E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Space(20)</w:t>
            </w:r>
          </w:p>
        </w:tc>
        <w:tc>
          <w:tcPr>
            <w:tcW w:w="6758" w:type="dxa"/>
          </w:tcPr>
          <w:p w14:paraId="70FE1B9C" w14:textId="77777777" w:rsidR="00262F3E" w:rsidRDefault="00262F3E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Condição de Pagamento</w:t>
            </w:r>
          </w:p>
        </w:tc>
      </w:tr>
      <w:tr w:rsidR="00262F3E" w14:paraId="075F35FF" w14:textId="77777777" w:rsidTr="00262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3374035" w14:textId="77777777" w:rsidR="00262F3E" w:rsidRPr="00204BB4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2E0C71">
              <w:rPr>
                <w:rFonts w:ascii="Consolas" w:hAnsi="Consolas" w:cs="Consolas"/>
                <w:sz w:val="18"/>
                <w:lang w:eastAsia="pt-BR"/>
              </w:rPr>
              <w:t>nPRAZO</w:t>
            </w:r>
          </w:p>
        </w:tc>
        <w:tc>
          <w:tcPr>
            <w:tcW w:w="1318" w:type="dxa"/>
          </w:tcPr>
          <w:p w14:paraId="09A72027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Inteiro</w:t>
            </w:r>
          </w:p>
        </w:tc>
        <w:tc>
          <w:tcPr>
            <w:tcW w:w="6758" w:type="dxa"/>
          </w:tcPr>
          <w:p w14:paraId="6B89250C" w14:textId="77777777" w:rsidR="00262F3E" w:rsidRDefault="002E0C71" w:rsidP="00262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Nr de dias para entrega</w:t>
            </w:r>
          </w:p>
        </w:tc>
      </w:tr>
    </w:tbl>
    <w:p w14:paraId="6AA73C32" w14:textId="77777777" w:rsidR="00144FDA" w:rsidRDefault="00144FDA" w:rsidP="008C564F"/>
    <w:p w14:paraId="2CBD2BB9" w14:textId="77777777" w:rsidR="00144FDA" w:rsidRDefault="00144FDA" w:rsidP="008C564F"/>
    <w:p w14:paraId="70431EB6" w14:textId="77777777" w:rsidR="00144FDA" w:rsidRDefault="00144FDA" w:rsidP="008C564F"/>
    <w:p w14:paraId="59FE2965" w14:textId="77777777" w:rsidR="00144FDA" w:rsidRDefault="00144FDA" w:rsidP="008C564F"/>
    <w:p w14:paraId="0686FC82" w14:textId="77777777" w:rsidR="00AF3BA6" w:rsidRDefault="00E03E3F" w:rsidP="008C564F">
      <w:r>
        <w:t>A Seguir será mostrar um exemplo de utilização.</w:t>
      </w:r>
    </w:p>
    <w:p w14:paraId="0391C186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3D6AAC41" w14:textId="77777777" w:rsidTr="00D029F7">
        <w:tc>
          <w:tcPr>
            <w:tcW w:w="9889" w:type="dxa"/>
            <w:shd w:val="clear" w:color="auto" w:fill="C6D9F1" w:themeFill="text2" w:themeFillTint="33"/>
          </w:tcPr>
          <w:p w14:paraId="09B9F14C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26C13DD3" w14:textId="77777777" w:rsidTr="00D029F7">
        <w:tc>
          <w:tcPr>
            <w:tcW w:w="9889" w:type="dxa"/>
          </w:tcPr>
          <w:p w14:paraId="405F0391" w14:textId="77777777" w:rsidR="000E3F02" w:rsidRDefault="000E3F02" w:rsidP="000E3F02">
            <w:pPr>
              <w:pStyle w:val="HTMLPreformatted"/>
            </w:pPr>
            <w:r>
              <w:t>&lt;?xml version="1.0" encoding="utf-8"?"</w:t>
            </w:r>
          </w:p>
          <w:p w14:paraId="1818B63B" w14:textId="77777777" w:rsidR="000E3F02" w:rsidRDefault="000E3F02" w:rsidP="000E3F02">
            <w:pPr>
              <w:pStyle w:val="HTMLPreformatted"/>
            </w:pPr>
            <w:r>
              <w:t xml:space="preserve">&lt;soap:Envelope xmlns:xsi="http://www.w3.org/2001/XMLSchema-instance" </w:t>
            </w:r>
          </w:p>
          <w:p w14:paraId="0713C623" w14:textId="77777777" w:rsidR="000E3F02" w:rsidRDefault="000E3F02" w:rsidP="000E3F02">
            <w:pPr>
              <w:pStyle w:val="HTMLPreformatted"/>
            </w:pPr>
            <w:r>
              <w:t xml:space="preserve">xmlns:xsd="http://www.w3.org/2001/XMLSchema" </w:t>
            </w:r>
          </w:p>
          <w:p w14:paraId="1CA4D1E2" w14:textId="77777777" w:rsidR="000E3F02" w:rsidRDefault="000E3F02" w:rsidP="000E3F02">
            <w:pPr>
              <w:pStyle w:val="HTMLPreformatted"/>
            </w:pPr>
            <w:r>
              <w:t>xmlns:soap="http://schemas.xmlsoap.org/soap/envelope/"&gt;</w:t>
            </w:r>
          </w:p>
          <w:p w14:paraId="7A14822C" w14:textId="77777777" w:rsidR="000E3F02" w:rsidRDefault="000E3F02" w:rsidP="000E3F02">
            <w:pPr>
              <w:pStyle w:val="HTMLPreformatted"/>
            </w:pPr>
            <w:r>
              <w:t>&lt;soap:Body&gt;</w:t>
            </w:r>
          </w:p>
          <w:p w14:paraId="7FD2BF3A" w14:textId="77777777" w:rsidR="000E3F02" w:rsidRDefault="000E3F02" w:rsidP="000E3F02">
            <w:pPr>
              <w:pStyle w:val="HTMLPreformatted"/>
            </w:pPr>
            <w:r>
              <w:t xml:space="preserve">   &lt;FILTRODEPEDIDOSCOMPRA&gt;</w:t>
            </w:r>
          </w:p>
          <w:p w14:paraId="52FF0DFA" w14:textId="77777777" w:rsidR="000E3F02" w:rsidRDefault="000E3F02" w:rsidP="000E3F02">
            <w:pPr>
              <w:pStyle w:val="HTMLPreformatted"/>
            </w:pPr>
            <w:r>
              <w:t xml:space="preserve">      &lt;CEMPRESA&gt;</w:t>
            </w:r>
            <w:r>
              <w:rPr>
                <w:b/>
                <w:bCs/>
              </w:rPr>
              <w:t>STRING</w:t>
            </w:r>
            <w:r>
              <w:t>&lt;/CEMPRESA&gt;</w:t>
            </w:r>
          </w:p>
          <w:p w14:paraId="1DC81E0B" w14:textId="77777777" w:rsidR="000E3F02" w:rsidRDefault="000E3F02" w:rsidP="000E3F02">
            <w:pPr>
              <w:pStyle w:val="HTMLPreformatted"/>
            </w:pPr>
            <w:r>
              <w:t xml:space="preserve">      &lt;CIDFIMFLUIG&gt;</w:t>
            </w:r>
            <w:r>
              <w:rPr>
                <w:b/>
                <w:bCs/>
              </w:rPr>
              <w:t>STRING</w:t>
            </w:r>
            <w:r>
              <w:t>&lt;/CIDFIMFLUIG&gt;</w:t>
            </w:r>
          </w:p>
          <w:p w14:paraId="213546E4" w14:textId="77777777" w:rsidR="000E3F02" w:rsidRDefault="000E3F02" w:rsidP="000E3F02">
            <w:pPr>
              <w:pStyle w:val="HTMLPreformatted"/>
            </w:pPr>
            <w:r>
              <w:t xml:space="preserve">      &lt;CIDFIMSOLPROTHEUS&gt;</w:t>
            </w:r>
            <w:r>
              <w:rPr>
                <w:b/>
                <w:bCs/>
              </w:rPr>
              <w:t>STRING</w:t>
            </w:r>
            <w:r>
              <w:t>&lt;/CIDFIMSOLPROTHEUS&gt;</w:t>
            </w:r>
          </w:p>
          <w:p w14:paraId="13ED69D4" w14:textId="77777777" w:rsidR="000E3F02" w:rsidRDefault="000E3F02" w:rsidP="000E3F02">
            <w:pPr>
              <w:pStyle w:val="HTMLPreformatted"/>
            </w:pPr>
            <w:r>
              <w:t xml:space="preserve">      &lt;CIDFINALPEDIDO&gt;</w:t>
            </w:r>
            <w:r>
              <w:rPr>
                <w:b/>
                <w:bCs/>
              </w:rPr>
              <w:t>STRING</w:t>
            </w:r>
            <w:r>
              <w:t>&lt;/CIDFINALPEDIDO&gt;</w:t>
            </w:r>
          </w:p>
          <w:p w14:paraId="1601AB0E" w14:textId="77777777" w:rsidR="000E3F02" w:rsidRDefault="000E3F02" w:rsidP="000E3F02">
            <w:pPr>
              <w:pStyle w:val="HTMLPreformatted"/>
            </w:pPr>
            <w:r>
              <w:t xml:space="preserve">      &lt;CIDINICIALPEDIDO&gt;</w:t>
            </w:r>
            <w:r>
              <w:rPr>
                <w:b/>
                <w:bCs/>
              </w:rPr>
              <w:t>STRING</w:t>
            </w:r>
            <w:r>
              <w:t>&lt;/CIDINICIALPEDIDO&gt;</w:t>
            </w:r>
          </w:p>
          <w:p w14:paraId="590C0509" w14:textId="77777777" w:rsidR="000E3F02" w:rsidRDefault="000E3F02" w:rsidP="000E3F02">
            <w:pPr>
              <w:pStyle w:val="HTMLPreformatted"/>
            </w:pPr>
            <w:r>
              <w:t xml:space="preserve">      &lt;CIDINIFLUIG&gt;</w:t>
            </w:r>
            <w:r>
              <w:rPr>
                <w:b/>
                <w:bCs/>
              </w:rPr>
              <w:t>STRING</w:t>
            </w:r>
            <w:r>
              <w:t>&lt;/CIDINIFLUIG&gt;</w:t>
            </w:r>
          </w:p>
          <w:p w14:paraId="3D2A1904" w14:textId="77777777" w:rsidR="000E3F02" w:rsidRDefault="000E3F02" w:rsidP="000E3F02">
            <w:pPr>
              <w:pStyle w:val="HTMLPreformatted"/>
            </w:pPr>
            <w:r>
              <w:t xml:space="preserve">      &lt;CIDINISOLPROTHEUS&gt;</w:t>
            </w:r>
            <w:r>
              <w:rPr>
                <w:b/>
                <w:bCs/>
              </w:rPr>
              <w:t>STRING</w:t>
            </w:r>
            <w:r>
              <w:t>&lt;/CIDINISOLPROTHEUS&gt;</w:t>
            </w:r>
          </w:p>
          <w:p w14:paraId="130E73C4" w14:textId="77777777" w:rsidR="000E3F02" w:rsidRDefault="000E3F02" w:rsidP="000E3F02">
            <w:pPr>
              <w:pStyle w:val="HTMLPreformatted"/>
            </w:pPr>
            <w:r>
              <w:t xml:space="preserve">      &lt;CPARFIL&gt;</w:t>
            </w:r>
            <w:r>
              <w:rPr>
                <w:b/>
                <w:bCs/>
              </w:rPr>
              <w:t>STRING</w:t>
            </w:r>
            <w:r>
              <w:t>&lt;/CPARFIL&gt;</w:t>
            </w:r>
          </w:p>
          <w:p w14:paraId="2C7BDA5B" w14:textId="77777777" w:rsidR="000E3F02" w:rsidRDefault="000E3F02" w:rsidP="000E3F02">
            <w:pPr>
              <w:pStyle w:val="HTMLPreformatted"/>
            </w:pPr>
            <w:r>
              <w:t xml:space="preserve">   &lt;/FILTRODEPEDIDOSCOMPRA&gt;</w:t>
            </w:r>
          </w:p>
          <w:p w14:paraId="267498B9" w14:textId="77777777" w:rsidR="000E3F02" w:rsidRDefault="000E3F02" w:rsidP="000E3F02">
            <w:pPr>
              <w:pStyle w:val="HTMLPreformatted"/>
            </w:pPr>
            <w:r>
              <w:t>&lt;/soap:Body&gt;</w:t>
            </w:r>
          </w:p>
          <w:p w14:paraId="6213A581" w14:textId="77777777" w:rsidR="00D029F7" w:rsidRPr="00F56BFA" w:rsidRDefault="000E3F02" w:rsidP="000E3F02">
            <w:pPr>
              <w:pStyle w:val="HTMLPreformatted"/>
            </w:pPr>
            <w:r>
              <w:t>&lt;/soap:Envelope&gt;</w:t>
            </w:r>
          </w:p>
        </w:tc>
      </w:tr>
      <w:bookmarkEnd w:id="31"/>
    </w:tbl>
    <w:p w14:paraId="5E6D9A12" w14:textId="77777777" w:rsidR="00A7767F" w:rsidRDefault="00A7767F" w:rsidP="00A7767F"/>
    <w:p w14:paraId="2DBC9D40" w14:textId="77777777" w:rsidR="000E3F02" w:rsidRDefault="000E3F02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10D2CEFE" w14:textId="77777777" w:rsidTr="00A40E99">
        <w:tc>
          <w:tcPr>
            <w:tcW w:w="9889" w:type="dxa"/>
            <w:shd w:val="clear" w:color="auto" w:fill="C6D9F1" w:themeFill="text2" w:themeFillTint="33"/>
          </w:tcPr>
          <w:p w14:paraId="37E96BA1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1428B026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60E52D3D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025B8F0A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0D8B1EEB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2D2DDE43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480"/>
                  </w:tblGrid>
                  <w:tr w:rsidR="000E3F02" w14:paraId="6BDE5CF9" w14:textId="77777777" w:rsidTr="000E3F02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53B4865B" w14:textId="77777777" w:rsidR="000E3F02" w:rsidRDefault="000E3F02" w:rsidP="000E3F02">
                        <w:pPr>
                          <w:jc w:val="left"/>
                          <w:rPr>
                            <w:rFonts w:ascii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4F933EFA" w14:textId="77777777" w:rsidR="000E3F02" w:rsidRDefault="000E3F02" w:rsidP="000E3F02">
                        <w:pPr>
                          <w:pStyle w:val="z-TopofForm"/>
                        </w:pPr>
                        <w:r>
                          <w:t>Parte superior do formulário</w:t>
                        </w:r>
                      </w:p>
                      <w:p w14:paraId="5EE3E891" w14:textId="77777777" w:rsidR="000E3F02" w:rsidRDefault="000E3F02" w:rsidP="000E3F02">
                        <w:pPr>
                          <w:pStyle w:val="HTMLPreformatted"/>
                        </w:pPr>
                      </w:p>
                      <w:p w14:paraId="685DE428" w14:textId="77777777" w:rsidR="000E3F02" w:rsidRDefault="000E3F02" w:rsidP="000E3F02">
                        <w:pPr>
                          <w:pStyle w:val="HTMLPreformatted"/>
                        </w:pPr>
                        <w:r>
                          <w:t>&lt;?xml version="1.0" encoding="utf-8"?"</w:t>
                        </w:r>
                      </w:p>
                      <w:p w14:paraId="7506B86E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&lt;soap:Envelope xmlns:xsi="http://www.w3.org/2001/XMLSchema-instance" </w:t>
                        </w:r>
                      </w:p>
                      <w:p w14:paraId="1DDE555D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xmlns:xsd="http://www.w3.org/2001/XMLSchema" </w:t>
                        </w:r>
                      </w:p>
                      <w:p w14:paraId="757D9EEF" w14:textId="77777777" w:rsidR="000E3F02" w:rsidRDefault="000E3F02" w:rsidP="000E3F02">
                        <w:pPr>
                          <w:pStyle w:val="HTMLPreformatted"/>
                        </w:pPr>
                        <w:r>
                          <w:t>xmlns:soap="http://schemas.xmlsoap.org/soap/envelope/"&gt;</w:t>
                        </w:r>
                      </w:p>
                      <w:p w14:paraId="6F4721F8" w14:textId="77777777" w:rsidR="000E3F02" w:rsidRDefault="000E3F02" w:rsidP="000E3F02">
                        <w:pPr>
                          <w:pStyle w:val="HTMLPreformatted"/>
                        </w:pPr>
                        <w:r>
                          <w:t>&lt;soap:Body&gt;</w:t>
                        </w:r>
                      </w:p>
                      <w:p w14:paraId="16EF1DB5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&lt;LISTAPEDIDOSCOMPRA&gt;</w:t>
                        </w:r>
                      </w:p>
                      <w:p w14:paraId="6E5370E8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&lt;AIDSPEDIDOS&gt;</w:t>
                        </w:r>
                      </w:p>
                      <w:p w14:paraId="121F716A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&lt;WSIDSPEDIDOSCOMPRA&gt;</w:t>
                        </w:r>
                      </w:p>
                      <w:p w14:paraId="5B4EB02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&lt;AHISTORICODACOTACAO&gt;</w:t>
                        </w:r>
                      </w:p>
                      <w:p w14:paraId="74C95874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&lt;WSHISTORICODACOTACAO&gt;</w:t>
                        </w:r>
                      </w:p>
                      <w:p w14:paraId="6B535D7D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&lt;CCOND&gt;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&lt;/CCOND&gt;</w:t>
                        </w:r>
                      </w:p>
                      <w:p w14:paraId="78366E48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&lt;CDESCCOND&gt;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&lt;/CDESCCOND&gt;</w:t>
                        </w:r>
                      </w:p>
                      <w:p w14:paraId="5B31B352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&lt;/CDESCPRODUTO&gt;</w:t>
                        </w:r>
                      </w:p>
                      <w:p w14:paraId="1CB931A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&lt;CFORNECEDOR&gt;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&lt;/CFORNECEDOR&gt;</w:t>
                        </w:r>
                      </w:p>
                      <w:p w14:paraId="07B36802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&lt;CITEMCO&gt;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&lt;/CITEMCO&gt;</w:t>
                        </w:r>
                      </w:p>
                      <w:p w14:paraId="08A9C403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&lt;CITEMSC&gt;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&lt;/CITEMSC&gt;</w:t>
                        </w:r>
                      </w:p>
                      <w:p w14:paraId="73D14BCD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&lt;/CPRODUTO&gt;</w:t>
                        </w:r>
                      </w:p>
                      <w:p w14:paraId="3F55F7D3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&lt;NPRAZO&gt;</w:t>
                        </w:r>
                        <w:r>
                          <w:rPr>
                            <w:b/>
                            <w:bCs/>
                          </w:rPr>
                          <w:t>INTEGER</w:t>
                        </w:r>
                        <w:r>
                          <w:t>&lt;/NPRAZO&gt;</w:t>
                        </w:r>
                      </w:p>
                      <w:p w14:paraId="60113956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&lt;NQUANT&gt;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&lt;/NQUANT&gt;</w:t>
                        </w:r>
                      </w:p>
                      <w:p w14:paraId="0FD1705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&lt;/NTOTAL&gt;</w:t>
                        </w:r>
                      </w:p>
                      <w:p w14:paraId="70D04446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&lt;NVUNIT&gt;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&lt;/NVUNIT&gt;</w:t>
                        </w:r>
                      </w:p>
                      <w:p w14:paraId="00D81CE2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&lt;/WSHISTORICODACOTACAO&gt;</w:t>
                        </w:r>
                      </w:p>
                      <w:p w14:paraId="7DD8A97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&lt;WSHISTORICODACOTACAO&gt;</w:t>
                        </w:r>
                      </w:p>
                      <w:p w14:paraId="7BEB4B1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&lt;CCOND&gt;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&lt;/CCOND&gt;</w:t>
                        </w:r>
                      </w:p>
                      <w:p w14:paraId="0CACDAEC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&lt;CDESCCOND&gt;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&lt;/CDESCCOND&gt;</w:t>
                        </w:r>
                      </w:p>
                      <w:p w14:paraId="5E57454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&lt;/CDESCPRODUTO&gt;</w:t>
                        </w:r>
                      </w:p>
                      <w:p w14:paraId="550ABCAB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&lt;CFORNECEDOR&gt;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&lt;/CFORNECEDOR&gt;</w:t>
                        </w:r>
                      </w:p>
                      <w:p w14:paraId="17F4C53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&lt;CITEMCO&gt;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&lt;/CITEMCO&gt;</w:t>
                        </w:r>
                      </w:p>
                      <w:p w14:paraId="243E815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&lt;CITEMSC&gt;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&lt;/CITEMSC&gt;</w:t>
                        </w:r>
                      </w:p>
                      <w:p w14:paraId="0CF4761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&lt;/CPRODUTO&gt;</w:t>
                        </w:r>
                      </w:p>
                      <w:p w14:paraId="19642761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&lt;NPRAZO&gt;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INTEGER</w:t>
                        </w:r>
                        <w:r>
                          <w:rPr>
                            <w:i/>
                            <w:iCs/>
                          </w:rPr>
                          <w:t>&lt;/NPRAZO&gt;</w:t>
                        </w:r>
                      </w:p>
                      <w:p w14:paraId="32477CD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&lt;/NQUANT&gt;</w:t>
                        </w:r>
                      </w:p>
                      <w:p w14:paraId="7B8D44A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&lt;/NTOTAL&gt;</w:t>
                        </w:r>
                      </w:p>
                      <w:p w14:paraId="7590BBB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&lt;/NVUNIT&gt;</w:t>
                        </w:r>
                      </w:p>
                      <w:p w14:paraId="4C7E936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&lt;/WSHISTORICODACOTACAO&gt;</w:t>
                        </w:r>
                      </w:p>
                      <w:p w14:paraId="2EEABA1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&lt;/AHISTORICODACOTACAO&gt;</w:t>
                        </w:r>
                      </w:p>
                      <w:p w14:paraId="7DF25AC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&lt;AITENSPEDIDO&gt;</w:t>
                        </w:r>
                      </w:p>
                      <w:p w14:paraId="55923EC4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&lt;WSITENSPEDIDOCOMPRA&gt;</w:t>
                        </w:r>
                      </w:p>
                      <w:p w14:paraId="667ECC61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&lt;CCODCCUSTO&gt;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&lt;/CCODCCUSTO&gt;</w:t>
                        </w:r>
                      </w:p>
                      <w:p w14:paraId="297383A6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&lt;CDESCCCUSTO&gt;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&lt;/CDESCCCUSTO&gt;</w:t>
                        </w:r>
                      </w:p>
                      <w:p w14:paraId="4F8E4C0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&lt;/CDESCPRODUTO&gt;</w:t>
                        </w:r>
                      </w:p>
                      <w:p w14:paraId="210852E9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&lt;CENTRADA1&gt;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&lt;/CENTRADA1&gt;</w:t>
                        </w:r>
                      </w:p>
                      <w:p w14:paraId="5761735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&lt;CENTRADA2&gt;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&lt;/CENTRADA2&gt;</w:t>
                        </w:r>
                      </w:p>
                      <w:p w14:paraId="50936B89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&lt;CENTRADA3&gt;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&lt;/CENTRADA3&gt;</w:t>
                        </w:r>
                      </w:p>
                      <w:p w14:paraId="42913BD0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&lt;CITEM&gt;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&lt;/CITEM&gt;</w:t>
                        </w:r>
                      </w:p>
                      <w:p w14:paraId="58B07A9F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&lt;/CPRODUTO&gt;</w:t>
                        </w:r>
                      </w:p>
                      <w:p w14:paraId="055CFA5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&lt;CSTATUS&gt;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&lt;/CSTATUS&gt;</w:t>
                        </w:r>
                      </w:p>
                      <w:p w14:paraId="5AFD51A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&lt;CUM&gt;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&lt;/CUM&gt;</w:t>
                        </w:r>
                      </w:p>
                      <w:p w14:paraId="4332FA71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&lt;CUM1&gt;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&lt;/CUM1&gt;</w:t>
                        </w:r>
                      </w:p>
                      <w:p w14:paraId="15BE9B6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&lt;CUM2&gt;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&lt;/CUM2&gt;</w:t>
                        </w:r>
                      </w:p>
                      <w:p w14:paraId="4C5D0D98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&lt;CUM3&gt;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&lt;/CUM3&gt;</w:t>
                        </w:r>
                      </w:p>
                      <w:p w14:paraId="28DF6320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&lt;NDESCONTO1&gt;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&lt;/NDESCONTO1&gt;</w:t>
                        </w:r>
                      </w:p>
                      <w:p w14:paraId="1CEA937A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&lt;NDESCONTO2&gt;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&lt;/NDESCONTO2&gt;</w:t>
                        </w:r>
                      </w:p>
                      <w:p w14:paraId="6E28626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&lt;NDESCONTO3&gt;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&lt;/NDESCONTO3&gt;</w:t>
                        </w:r>
                      </w:p>
                      <w:p w14:paraId="1E549E6E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&lt;NPRECO&gt;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&lt;/NPRECO&gt;</w:t>
                        </w:r>
                      </w:p>
                      <w:p w14:paraId="2F4EA9A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&lt;NQTDENTREGUE&gt;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&lt;/NQTDENTREGUE&gt;</w:t>
                        </w:r>
                      </w:p>
                      <w:p w14:paraId="77CFD870" w14:textId="77777777" w:rsidR="000E3F02" w:rsidRDefault="000E3F02" w:rsidP="000E3F02">
                        <w:pPr>
                          <w:pStyle w:val="HTMLPreformatted"/>
                        </w:pPr>
                        <w:r>
                          <w:lastRenderedPageBreak/>
                          <w:t xml:space="preserve">                  &lt;NQUANT1&gt;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&lt;/NQUANT1&gt;</w:t>
                        </w:r>
                      </w:p>
                      <w:p w14:paraId="7BAF4049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&lt;NQUANT2&gt;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&lt;/NQUANT2&gt;</w:t>
                        </w:r>
                      </w:p>
                      <w:p w14:paraId="0D423D9D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&lt;NQUANT3&gt;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&lt;/NQUANT3&gt;</w:t>
                        </w:r>
                      </w:p>
                      <w:p w14:paraId="414264B6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&lt;NQUANTIDADE&gt;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&lt;/NQUANTIDADE&gt;</w:t>
                        </w:r>
                      </w:p>
                      <w:p w14:paraId="2B1E6832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&lt;/NTOTAL&gt;</w:t>
                        </w:r>
                      </w:p>
                      <w:p w14:paraId="489003F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&lt;NVLDESC&gt;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&lt;/NVLDESC&gt;</w:t>
                        </w:r>
                      </w:p>
                      <w:p w14:paraId="57F58867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&lt;NVUNIT1&gt;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&lt;/NVUNIT1&gt;</w:t>
                        </w:r>
                      </w:p>
                      <w:p w14:paraId="017EB78E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&lt;NVUNIT2&gt;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&lt;/NVUNIT2&gt;</w:t>
                        </w:r>
                      </w:p>
                      <w:p w14:paraId="755477C8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   &lt;NVUNIT3&gt;</w:t>
                        </w:r>
                        <w:r>
                          <w:rPr>
                            <w:b/>
                            <w:bCs/>
                          </w:rPr>
                          <w:t>FLOAT</w:t>
                        </w:r>
                        <w:r>
                          <w:t>&lt;/NVUNIT3&gt;</w:t>
                        </w:r>
                      </w:p>
                      <w:p w14:paraId="44843283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   &lt;/WSITENSPEDIDOCOMPRA&gt;</w:t>
                        </w:r>
                      </w:p>
                      <w:p w14:paraId="1E929E8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&lt;WSITENSPEDIDOCOMPRA&gt;</w:t>
                        </w:r>
                      </w:p>
                      <w:p w14:paraId="79D8CA8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&lt;CCODCCUSTO&gt;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&lt;/CCODCCUSTO&gt;</w:t>
                        </w:r>
                      </w:p>
                      <w:p w14:paraId="0CDE984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&lt;CDESCCCUSTO&gt;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&lt;/CDESCCCUSTO&gt;</w:t>
                        </w:r>
                      </w:p>
                      <w:p w14:paraId="5285942B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&lt;/CDESCPRODUTO&gt;</w:t>
                        </w:r>
                      </w:p>
                      <w:p w14:paraId="6992196C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&lt;/CENTRADA1&gt;</w:t>
                        </w:r>
                      </w:p>
                      <w:p w14:paraId="24E6425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&lt;/CENTRADA2&gt;</w:t>
                        </w:r>
                      </w:p>
                      <w:p w14:paraId="308BD1FB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&lt;/CENTRADA3&gt;</w:t>
                        </w:r>
                      </w:p>
                      <w:p w14:paraId="7F0363DF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&lt;/CITEM&gt;</w:t>
                        </w:r>
                      </w:p>
                      <w:p w14:paraId="401B4C1C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&lt;/CPRODUTO&gt;</w:t>
                        </w:r>
                      </w:p>
                      <w:p w14:paraId="7243AFC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&lt;CSTATUS&gt;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&lt;/CSTATUS&gt;</w:t>
                        </w:r>
                      </w:p>
                      <w:p w14:paraId="29BC3F5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&lt;/CUM&gt;</w:t>
                        </w:r>
                      </w:p>
                      <w:p w14:paraId="35D5B302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&lt;/CUM1&gt;</w:t>
                        </w:r>
                      </w:p>
                      <w:p w14:paraId="6241307C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&lt;/CUM2&gt;</w:t>
                        </w:r>
                      </w:p>
                      <w:p w14:paraId="79EE004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&lt;/CUM3&gt;</w:t>
                        </w:r>
                      </w:p>
                      <w:p w14:paraId="3A8E827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&lt;/NDESCONTO1&gt;</w:t>
                        </w:r>
                      </w:p>
                      <w:p w14:paraId="082F9F5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&lt;/NDESCONTO2&gt;</w:t>
                        </w:r>
                      </w:p>
                      <w:p w14:paraId="2600A87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&lt;/NDESCONTO3&gt;</w:t>
                        </w:r>
                      </w:p>
                      <w:p w14:paraId="024BD19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&lt;NPRECO&gt;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&lt;/NPRECO&gt;</w:t>
                        </w:r>
                      </w:p>
                      <w:p w14:paraId="31B4916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&lt;NQTDENTREGUE&gt;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&lt;/NQTDENTREGUE&gt;</w:t>
                        </w:r>
                      </w:p>
                      <w:p w14:paraId="773C014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&lt;/NQUANT1&gt;</w:t>
                        </w:r>
                      </w:p>
                      <w:p w14:paraId="540ADDBC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&lt;/NQUANT2&gt;</w:t>
                        </w:r>
                      </w:p>
                      <w:p w14:paraId="3FE94B6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&lt;/NQUANT3&gt;</w:t>
                        </w:r>
                      </w:p>
                      <w:p w14:paraId="73FE09D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&lt;NQUANTIDADE&gt;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&lt;/NQUANTIDADE&gt;</w:t>
                        </w:r>
                      </w:p>
                      <w:p w14:paraId="73CCD7D1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&lt;/NTOTAL&gt;</w:t>
                        </w:r>
                      </w:p>
                      <w:p w14:paraId="1480753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&lt;NVLDESC&gt;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&lt;/NVLDESC&gt;</w:t>
                        </w:r>
                      </w:p>
                      <w:p w14:paraId="1F1DCEC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&lt;/NVUNIT1&gt;</w:t>
                        </w:r>
                      </w:p>
                      <w:p w14:paraId="559224D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&lt;/NVUNIT2&gt;</w:t>
                        </w:r>
                      </w:p>
                      <w:p w14:paraId="629C650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&lt;/NVUNIT3&gt;</w:t>
                        </w:r>
                      </w:p>
                      <w:p w14:paraId="24DCD9B2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&lt;/WSITENSPEDIDOCOMPRA&gt;</w:t>
                        </w:r>
                      </w:p>
                      <w:p w14:paraId="479849D2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&lt;/AITENSPEDIDO&gt;</w:t>
                        </w:r>
                      </w:p>
                      <w:p w14:paraId="3854D40F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&lt;CCODCONDICAO&gt;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&lt;/CCODCONDICAO&gt;</w:t>
                        </w:r>
                      </w:p>
                      <w:p w14:paraId="295803F7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&lt;CCODFORNECEDOR&gt;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&lt;/CCODFORNECEDOR&gt;</w:t>
                        </w:r>
                      </w:p>
                      <w:p w14:paraId="309CDD45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&lt;CCONTATO&gt;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&lt;/CCONTATO&gt;</w:t>
                        </w:r>
                      </w:p>
                      <w:p w14:paraId="0CE15EEF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&lt;CDESCCONDICAO&gt;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&lt;/CDESCCONDICAO&gt;</w:t>
                        </w:r>
                      </w:p>
                      <w:p w14:paraId="3D03B983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&lt;CEMISSAO&gt;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&lt;/CEMISSAO&gt;</w:t>
                        </w:r>
                      </w:p>
                      <w:p w14:paraId="52F0A364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&lt;CFILENTREGA&gt;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&lt;/CFILENTREGA&gt;</w:t>
                        </w:r>
                      </w:p>
                      <w:p w14:paraId="74B91422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&lt;CFILSOLICITAN&gt;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&lt;/CFILSOLICITAN&gt;</w:t>
                        </w:r>
                      </w:p>
                      <w:p w14:paraId="7B465043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&lt;CIDCOTACAO&gt;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&lt;/CIDCOTACAO&gt;</w:t>
                        </w:r>
                      </w:p>
                      <w:p w14:paraId="53821A8B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&lt;CIDPEDIDO&gt;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&lt;/CIDPEDIDO&gt;</w:t>
                        </w:r>
                      </w:p>
                      <w:p w14:paraId="4141183E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&lt;CIDSOLFLUIG&gt;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&lt;/CIDSOLFLUIG&gt;</w:t>
                        </w:r>
                      </w:p>
                      <w:p w14:paraId="794BE2E1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&lt;CIDSOLICITACAO&gt;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&lt;/CIDSOLICITACAO&gt;</w:t>
                        </w:r>
                      </w:p>
                      <w:p w14:paraId="6F4BC234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&lt;CJUSTIFICATIVA&gt;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&lt;/CJUSTIFICATIVA&gt;</w:t>
                        </w:r>
                      </w:p>
                      <w:p w14:paraId="48663775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   &lt;CNOMEFORNECEDOR&gt;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&lt;/CNOMEFORNECEDOR&gt;</w:t>
                        </w:r>
                      </w:p>
                      <w:p w14:paraId="146A5301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   &lt;/WSIDSPEDIDOSCOMPRA&gt;</w:t>
                        </w:r>
                      </w:p>
                      <w:p w14:paraId="4DFF1C7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&lt;WSIDSPEDIDOSCOMPRA&gt;</w:t>
                        </w:r>
                      </w:p>
                      <w:p w14:paraId="4EF4BA0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&lt;AHISTORICODACOTACAO&gt;</w:t>
                        </w:r>
                      </w:p>
                      <w:p w14:paraId="1D92925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&lt;WSHISTORICODACOTACAO&gt;</w:t>
                        </w:r>
                      </w:p>
                      <w:p w14:paraId="1B04D29F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&lt;CCOND&gt;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&lt;/CCOND&gt;</w:t>
                        </w:r>
                      </w:p>
                      <w:p w14:paraId="2310EE6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&lt;CDESCCOND&gt;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&lt;/CDESCCOND&gt;</w:t>
                        </w:r>
                      </w:p>
                      <w:p w14:paraId="5B96108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lastRenderedPageBreak/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&lt;/CDESCPRODUTO&gt;</w:t>
                        </w:r>
                      </w:p>
                      <w:p w14:paraId="2704C63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&lt;CFORNECEDOR&gt;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&lt;/CFORNECEDOR&gt;</w:t>
                        </w:r>
                      </w:p>
                      <w:p w14:paraId="7D35D8A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&lt;CITEMCO&gt;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&lt;/CITEMCO&gt;</w:t>
                        </w:r>
                      </w:p>
                      <w:p w14:paraId="15C5EF0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&lt;CITEMSC&gt;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&lt;/CITEMSC&gt;</w:t>
                        </w:r>
                      </w:p>
                      <w:p w14:paraId="6570211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&lt;/CPRODUTO&gt;</w:t>
                        </w:r>
                      </w:p>
                      <w:p w14:paraId="19B2034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&lt;NPRAZO&gt;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INTEGER</w:t>
                        </w:r>
                        <w:r>
                          <w:rPr>
                            <w:i/>
                            <w:iCs/>
                          </w:rPr>
                          <w:t>&lt;/NPRAZO&gt;</w:t>
                        </w:r>
                      </w:p>
                      <w:p w14:paraId="5D34ED7F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&lt;/NQUANT&gt;</w:t>
                        </w:r>
                      </w:p>
                      <w:p w14:paraId="5288032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&lt;/NTOTAL&gt;</w:t>
                        </w:r>
                      </w:p>
                      <w:p w14:paraId="46ED6C6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&lt;/NVUNIT&gt;</w:t>
                        </w:r>
                      </w:p>
                      <w:p w14:paraId="1D64433F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&lt;/WSHISTORICODACOTACAO&gt;</w:t>
                        </w:r>
                      </w:p>
                      <w:p w14:paraId="2A74989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&lt;WSHISTORICODACOTACAO&gt;</w:t>
                        </w:r>
                      </w:p>
                      <w:p w14:paraId="560E7E0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&lt;CCOND&gt;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&lt;/CCOND&gt;</w:t>
                        </w:r>
                      </w:p>
                      <w:p w14:paraId="05056342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&lt;CDESCCOND&gt;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&lt;/CDESCCOND&gt;</w:t>
                        </w:r>
                      </w:p>
                      <w:p w14:paraId="3ABD7B7F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&lt;/CDESCPRODUTO&gt;</w:t>
                        </w:r>
                      </w:p>
                      <w:p w14:paraId="12378A8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&lt;CFORNECEDOR&gt;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&lt;/CFORNECEDOR&gt;</w:t>
                        </w:r>
                      </w:p>
                      <w:p w14:paraId="77CA639C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&lt;CITEMCO&gt;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&lt;/CITEMCO&gt;</w:t>
                        </w:r>
                      </w:p>
                      <w:p w14:paraId="2A5C6091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&lt;CITEMSC&gt;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&lt;/CITEMSC&gt;</w:t>
                        </w:r>
                      </w:p>
                      <w:p w14:paraId="34F16F1F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&lt;/CPRODUTO&gt;</w:t>
                        </w:r>
                      </w:p>
                      <w:p w14:paraId="2D40C6F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&lt;NPRAZO&gt;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INTEGER</w:t>
                        </w:r>
                        <w:r>
                          <w:rPr>
                            <w:i/>
                            <w:iCs/>
                          </w:rPr>
                          <w:t>&lt;/NPRAZO&gt;</w:t>
                        </w:r>
                      </w:p>
                      <w:p w14:paraId="291CB46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&lt;/NQUANT&gt;</w:t>
                        </w:r>
                      </w:p>
                      <w:p w14:paraId="4D41139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&lt;/NTOTAL&gt;</w:t>
                        </w:r>
                      </w:p>
                      <w:p w14:paraId="5498F7E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&lt;/NVUNIT&gt;</w:t>
                        </w:r>
                      </w:p>
                      <w:p w14:paraId="0B6AF1F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&lt;/WSHISTORICODACOTACAO&gt;</w:t>
                        </w:r>
                      </w:p>
                      <w:p w14:paraId="20D09E0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&lt;/AHISTORICODACOTACAO&gt;</w:t>
                        </w:r>
                      </w:p>
                      <w:p w14:paraId="7E4AD5C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&lt;AITENSPEDIDO&gt;</w:t>
                        </w:r>
                      </w:p>
                      <w:p w14:paraId="17F7CA0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&lt;WSITENSPEDIDOCOMPRA&gt;</w:t>
                        </w:r>
                      </w:p>
                      <w:p w14:paraId="180D16F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&lt;CCODCCUSTO&gt;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&lt;/CCODCCUSTO&gt;</w:t>
                        </w:r>
                      </w:p>
                      <w:p w14:paraId="4937386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&lt;CDESCCCUSTO&gt;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&lt;/CDESCCCUSTO&gt;</w:t>
                        </w:r>
                      </w:p>
                      <w:p w14:paraId="667BC17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&lt;/CDESCPRODUTO&gt;</w:t>
                        </w:r>
                      </w:p>
                      <w:p w14:paraId="34BA3B0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&lt;/CENTRADA1&gt;</w:t>
                        </w:r>
                      </w:p>
                      <w:p w14:paraId="6777C0A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&lt;/CENTRADA2&gt;</w:t>
                        </w:r>
                      </w:p>
                      <w:p w14:paraId="7827A91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&lt;/CENTRADA3&gt;</w:t>
                        </w:r>
                      </w:p>
                      <w:p w14:paraId="248E444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&lt;/CITEM&gt;</w:t>
                        </w:r>
                      </w:p>
                      <w:p w14:paraId="00DD18F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&lt;/CPRODUTO&gt;</w:t>
                        </w:r>
                      </w:p>
                      <w:p w14:paraId="3D1309FB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&lt;CSTATUS&gt;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&lt;/CSTATUS&gt;</w:t>
                        </w:r>
                      </w:p>
                      <w:p w14:paraId="1E72A4A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&lt;/CUM&gt;</w:t>
                        </w:r>
                      </w:p>
                      <w:p w14:paraId="2F2337AB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&lt;/CUM1&gt;</w:t>
                        </w:r>
                      </w:p>
                      <w:p w14:paraId="751B59E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&lt;/CUM2&gt;</w:t>
                        </w:r>
                      </w:p>
                      <w:p w14:paraId="355521B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&lt;/CUM3&gt;</w:t>
                        </w:r>
                      </w:p>
                      <w:p w14:paraId="1DFBAD92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&lt;/NDESCONTO1&gt;</w:t>
                        </w:r>
                      </w:p>
                      <w:p w14:paraId="5B3E7B1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&lt;/NDESCONTO2&gt;</w:t>
                        </w:r>
                      </w:p>
                      <w:p w14:paraId="07047B3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&lt;/NDESCONTO3&gt;</w:t>
                        </w:r>
                      </w:p>
                      <w:p w14:paraId="51F7DBB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&lt;NPRECO&gt;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&lt;/NPRECO&gt;</w:t>
                        </w:r>
                      </w:p>
                      <w:p w14:paraId="2CB533E1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&lt;NQTDENTREGUE&gt;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&lt;/NQTDENTREGUE&gt;</w:t>
                        </w:r>
                      </w:p>
                      <w:p w14:paraId="3E941941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&lt;/NQUANT1&gt;</w:t>
                        </w:r>
                      </w:p>
                      <w:p w14:paraId="5299964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&lt;/NQUANT2&gt;</w:t>
                        </w:r>
                      </w:p>
                      <w:p w14:paraId="6926D61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&lt;/NQUANT3&gt;</w:t>
                        </w:r>
                      </w:p>
                      <w:p w14:paraId="11F02852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&lt;NQUANTIDADE&gt;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&lt;/NQUANTIDADE&gt;</w:t>
                        </w:r>
                      </w:p>
                      <w:p w14:paraId="45477DD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&lt;/NTOTAL&gt;</w:t>
                        </w:r>
                      </w:p>
                      <w:p w14:paraId="62B3C02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&lt;NVLDESC&gt;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&lt;/NVLDESC&gt;</w:t>
                        </w:r>
                      </w:p>
                      <w:p w14:paraId="24E0701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&lt;/NVUNIT1&gt;</w:t>
                        </w:r>
                      </w:p>
                      <w:p w14:paraId="5138F1DB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&lt;/NVUNIT2&gt;</w:t>
                        </w:r>
                      </w:p>
                      <w:p w14:paraId="10A32DB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&lt;/NVUNIT3&gt;</w:t>
                        </w:r>
                      </w:p>
                      <w:p w14:paraId="5F1C653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&lt;/WSITENSPEDIDOCOMPRA&gt;</w:t>
                        </w:r>
                      </w:p>
                      <w:p w14:paraId="5F63FC9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&lt;WSITENSPEDIDOCOMPRA&gt;</w:t>
                        </w:r>
                      </w:p>
                      <w:p w14:paraId="19DE389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&lt;CCODCCUSTO&gt;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&lt;/CCODCCUSTO&gt;</w:t>
                        </w:r>
                      </w:p>
                      <w:p w14:paraId="7D2E163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&lt;CDESCCCUSTO&gt;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&lt;/CDESCCCUSTO&gt;</w:t>
                        </w:r>
                      </w:p>
                      <w:p w14:paraId="6C16B3D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&lt;CDESCPRODUTO&gt;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&lt;/CDESCPRODUTO&gt;</w:t>
                        </w:r>
                      </w:p>
                      <w:p w14:paraId="3DFD1432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&lt;/CENTRADA1&gt;</w:t>
                        </w:r>
                      </w:p>
                      <w:p w14:paraId="30FC8FB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lastRenderedPageBreak/>
                          <w:t xml:space="preserve">                  &lt;CENTRADA2&gt;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&lt;/CENTRADA2&gt;</w:t>
                        </w:r>
                      </w:p>
                      <w:p w14:paraId="6422393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&lt;CENTRADA3&gt;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&lt;/CENTRADA3&gt;</w:t>
                        </w:r>
                      </w:p>
                      <w:p w14:paraId="0FFAF09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&lt;CITEM&gt;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&lt;/CITEM&gt;</w:t>
                        </w:r>
                      </w:p>
                      <w:p w14:paraId="28ECAE5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&lt;CPRODUTO&gt;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&lt;/CPRODUTO&gt;</w:t>
                        </w:r>
                      </w:p>
                      <w:p w14:paraId="1AEA1A0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&lt;CSTATUS&gt;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&lt;/CSTATUS&gt;</w:t>
                        </w:r>
                      </w:p>
                      <w:p w14:paraId="21F4414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&lt;/CUM&gt;</w:t>
                        </w:r>
                      </w:p>
                      <w:p w14:paraId="3278FB0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&lt;/CUM1&gt;</w:t>
                        </w:r>
                      </w:p>
                      <w:p w14:paraId="6642811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&lt;/CUM2&gt;</w:t>
                        </w:r>
                      </w:p>
                      <w:p w14:paraId="205F823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&lt;CUM3&gt;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&lt;/CUM3&gt;</w:t>
                        </w:r>
                      </w:p>
                      <w:p w14:paraId="0B131B3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&lt;/NDESCONTO1&gt;</w:t>
                        </w:r>
                      </w:p>
                      <w:p w14:paraId="7707353D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&lt;/NDESCONTO2&gt;</w:t>
                        </w:r>
                      </w:p>
                      <w:p w14:paraId="6A924A7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&lt;NDESCONTO3&gt;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&lt;/NDESCONTO3&gt;</w:t>
                        </w:r>
                      </w:p>
                      <w:p w14:paraId="093F80E3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&lt;NPRECO&gt;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&lt;/NPRECO&gt;</w:t>
                        </w:r>
                      </w:p>
                      <w:p w14:paraId="64404D2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&lt;NQTDENTREGUE&gt;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&lt;/NQTDENTREGUE&gt;</w:t>
                        </w:r>
                      </w:p>
                      <w:p w14:paraId="11DC65A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&lt;/NQUANT1&gt;</w:t>
                        </w:r>
                      </w:p>
                      <w:p w14:paraId="4F33752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&lt;/NQUANT2&gt;</w:t>
                        </w:r>
                      </w:p>
                      <w:p w14:paraId="042244B2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&lt;/NQUANT3&gt;</w:t>
                        </w:r>
                      </w:p>
                      <w:p w14:paraId="31B206E1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&lt;NQUANTIDADE&gt;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&lt;/NQUANTIDADE&gt;</w:t>
                        </w:r>
                      </w:p>
                      <w:p w14:paraId="15BEB1A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&lt;NTOTAL&gt;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&lt;/NTOTAL&gt;</w:t>
                        </w:r>
                      </w:p>
                      <w:p w14:paraId="4FB1BA7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&lt;NVLDESC&gt;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&lt;/NVLDESC&gt;</w:t>
                        </w:r>
                      </w:p>
                      <w:p w14:paraId="704C4C69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&lt;NVUNIT1&gt;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&lt;/NVUNIT1&gt;</w:t>
                        </w:r>
                      </w:p>
                      <w:p w14:paraId="3A1C53C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&lt;NVUNIT2&gt;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&lt;/NVUNIT2&gt;</w:t>
                        </w:r>
                      </w:p>
                      <w:p w14:paraId="6BC6C80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   &lt;NVUNIT3&gt;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FLOAT</w:t>
                        </w:r>
                        <w:r>
                          <w:rPr>
                            <w:i/>
                            <w:iCs/>
                          </w:rPr>
                          <w:t>&lt;/NVUNIT3&gt;</w:t>
                        </w:r>
                      </w:p>
                      <w:p w14:paraId="43F5242A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   &lt;/WSITENSPEDIDOCOMPRA&gt;</w:t>
                        </w:r>
                      </w:p>
                      <w:p w14:paraId="2E7934E7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&lt;/AITENSPEDIDO&gt;</w:t>
                        </w:r>
                      </w:p>
                      <w:p w14:paraId="7AEF4CF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&lt;CCODCONDICAO&gt;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&lt;/CCODCONDICAO&gt;</w:t>
                        </w:r>
                      </w:p>
                      <w:p w14:paraId="4969ACA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&lt;CCODFORNECEDOR&gt;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&lt;/CCODFORNECEDOR&gt;</w:t>
                        </w:r>
                      </w:p>
                      <w:p w14:paraId="761055C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&lt;CCONTATO&gt;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&lt;/CCONTATO&gt;</w:t>
                        </w:r>
                      </w:p>
                      <w:p w14:paraId="6BB8BE5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&lt;CDESCCONDICAO&gt;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&lt;/CDESCCONDICAO&gt;</w:t>
                        </w:r>
                      </w:p>
                      <w:p w14:paraId="2969F448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&lt;CEMISSAO&gt;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&lt;/CEMISSAO&gt;</w:t>
                        </w:r>
                      </w:p>
                      <w:p w14:paraId="60CD3350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&lt;CFILENTREGA&gt;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&lt;/CFILENTREGA&gt;</w:t>
                        </w:r>
                      </w:p>
                      <w:p w14:paraId="3B367701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&lt;CFILSOLICITAN&gt;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&lt;/CFILSOLICITAN&gt;</w:t>
                        </w:r>
                      </w:p>
                      <w:p w14:paraId="33802D44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&lt;CIDCOTACAO&gt;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&lt;/CIDCOTACAO&gt;</w:t>
                        </w:r>
                      </w:p>
                      <w:p w14:paraId="5755639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&lt;CIDPEDIDO&gt;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&lt;/CIDPEDIDO&gt;</w:t>
                        </w:r>
                      </w:p>
                      <w:p w14:paraId="01DB7D0B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&lt;CIDSOLFLUIG&gt;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&lt;/CIDSOLFLUIG&gt;</w:t>
                        </w:r>
                      </w:p>
                      <w:p w14:paraId="5C58BDE6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&lt;CIDSOLICITACAO&gt;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&lt;/CIDSOLICITACAO&gt;</w:t>
                        </w:r>
                      </w:p>
                      <w:p w14:paraId="537A158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&lt;CJUSTIFICATIVA&gt;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&lt;/CJUSTIFICATIVA&gt;</w:t>
                        </w:r>
                      </w:p>
                      <w:p w14:paraId="0D986E8E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   &lt;CNOMEFORNECEDOR&gt;</w:t>
                        </w:r>
                        <w:r>
                          <w:rPr>
                            <w:b/>
                            <w:bCs/>
                            <w:i/>
                            <w:iCs/>
                          </w:rPr>
                          <w:t>STRING</w:t>
                        </w:r>
                        <w:r>
                          <w:rPr>
                            <w:i/>
                            <w:iCs/>
                          </w:rPr>
                          <w:t>&lt;/CNOMEFORNECEDOR&gt;</w:t>
                        </w:r>
                      </w:p>
                      <w:p w14:paraId="2BD5EBE5" w14:textId="77777777" w:rsidR="000E3F02" w:rsidRDefault="000E3F02" w:rsidP="000E3F02">
                        <w:pPr>
                          <w:pStyle w:val="HTMLPreformatted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         &lt;/WSIDSPEDIDOSCOMPRA&gt;</w:t>
                        </w:r>
                      </w:p>
                      <w:p w14:paraId="48C76D68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&lt;/AIDSPEDIDOS&gt;</w:t>
                        </w:r>
                      </w:p>
                      <w:p w14:paraId="25BD17F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&lt;CERROS&gt;</w:t>
                        </w:r>
                        <w:r>
                          <w:rPr>
                            <w:b/>
                            <w:bCs/>
                          </w:rPr>
                          <w:t>STRING</w:t>
                        </w:r>
                        <w:r>
                          <w:t>&lt;/CERROS&gt;</w:t>
                        </w:r>
                      </w:p>
                      <w:p w14:paraId="624DD2E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&lt;LRET&gt;</w:t>
                        </w:r>
                        <w:r>
                          <w:rPr>
                            <w:b/>
                            <w:bCs/>
                          </w:rPr>
                          <w:t>BOOLEAN</w:t>
                        </w:r>
                        <w:r>
                          <w:t>&lt;/LRET&gt;</w:t>
                        </w:r>
                      </w:p>
                      <w:p w14:paraId="5EA1804C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   &lt;NQTDREG&gt;</w:t>
                        </w:r>
                        <w:r>
                          <w:rPr>
                            <w:b/>
                            <w:bCs/>
                          </w:rPr>
                          <w:t>INTEGER</w:t>
                        </w:r>
                        <w:r>
                          <w:t>&lt;/NQTDREG&gt;</w:t>
                        </w:r>
                      </w:p>
                      <w:p w14:paraId="74C3D845" w14:textId="77777777" w:rsidR="000E3F02" w:rsidRDefault="000E3F02" w:rsidP="000E3F02">
                        <w:pPr>
                          <w:pStyle w:val="HTMLPreformatted"/>
                        </w:pPr>
                        <w:r>
                          <w:t xml:space="preserve">   &lt;/LISTAPEDIDOSCOMPRA&gt;</w:t>
                        </w:r>
                      </w:p>
                      <w:p w14:paraId="184CC827" w14:textId="77777777" w:rsidR="000E3F02" w:rsidRDefault="000E3F02" w:rsidP="000E3F02">
                        <w:pPr>
                          <w:pStyle w:val="HTMLPreformatted"/>
                        </w:pPr>
                        <w:r>
                          <w:t>&lt;/soap:Body&gt;</w:t>
                        </w:r>
                      </w:p>
                      <w:p w14:paraId="54A74806" w14:textId="77777777" w:rsidR="000E3F02" w:rsidRDefault="000E3F02" w:rsidP="000E3F02">
                        <w:pPr>
                          <w:pStyle w:val="HTMLPreformatted"/>
                        </w:pPr>
                        <w:r>
                          <w:t>&lt;/soap:Envelope&gt;</w:t>
                        </w:r>
                      </w:p>
                      <w:p w14:paraId="3082EF70" w14:textId="77777777" w:rsidR="000E3F02" w:rsidRDefault="000E3F02" w:rsidP="000E3F02">
                        <w:pPr>
                          <w:pStyle w:val="z-BottomofForm"/>
                          <w:jc w:val="both"/>
                        </w:pPr>
                        <w:r>
                          <w:t>Parte inferior do formulário</w:t>
                        </w:r>
                      </w:p>
                      <w:p w14:paraId="2A286CB0" w14:textId="77777777" w:rsidR="000E3F02" w:rsidRDefault="000E3F02" w:rsidP="000E3F0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CA1AFC5" w14:textId="77777777" w:rsidR="00C87109" w:rsidRPr="00C87109" w:rsidRDefault="000E3F02" w:rsidP="00C87109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lastRenderedPageBreak/>
                    <w:t xml:space="preserve"> </w:t>
                  </w:r>
                  <w:r w:rsidR="00C87109"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71E10762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3057A11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77FA70B3" w14:textId="77777777" w:rsidR="000D030B" w:rsidRPr="006F7B53" w:rsidRDefault="000D030B" w:rsidP="008E5C13"/>
    <w:p w14:paraId="5DC28D7E" w14:textId="77777777" w:rsidR="00C60C8F" w:rsidRDefault="00C60C8F" w:rsidP="008E5C13"/>
    <w:p w14:paraId="0BBB0E64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2223D039" w14:textId="77777777" w:rsidR="00C75457" w:rsidRDefault="00C75457" w:rsidP="008E5C13"/>
    <w:p w14:paraId="52F7CF88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07E1706C" w14:textId="77777777" w:rsidR="00C75457" w:rsidRDefault="00C75457" w:rsidP="008E5C13"/>
    <w:p w14:paraId="6EA294CE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6E339E2A" w14:textId="77777777" w:rsidR="008E5C13" w:rsidRDefault="0098471D" w:rsidP="000E3F02">
      <w:r>
        <w:t xml:space="preserve">- </w:t>
      </w:r>
      <w:r w:rsidRPr="0098471D">
        <w:t>UWSFLG</w:t>
      </w:r>
      <w:r w:rsidR="000E3F02">
        <w:t>06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C546CB">
        <w:t xml:space="preserve"> </w:t>
      </w:r>
      <w:r w:rsidR="000E3F02">
        <w:t>SC1</w:t>
      </w:r>
      <w:r>
        <w:t>/</w:t>
      </w:r>
      <w:r w:rsidR="000E3F02">
        <w:t>SC7/SC8/SB1/SBM.</w:t>
      </w:r>
    </w:p>
    <w:p w14:paraId="4D47B0DC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64779" w14:textId="77777777" w:rsidR="00CD6830" w:rsidRDefault="00CD6830" w:rsidP="00CA5701">
      <w:r>
        <w:separator/>
      </w:r>
    </w:p>
  </w:endnote>
  <w:endnote w:type="continuationSeparator" w:id="0">
    <w:p w14:paraId="1B3C638F" w14:textId="77777777" w:rsidR="00CD6830" w:rsidRDefault="00CD6830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70AC" w14:textId="77777777" w:rsidR="00262F3E" w:rsidRDefault="00262F3E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CAD6F84" wp14:editId="249C0893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FB971C5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101BF5B" wp14:editId="0B16B245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D6599" w14:textId="77777777" w:rsidR="00262F3E" w:rsidRPr="000239F1" w:rsidRDefault="00262F3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262F3E" w:rsidRPr="000239F1" w:rsidRDefault="00262F3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0C1BAFD" wp14:editId="232F3F0C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A58F95A" w14:textId="77777777" w:rsidR="00262F3E" w:rsidRPr="00B2520C" w:rsidRDefault="00262F3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F467B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262F3E" w:rsidRPr="00B2520C" w:rsidRDefault="00262F3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E3F02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05911" w14:textId="77777777" w:rsidR="00262F3E" w:rsidRPr="0053491F" w:rsidRDefault="00262F3E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927F9B" wp14:editId="1D365742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83000EB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8BE3706" wp14:editId="4451B5EC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F6730" w14:textId="77777777" w:rsidR="00262F3E" w:rsidRPr="00B2520C" w:rsidRDefault="00262F3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262F3E" w:rsidRPr="00B2520C" w:rsidRDefault="00262F3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DBD0949" wp14:editId="2819F43C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0D8629" w14:textId="77777777" w:rsidR="00262F3E" w:rsidRPr="00B2520C" w:rsidRDefault="00262F3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F467B"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262F3E" w:rsidRPr="00B2520C" w:rsidRDefault="00262F3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E3F02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6BB7CEA" wp14:editId="61B3CBB0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F751D3D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8BB0B" w14:textId="77777777" w:rsidR="00CD6830" w:rsidRDefault="00CD6830" w:rsidP="00CA5701">
      <w:r>
        <w:separator/>
      </w:r>
    </w:p>
  </w:footnote>
  <w:footnote w:type="continuationSeparator" w:id="0">
    <w:p w14:paraId="2CBEB840" w14:textId="77777777" w:rsidR="00CD6830" w:rsidRDefault="00CD6830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E6F3D" w14:textId="77777777" w:rsidR="00262F3E" w:rsidRPr="00887F50" w:rsidRDefault="00262F3E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540247B3" wp14:editId="76858D98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95EBD0" wp14:editId="1E848479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5E87A6" w14:textId="77777777" w:rsidR="00262F3E" w:rsidRPr="005D5B9D" w:rsidRDefault="00262F3E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262F3E" w:rsidRPr="005D5B9D" w:rsidRDefault="00262F3E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5CDADDD0" wp14:editId="537C55D2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F2E54F8" w14:textId="77777777" w:rsidR="00262F3E" w:rsidRDefault="00262F3E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3F52A49" wp14:editId="4F6419EC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976F8E" w14:textId="77777777" w:rsidR="00262F3E" w:rsidRPr="00514315" w:rsidRDefault="00262F3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262F3E" w:rsidRPr="00514315" w:rsidRDefault="00262F3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E433FAF" wp14:editId="04EF0B52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31228" w14:textId="77777777" w:rsidR="00262F3E" w:rsidRPr="00887F50" w:rsidRDefault="00262F3E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61920E19" wp14:editId="3B33AF99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8E4443E" wp14:editId="781AD92F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C76BA" w14:textId="77777777" w:rsidR="00262F3E" w:rsidRPr="005D5B9D" w:rsidRDefault="00262F3E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262F3E" w:rsidRPr="005D5B9D" w:rsidRDefault="00262F3E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390AD809" wp14:editId="700EA3C3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2C4B37" w14:textId="77777777" w:rsidR="00262F3E" w:rsidRPr="00887F50" w:rsidRDefault="00262F3E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054E7026" w14:textId="77777777" w:rsidR="00262F3E" w:rsidRDefault="00262F3E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A19DF" w14:textId="77777777" w:rsidR="00262F3E" w:rsidRDefault="00262F3E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4999FEFF" wp14:editId="33D8513B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5C0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5E4F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3F02"/>
    <w:rsid w:val="000E5F4D"/>
    <w:rsid w:val="000E66AE"/>
    <w:rsid w:val="000E66E4"/>
    <w:rsid w:val="000F06D4"/>
    <w:rsid w:val="000F0B65"/>
    <w:rsid w:val="000F112B"/>
    <w:rsid w:val="000F1230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4FDA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467B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4BB4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2F3E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0C71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1ED8"/>
    <w:rsid w:val="004821BF"/>
    <w:rsid w:val="004841A7"/>
    <w:rsid w:val="00484A9B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97656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FEA"/>
    <w:rsid w:val="00CD3033"/>
    <w:rsid w:val="00CD3F98"/>
    <w:rsid w:val="00CD4865"/>
    <w:rsid w:val="00CD4E16"/>
    <w:rsid w:val="00CD513F"/>
    <w:rsid w:val="00CD61ED"/>
    <w:rsid w:val="00CD6830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415F257C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9398F-42E5-324C-BA56-5C0B3E69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9</Pages>
  <Words>2581</Words>
  <Characters>14718</Characters>
  <Application>Microsoft Macintosh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17265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2018-01-09T13:46:00Z</dcterms:created>
  <dcterms:modified xsi:type="dcterms:W3CDTF">2018-01-09T13:46:00Z</dcterms:modified>
</cp:coreProperties>
</file>