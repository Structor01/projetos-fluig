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4406E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46F8A7A2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F06D277" wp14:editId="13C4D5EE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B0AAA" w14:textId="77777777" w:rsidR="00A017D1" w:rsidRPr="008D7899" w:rsidRDefault="00A017D1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24/12/2017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A017D1" w:rsidRPr="008D7899" w:rsidRDefault="00A017D1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24/12/2017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14FD5DE" wp14:editId="6ECC6748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96C57" w14:textId="77777777" w:rsidR="00A017D1" w:rsidRPr="00EC3450" w:rsidRDefault="00A017D1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A017D1" w:rsidRPr="00EC3450" w:rsidRDefault="00A017D1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43CC70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06D5AD" w14:textId="77777777" w:rsidR="00D2092D" w:rsidRDefault="00E904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1404AC2" w14:textId="77777777" w:rsidR="00D2092D" w:rsidRDefault="00E904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A80A016" w14:textId="77777777" w:rsidR="00D2092D" w:rsidRDefault="00E904B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626C62">
              <w:rPr>
                <w:rStyle w:val="Hyperlink"/>
                <w:noProof/>
              </w:rPr>
              <w:t xml:space="preserve"> – </w:t>
            </w:r>
            <w:r w:rsidR="00596A37">
              <w:rPr>
                <w:rStyle w:val="Hyperlink"/>
                <w:noProof/>
              </w:rPr>
              <w:t xml:space="preserve">Alterar </w:t>
            </w:r>
            <w:r w:rsidR="00D743C2">
              <w:rPr>
                <w:rStyle w:val="Hyperlink"/>
                <w:noProof/>
              </w:rPr>
              <w:t xml:space="preserve">Status do Item do </w:t>
            </w:r>
            <w:r w:rsidR="00596A37">
              <w:rPr>
                <w:rStyle w:val="Hyperlink"/>
                <w:noProof/>
              </w:rPr>
              <w:t>Pedido de Compra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38A3AE4" w14:textId="77777777" w:rsidR="00D2092D" w:rsidRDefault="00E904B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79022C6E" w14:textId="77777777" w:rsidR="00D2092D" w:rsidRDefault="00E904B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36F7A2F" w14:textId="77777777" w:rsidR="00D2092D" w:rsidRDefault="00E904B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6AF5196" w14:textId="77777777" w:rsidR="00D2092D" w:rsidRDefault="00E904B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ED9D2A4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1572ADAE" w14:textId="77777777" w:rsidR="00385928" w:rsidRDefault="00385928" w:rsidP="00C073CE">
      <w:pPr>
        <w:pStyle w:val="Larcio"/>
      </w:pPr>
    </w:p>
    <w:p w14:paraId="6B7DA65A" w14:textId="77777777" w:rsidR="00385928" w:rsidRPr="008D1042" w:rsidRDefault="00385928" w:rsidP="00C073CE">
      <w:pPr>
        <w:pStyle w:val="Larcio"/>
      </w:pPr>
    </w:p>
    <w:p w14:paraId="4E63C919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6526AE67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17FD9BF5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0A679DD2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7754C71D" w14:textId="77777777" w:rsidR="00EC3450" w:rsidRPr="00EC3450" w:rsidRDefault="00245D0E" w:rsidP="00596A37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bookmarkEnd w:id="25"/>
            <w:r w:rsidR="00D743C2" w:rsidRPr="00D743C2">
              <w:rPr>
                <w:color w:val="17365D"/>
                <w:sz w:val="22"/>
                <w:szCs w:val="22"/>
                <w:lang w:val="pt-BR"/>
              </w:rPr>
              <w:t xml:space="preserve">Alterar Status do Item do </w:t>
            </w:r>
            <w:r w:rsidR="00596A37">
              <w:rPr>
                <w:color w:val="17365D"/>
                <w:sz w:val="22"/>
                <w:szCs w:val="22"/>
                <w:lang w:val="pt-BR"/>
              </w:rPr>
              <w:t xml:space="preserve">Pedido </w:t>
            </w:r>
            <w:r w:rsidR="00626C62">
              <w:rPr>
                <w:color w:val="17365D"/>
                <w:sz w:val="22"/>
                <w:szCs w:val="22"/>
                <w:lang w:val="pt-BR"/>
              </w:rPr>
              <w:t xml:space="preserve">de </w:t>
            </w:r>
            <w:r w:rsidR="00095E4F">
              <w:rPr>
                <w:color w:val="17365D"/>
                <w:sz w:val="22"/>
                <w:szCs w:val="22"/>
                <w:lang w:val="pt-BR"/>
              </w:rPr>
              <w:t>Compra</w:t>
            </w:r>
          </w:p>
        </w:tc>
      </w:tr>
    </w:tbl>
    <w:p w14:paraId="441E458C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585EF7E8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4E595646" w14:textId="77777777" w:rsidR="008A0CD7" w:rsidRDefault="008A0CD7" w:rsidP="00A76D7C"/>
    <w:p w14:paraId="544F90D9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0B74B15F" w14:textId="77777777" w:rsidR="00FB1EE1" w:rsidRDefault="00FB1EE1" w:rsidP="00A4021F">
      <w:pPr>
        <w:rPr>
          <w:lang w:val="en-US"/>
        </w:rPr>
      </w:pPr>
    </w:p>
    <w:p w14:paraId="16C54981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29A191FC" w14:textId="77777777" w:rsidR="00813F77" w:rsidRDefault="00813F77" w:rsidP="00A4021F">
      <w:pPr>
        <w:rPr>
          <w:lang w:val="en-US"/>
        </w:rPr>
      </w:pPr>
    </w:p>
    <w:p w14:paraId="366A4C43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26FC6668" w14:textId="77777777" w:rsidR="001B55A1" w:rsidRDefault="001B55A1" w:rsidP="008C564F"/>
    <w:p w14:paraId="3BF162DF" w14:textId="77777777" w:rsidR="001B55A1" w:rsidRDefault="001B55A1" w:rsidP="008C564F">
      <w:r>
        <w:t>No arquivo appserver.ini deverá ser incluído o trecho de configuração:</w:t>
      </w:r>
    </w:p>
    <w:p w14:paraId="366ADC9B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3C9DE6B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10AA0F52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671A7FC6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7EA4B79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102485A3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642766E6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56A37798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582FED9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41BA9EDC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2F6D321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0B268F5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6155DC4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35F0DB0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740E59DA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6599EBA4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5CF1DEB3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45F956F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098AF93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3387432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6728851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18868D3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7CE51461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7B4BC86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2554A26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3AE690FF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3A556918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79AD8B1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11BEF018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650D754D" w14:textId="77777777" w:rsidR="00434E9A" w:rsidRDefault="00434E9A" w:rsidP="00434E9A">
      <w:pPr>
        <w:ind w:firstLine="709"/>
      </w:pPr>
    </w:p>
    <w:p w14:paraId="5059E7BC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241BEC31" w14:textId="77777777" w:rsidR="00B65A0F" w:rsidRDefault="00B65A0F" w:rsidP="00554EF8"/>
    <w:p w14:paraId="5E40E5EC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7AC16B91" w14:textId="77777777" w:rsidR="004C4D9E" w:rsidRDefault="004C4D9E" w:rsidP="00FE5ECE">
      <w:pPr>
        <w:ind w:left="709" w:hanging="709"/>
      </w:pPr>
    </w:p>
    <w:p w14:paraId="69489BE6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2191BB12" w14:textId="77777777" w:rsidR="0010394C" w:rsidRDefault="0010394C" w:rsidP="0010394C"/>
    <w:p w14:paraId="6EC26652" w14:textId="77777777" w:rsidR="0010394C" w:rsidRDefault="00E904B5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32DC4E40" w14:textId="77777777" w:rsidR="0010394C" w:rsidRDefault="0010394C" w:rsidP="0010394C"/>
    <w:p w14:paraId="48B2CDD5" w14:textId="77777777" w:rsidR="0010394C" w:rsidRDefault="0010394C" w:rsidP="0010394C"/>
    <w:p w14:paraId="0E8F4364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29191318" w14:textId="77777777" w:rsidR="00B25AE5" w:rsidRDefault="00B25AE5" w:rsidP="00B25AE5">
      <w:pPr>
        <w:rPr>
          <w:lang w:val="en-US"/>
        </w:rPr>
      </w:pPr>
    </w:p>
    <w:p w14:paraId="41FE494C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D743C2">
        <w:rPr>
          <w:b/>
        </w:rPr>
        <w:t>STATUS_ITEM_</w:t>
      </w:r>
      <w:r w:rsidR="00596A37">
        <w:rPr>
          <w:b/>
        </w:rPr>
        <w:t>PEDIDO</w:t>
      </w:r>
      <w:r w:rsidR="00095E4F">
        <w:rPr>
          <w:b/>
        </w:rPr>
        <w:t>_COMPRA</w:t>
      </w:r>
      <w:r w:rsidR="00D743C2">
        <w:t xml:space="preserve">, referente as integrações para Liberar ou Reprovar um Item do </w:t>
      </w:r>
      <w:r w:rsidR="00596A37">
        <w:t>Pedido</w:t>
      </w:r>
      <w:r w:rsidR="00626C62">
        <w:t xml:space="preserve"> de Compra</w:t>
      </w:r>
      <w:r w:rsidR="00DA6074">
        <w:t>.</w:t>
      </w:r>
    </w:p>
    <w:p w14:paraId="534ED0AF" w14:textId="77777777" w:rsidR="009D1236" w:rsidRDefault="009D1236" w:rsidP="00B25AE5"/>
    <w:p w14:paraId="11A8AEE1" w14:textId="77777777" w:rsidR="00626C62" w:rsidRDefault="00626C62" w:rsidP="008C564F"/>
    <w:p w14:paraId="0F49B765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 xml:space="preserve">Estrutura básica de arquivo de </w:t>
      </w:r>
      <w:r w:rsidR="00626C62">
        <w:rPr>
          <w:b/>
          <w:i/>
        </w:rPr>
        <w:t>envio</w:t>
      </w:r>
      <w:r w:rsidRPr="00A718CE">
        <w:rPr>
          <w:b/>
          <w:i/>
        </w:rPr>
        <w:t>:</w:t>
      </w:r>
    </w:p>
    <w:p w14:paraId="1A0D6660" w14:textId="77777777" w:rsidR="00E11EFB" w:rsidRDefault="00E11EFB" w:rsidP="00E11EFB"/>
    <w:tbl>
      <w:tblPr>
        <w:tblStyle w:val="GridTable4-Accent1"/>
        <w:tblW w:w="10141" w:type="dxa"/>
        <w:tblLook w:val="04A0" w:firstRow="1" w:lastRow="0" w:firstColumn="1" w:lastColumn="0" w:noHBand="0" w:noVBand="1"/>
      </w:tblPr>
      <w:tblGrid>
        <w:gridCol w:w="1603"/>
        <w:gridCol w:w="1334"/>
        <w:gridCol w:w="5690"/>
        <w:gridCol w:w="1514"/>
      </w:tblGrid>
      <w:tr w:rsidR="00E11EFB" w14:paraId="62948434" w14:textId="77777777" w:rsidTr="00D74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F1D2BB2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6D2215B1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690" w:type="dxa"/>
          </w:tcPr>
          <w:p w14:paraId="4FA712D2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14" w:type="dxa"/>
          </w:tcPr>
          <w:p w14:paraId="5789F54E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E11EFB" w14:paraId="6F858B83" w14:textId="77777777" w:rsidTr="00D74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6A0BB0B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626C62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0F349461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690" w:type="dxa"/>
          </w:tcPr>
          <w:p w14:paraId="6F2CF89F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no Protheus</w:t>
            </w:r>
          </w:p>
        </w:tc>
        <w:tc>
          <w:tcPr>
            <w:tcW w:w="1514" w:type="dxa"/>
          </w:tcPr>
          <w:p w14:paraId="2B4ACC1F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616851D4" w14:textId="77777777" w:rsidTr="00D74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1462104" w14:textId="77777777" w:rsidR="00E11EFB" w:rsidRPr="00746E15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A017D1"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2A6D7D2E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String(4)</w:t>
            </w:r>
          </w:p>
        </w:tc>
        <w:tc>
          <w:tcPr>
            <w:tcW w:w="5690" w:type="dxa"/>
          </w:tcPr>
          <w:p w14:paraId="456828C0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no Protheus</w:t>
            </w:r>
          </w:p>
        </w:tc>
        <w:tc>
          <w:tcPr>
            <w:tcW w:w="1514" w:type="dxa"/>
          </w:tcPr>
          <w:p w14:paraId="47F01BD3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2A7127A2" w14:textId="77777777" w:rsidTr="00D74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A182C98" w14:textId="77777777" w:rsidR="00E11EFB" w:rsidRPr="00746E15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596A37">
              <w:rPr>
                <w:rFonts w:ascii="Consolas" w:hAnsi="Consolas" w:cs="Consolas"/>
                <w:sz w:val="18"/>
                <w:lang w:eastAsia="pt-BR"/>
              </w:rPr>
              <w:t>cID_PROTHEUS</w:t>
            </w:r>
          </w:p>
        </w:tc>
        <w:tc>
          <w:tcPr>
            <w:tcW w:w="1334" w:type="dxa"/>
          </w:tcPr>
          <w:p w14:paraId="0C73C9B8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5690" w:type="dxa"/>
          </w:tcPr>
          <w:p w14:paraId="510E4D1E" w14:textId="77777777" w:rsidR="00E11EFB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do Pedido no Protheus</w:t>
            </w:r>
          </w:p>
        </w:tc>
        <w:tc>
          <w:tcPr>
            <w:tcW w:w="1514" w:type="dxa"/>
          </w:tcPr>
          <w:p w14:paraId="2CB1575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3DD89F07" w14:textId="77777777" w:rsidTr="00D74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20A4911" w14:textId="77777777" w:rsidR="00E11EFB" w:rsidRPr="00A017D1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</w:t>
            </w:r>
            <w:r w:rsidR="00596A37" w:rsidRPr="00596A37">
              <w:rPr>
                <w:rFonts w:ascii="Consolas" w:hAnsi="Consolas" w:cs="Consolas"/>
                <w:sz w:val="18"/>
                <w:lang w:eastAsia="pt-BR"/>
              </w:rPr>
              <w:t>ID_FLUIG</w:t>
            </w:r>
          </w:p>
        </w:tc>
        <w:tc>
          <w:tcPr>
            <w:tcW w:w="1334" w:type="dxa"/>
          </w:tcPr>
          <w:p w14:paraId="6FA1FB7F" w14:textId="77777777" w:rsidR="00E11EFB" w:rsidRDefault="00E11EFB" w:rsidP="00596A3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596A37">
              <w:rPr>
                <w:rFonts w:ascii="Consolas" w:hAnsi="Consolas" w:cs="Consolas"/>
                <w:sz w:val="18"/>
                <w:lang w:eastAsia="pt-BR"/>
              </w:rPr>
              <w:t>6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690" w:type="dxa"/>
          </w:tcPr>
          <w:p w14:paraId="343A2DAD" w14:textId="77777777" w:rsidR="00E11EFB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do Pedido no Fluig</w:t>
            </w:r>
          </w:p>
        </w:tc>
        <w:tc>
          <w:tcPr>
            <w:tcW w:w="1514" w:type="dxa"/>
          </w:tcPr>
          <w:p w14:paraId="36F7071C" w14:textId="77777777" w:rsidR="00E11EFB" w:rsidRDefault="00596A37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D743C2" w14:paraId="578DEDC5" w14:textId="77777777" w:rsidTr="00D74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A59B1ED" w14:textId="77777777" w:rsidR="00D743C2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D743C2">
              <w:rPr>
                <w:rFonts w:ascii="Consolas" w:hAnsi="Consolas" w:cs="Consolas"/>
                <w:sz w:val="18"/>
                <w:lang w:eastAsia="pt-BR"/>
              </w:rPr>
              <w:t>cITEM</w:t>
            </w:r>
          </w:p>
        </w:tc>
        <w:tc>
          <w:tcPr>
            <w:tcW w:w="1334" w:type="dxa"/>
          </w:tcPr>
          <w:p w14:paraId="1E0B9788" w14:textId="77777777" w:rsidR="00D743C2" w:rsidRDefault="00D743C2" w:rsidP="00596A3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String(3)</w:t>
            </w:r>
          </w:p>
        </w:tc>
        <w:tc>
          <w:tcPr>
            <w:tcW w:w="5690" w:type="dxa"/>
          </w:tcPr>
          <w:p w14:paraId="3DC10C5B" w14:textId="77777777" w:rsidR="00D743C2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Item do Pedido de Compras</w:t>
            </w:r>
          </w:p>
        </w:tc>
        <w:tc>
          <w:tcPr>
            <w:tcW w:w="1514" w:type="dxa"/>
          </w:tcPr>
          <w:p w14:paraId="3203D1A1" w14:textId="77777777" w:rsidR="00D743C2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D743C2" w14:paraId="7155B19D" w14:textId="77777777" w:rsidTr="00D74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AE78810" w14:textId="77777777" w:rsidR="00D743C2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D743C2">
              <w:rPr>
                <w:rFonts w:ascii="Consolas" w:hAnsi="Consolas" w:cs="Consolas"/>
                <w:sz w:val="18"/>
                <w:lang w:eastAsia="pt-BR"/>
              </w:rPr>
              <w:t>cSTATUS</w:t>
            </w:r>
          </w:p>
        </w:tc>
        <w:tc>
          <w:tcPr>
            <w:tcW w:w="1334" w:type="dxa"/>
          </w:tcPr>
          <w:p w14:paraId="1F5BC46D" w14:textId="77777777" w:rsidR="00D743C2" w:rsidRDefault="00D743C2" w:rsidP="00596A3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String(1)</w:t>
            </w:r>
          </w:p>
        </w:tc>
        <w:tc>
          <w:tcPr>
            <w:tcW w:w="5690" w:type="dxa"/>
          </w:tcPr>
          <w:p w14:paraId="1E8B51C2" w14:textId="77777777" w:rsidR="00D743C2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L=Liberado ou R=Reprovado</w:t>
            </w:r>
          </w:p>
        </w:tc>
        <w:tc>
          <w:tcPr>
            <w:tcW w:w="1514" w:type="dxa"/>
          </w:tcPr>
          <w:p w14:paraId="61CC2FE1" w14:textId="77777777" w:rsidR="00D743C2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42E1E5A2" w14:textId="77777777" w:rsidTr="00D74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F8BBCEE" w14:textId="77777777" w:rsidR="00E11EFB" w:rsidRPr="00746E15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D743C2">
              <w:rPr>
                <w:rFonts w:ascii="Consolas" w:hAnsi="Consolas" w:cs="Consolas"/>
                <w:sz w:val="18"/>
                <w:lang w:eastAsia="pt-BR"/>
              </w:rPr>
              <w:t>cJUSTIFICATIVA</w:t>
            </w:r>
          </w:p>
        </w:tc>
        <w:tc>
          <w:tcPr>
            <w:tcW w:w="1334" w:type="dxa"/>
          </w:tcPr>
          <w:p w14:paraId="2EDC020E" w14:textId="77777777" w:rsidR="00E11EFB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String(100)</w:t>
            </w:r>
          </w:p>
        </w:tc>
        <w:tc>
          <w:tcPr>
            <w:tcW w:w="5690" w:type="dxa"/>
          </w:tcPr>
          <w:p w14:paraId="494795D9" w14:textId="77777777" w:rsidR="00E11EFB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Observações nescessárias</w:t>
            </w:r>
          </w:p>
        </w:tc>
        <w:tc>
          <w:tcPr>
            <w:tcW w:w="1514" w:type="dxa"/>
          </w:tcPr>
          <w:p w14:paraId="5A4C799A" w14:textId="77777777" w:rsidR="00E11EFB" w:rsidRDefault="00D743C2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</w:tbl>
    <w:p w14:paraId="6F3345C6" w14:textId="77777777" w:rsidR="00144FDA" w:rsidRDefault="00144FDA" w:rsidP="008C564F"/>
    <w:p w14:paraId="1D08B98A" w14:textId="77777777" w:rsidR="00144FDA" w:rsidRDefault="00144FDA" w:rsidP="008C564F"/>
    <w:p w14:paraId="72C2994E" w14:textId="77777777" w:rsidR="00626C62" w:rsidRPr="00A718CE" w:rsidRDefault="00626C62" w:rsidP="00626C62">
      <w:pPr>
        <w:rPr>
          <w:b/>
          <w:i/>
        </w:rPr>
      </w:pPr>
      <w:r w:rsidRPr="00A718CE">
        <w:rPr>
          <w:b/>
          <w:i/>
        </w:rPr>
        <w:t xml:space="preserve">Estrutura básica do arquivo de </w:t>
      </w:r>
      <w:r>
        <w:rPr>
          <w:b/>
          <w:i/>
        </w:rPr>
        <w:t>retorno</w:t>
      </w:r>
      <w:r w:rsidRPr="00A718CE">
        <w:rPr>
          <w:b/>
          <w:i/>
        </w:rPr>
        <w:t>:</w:t>
      </w:r>
    </w:p>
    <w:p w14:paraId="2E802BB0" w14:textId="77777777" w:rsidR="00626C62" w:rsidRDefault="00626C62" w:rsidP="00626C6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626C62" w14:paraId="666B48C8" w14:textId="77777777" w:rsidTr="00A0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618DD93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02F913B1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28752520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311DFC78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626C62" w14:paraId="6758B0B2" w14:textId="77777777" w:rsidTr="00A0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CD3FB8B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334" w:type="dxa"/>
          </w:tcPr>
          <w:p w14:paraId="2B65EA00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5869" w:type="dxa"/>
          </w:tcPr>
          <w:p w14:paraId="7FCEC80E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o cadastro</w:t>
            </w:r>
          </w:p>
        </w:tc>
        <w:tc>
          <w:tcPr>
            <w:tcW w:w="1525" w:type="dxa"/>
          </w:tcPr>
          <w:p w14:paraId="3ADDBAEC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626C62" w14:paraId="2EE1C13C" w14:textId="77777777" w:rsidTr="00A0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07F8902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334" w:type="dxa"/>
          </w:tcPr>
          <w:p w14:paraId="47B80497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5869" w:type="dxa"/>
          </w:tcPr>
          <w:p w14:paraId="79950026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  <w:tc>
          <w:tcPr>
            <w:tcW w:w="1525" w:type="dxa"/>
          </w:tcPr>
          <w:p w14:paraId="6433B633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bookmarkEnd w:id="30"/>
    </w:tbl>
    <w:p w14:paraId="25BED432" w14:textId="77777777" w:rsidR="00626C62" w:rsidRDefault="00626C62" w:rsidP="00626C62"/>
    <w:p w14:paraId="24DF3AE3" w14:textId="77777777" w:rsidR="00626C62" w:rsidRDefault="00626C62" w:rsidP="008C564F"/>
    <w:p w14:paraId="22E2DD33" w14:textId="77777777" w:rsidR="00144FDA" w:rsidRDefault="00144FDA" w:rsidP="008C564F"/>
    <w:p w14:paraId="744CB2FC" w14:textId="77777777" w:rsidR="00144FDA" w:rsidRDefault="00144FDA" w:rsidP="008C564F"/>
    <w:p w14:paraId="3D7B55FF" w14:textId="77777777" w:rsidR="0080154B" w:rsidRDefault="0080154B" w:rsidP="008C564F"/>
    <w:p w14:paraId="3F9EF991" w14:textId="77777777" w:rsidR="0080154B" w:rsidRDefault="0080154B" w:rsidP="008C564F"/>
    <w:p w14:paraId="50D91906" w14:textId="77777777" w:rsidR="0080154B" w:rsidRDefault="0080154B" w:rsidP="008C564F"/>
    <w:p w14:paraId="33A1E3DB" w14:textId="77777777" w:rsidR="0080154B" w:rsidRDefault="0080154B" w:rsidP="008C564F"/>
    <w:p w14:paraId="64AF18E1" w14:textId="77777777" w:rsidR="0080154B" w:rsidRDefault="0080154B" w:rsidP="008C564F"/>
    <w:p w14:paraId="2C5A6527" w14:textId="77777777" w:rsidR="0080154B" w:rsidRDefault="0080154B" w:rsidP="008C564F"/>
    <w:p w14:paraId="22E754D9" w14:textId="77777777" w:rsidR="0080154B" w:rsidRDefault="0080154B" w:rsidP="008C564F"/>
    <w:p w14:paraId="1FAECDD8" w14:textId="77777777" w:rsidR="0080154B" w:rsidRDefault="0080154B" w:rsidP="008C564F"/>
    <w:p w14:paraId="101B961D" w14:textId="77777777" w:rsidR="00DE26E3" w:rsidRDefault="00DE26E3" w:rsidP="008C564F"/>
    <w:p w14:paraId="0D5A8452" w14:textId="77777777" w:rsidR="00DE26E3" w:rsidRDefault="00DE26E3" w:rsidP="008C564F"/>
    <w:p w14:paraId="6492F097" w14:textId="77777777" w:rsidR="00DE26E3" w:rsidRDefault="00DE26E3" w:rsidP="008C564F"/>
    <w:p w14:paraId="7424B089" w14:textId="77777777" w:rsidR="00DE26E3" w:rsidRDefault="00DE26E3" w:rsidP="008C564F"/>
    <w:p w14:paraId="3E957640" w14:textId="77777777" w:rsidR="00DE26E3" w:rsidRDefault="00DE26E3" w:rsidP="008C564F"/>
    <w:p w14:paraId="06E6401B" w14:textId="77777777" w:rsidR="00D743C2" w:rsidRDefault="00D743C2" w:rsidP="008C564F"/>
    <w:p w14:paraId="4A3610E4" w14:textId="77777777" w:rsidR="00D743C2" w:rsidRDefault="00D743C2" w:rsidP="008C564F"/>
    <w:p w14:paraId="1732E6CD" w14:textId="77777777" w:rsidR="00D743C2" w:rsidRDefault="00D743C2" w:rsidP="008C564F"/>
    <w:p w14:paraId="16CD1680" w14:textId="77777777" w:rsidR="00D743C2" w:rsidRDefault="00D743C2" w:rsidP="008C564F"/>
    <w:p w14:paraId="54E4DFAD" w14:textId="77777777" w:rsidR="00D743C2" w:rsidRDefault="00D743C2" w:rsidP="008C564F"/>
    <w:p w14:paraId="6B65CC02" w14:textId="77777777" w:rsidR="00D743C2" w:rsidRDefault="00D743C2" w:rsidP="008C564F"/>
    <w:p w14:paraId="3B50529A" w14:textId="77777777" w:rsidR="00DE26E3" w:rsidRDefault="00DE26E3" w:rsidP="008C564F"/>
    <w:p w14:paraId="137DAAC0" w14:textId="77777777" w:rsidR="00AF3BA6" w:rsidRDefault="00E03E3F" w:rsidP="008C564F">
      <w:r>
        <w:lastRenderedPageBreak/>
        <w:t>A Seguir será mostrar um exemplo de utilização.</w:t>
      </w:r>
    </w:p>
    <w:p w14:paraId="570C4231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1803573F" w14:textId="77777777" w:rsidTr="00D029F7">
        <w:tc>
          <w:tcPr>
            <w:tcW w:w="9889" w:type="dxa"/>
            <w:shd w:val="clear" w:color="auto" w:fill="C6D9F1" w:themeFill="text2" w:themeFillTint="33"/>
          </w:tcPr>
          <w:p w14:paraId="0C5445B8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66A6216A" w14:textId="77777777" w:rsidTr="00D029F7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80154B" w:rsidRPr="0080154B" w14:paraId="1AD60EE0" w14:textId="77777777" w:rsidTr="0080154B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5336D697" w14:textId="77777777" w:rsidR="0080154B" w:rsidRPr="0080154B" w:rsidRDefault="0080154B" w:rsidP="0080154B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79D33C5D" w14:textId="77777777" w:rsidR="0080154B" w:rsidRPr="0080154B" w:rsidRDefault="0080154B" w:rsidP="0080154B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0154B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37BFB000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480"/>
                  </w:tblGrid>
                  <w:tr w:rsidR="00DE26E3" w:rsidRPr="00DE26E3" w14:paraId="5114847E" w14:textId="77777777" w:rsidTr="00DE26E3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4FCFBF59" w14:textId="77777777" w:rsidR="00DE26E3" w:rsidRPr="00DE26E3" w:rsidRDefault="00DE26E3" w:rsidP="00DE26E3">
                        <w:pPr>
                          <w:jc w:val="left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6FECA0E1" w14:textId="77777777" w:rsidR="00DE26E3" w:rsidRPr="00DE26E3" w:rsidRDefault="00DE26E3" w:rsidP="00591BD9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DE26E3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superior do formulário</w: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"/>
                          <w:gridCol w:w="9387"/>
                        </w:tblGrid>
                        <w:tr w:rsidR="00591BD9" w14:paraId="76605F6F" w14:textId="77777777" w:rsidTr="00591BD9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93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63E4D8FD" w14:textId="77777777" w:rsidR="00591BD9" w:rsidRDefault="00591BD9" w:rsidP="00591BD9">
                              <w:pPr>
                                <w:jc w:val="left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9387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5D65487C" w14:textId="77777777" w:rsidR="00591BD9" w:rsidRDefault="00591BD9" w:rsidP="00591BD9">
                              <w:pPr>
                                <w:pStyle w:val="z-TopofForm"/>
                              </w:pPr>
                              <w:r>
                                <w:t>Parte superior do formulário</w:t>
                              </w:r>
                            </w:p>
                            <w:p w14:paraId="119AB071" w14:textId="77777777" w:rsidR="00591BD9" w:rsidRDefault="00591BD9" w:rsidP="00591BD9">
                              <w:pPr>
                                <w:pStyle w:val="HTMLPreformatted"/>
                              </w:pPr>
                            </w:p>
                            <w:p w14:paraId="766F8809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>&lt;?xml version="1.0" encoding="utf-8"?"</w:t>
                              </w:r>
                            </w:p>
                            <w:p w14:paraId="2FC2A8D2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&lt;soap:Envelope xmlns:xsi="http://www.w3.org/2001/XMLSchema-instance" </w:t>
                              </w:r>
                            </w:p>
                            <w:p w14:paraId="59D35B53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xmlns:xsd="http://www.w3.org/2001/XMLSchema" </w:t>
                              </w:r>
                            </w:p>
                            <w:p w14:paraId="1C637398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>xmlns:soap="http://schemas.xmlsoap.org/soap/envelope/"&gt;</w:t>
                              </w:r>
                            </w:p>
                            <w:p w14:paraId="2E564C09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>&lt;soap:Body&gt;</w:t>
                              </w:r>
                            </w:p>
                            <w:p w14:paraId="3FAFC97D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&lt;REPROVARITEMPEDIDO&gt;</w:t>
                              </w:r>
                            </w:p>
                            <w:p w14:paraId="55D1A08B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   &lt;CEMPRESA&gt;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r>
                                <w:t>&lt;/CEMPRESA&gt;</w:t>
                              </w:r>
                            </w:p>
                            <w:p w14:paraId="6608D00E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   &lt;CID_FLUIG&gt;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r>
                                <w:t>&lt;/CID_FLUIG&gt;</w:t>
                              </w:r>
                            </w:p>
                            <w:p w14:paraId="7B22A7F0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   &lt;CID_PROTHEUS&gt;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r>
                                <w:t>&lt;/CID_PROTHEUS&gt;</w:t>
                              </w:r>
                            </w:p>
                            <w:p w14:paraId="7B918FE1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   &lt;CITEM&gt;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r>
                                <w:t>&lt;/CITEM&gt;</w:t>
                              </w:r>
                            </w:p>
                            <w:p w14:paraId="1A49A7F2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   &lt;CJUSTIFICATIVA&gt;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r>
                                <w:t>&lt;/CJUSTIFICATIVA&gt;</w:t>
                              </w:r>
                            </w:p>
                            <w:p w14:paraId="16BCB679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   &lt;CPARFIL&gt;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r>
                                <w:t>&lt;/CPARFIL&gt;</w:t>
                              </w:r>
                            </w:p>
                            <w:p w14:paraId="60B10557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   &lt;CSTATUS&gt;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STRING</w:t>
                              </w:r>
                              <w:r>
                                <w:t>&lt;/CSTATUS&gt;</w:t>
                              </w:r>
                            </w:p>
                            <w:p w14:paraId="0226BC17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 xml:space="preserve">   &lt;/REPROVARITEMPEDIDO&gt;</w:t>
                              </w:r>
                            </w:p>
                            <w:p w14:paraId="230A7DE6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>&lt;/soap:Body&gt;</w:t>
                              </w:r>
                            </w:p>
                            <w:p w14:paraId="648C953B" w14:textId="77777777" w:rsidR="00591BD9" w:rsidRDefault="00591BD9" w:rsidP="00591BD9">
                              <w:pPr>
                                <w:pStyle w:val="HTMLPreformatted"/>
                              </w:pPr>
                              <w:r>
                                <w:t>&lt;/soap:Envelope&gt;</w:t>
                              </w:r>
                            </w:p>
                            <w:p w14:paraId="0045DD84" w14:textId="77777777" w:rsidR="00591BD9" w:rsidRDefault="00591BD9" w:rsidP="00591BD9">
                              <w:pPr>
                                <w:pStyle w:val="z-BottomofForm"/>
                              </w:pPr>
                              <w:r>
                                <w:t>Parte inferior do formulário</w:t>
                              </w:r>
                            </w:p>
                            <w:p w14:paraId="134FC5B5" w14:textId="77777777" w:rsidR="00591BD9" w:rsidRDefault="00591BD9" w:rsidP="00591B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A3A13BF" w14:textId="77777777" w:rsidR="00DE26E3" w:rsidRPr="00DE26E3" w:rsidRDefault="00DE26E3" w:rsidP="00591B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14:paraId="1B2BA427" w14:textId="77777777" w:rsidR="0080154B" w:rsidRPr="0080154B" w:rsidRDefault="0080154B" w:rsidP="00DE26E3">
                  <w:pPr>
                    <w:pBdr>
                      <w:top w:val="single" w:sz="6" w:space="1" w:color="auto"/>
                    </w:pBdr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0154B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74451F7E" w14:textId="77777777" w:rsidR="0080154B" w:rsidRPr="0080154B" w:rsidRDefault="0080154B" w:rsidP="0080154B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10562A5" w14:textId="77777777" w:rsidR="00D029F7" w:rsidRPr="00F56BFA" w:rsidRDefault="00D029F7" w:rsidP="000E3F02">
            <w:pPr>
              <w:pStyle w:val="HTMLPreformatted"/>
            </w:pPr>
          </w:p>
        </w:tc>
      </w:tr>
      <w:bookmarkEnd w:id="31"/>
    </w:tbl>
    <w:p w14:paraId="0E5CD8AC" w14:textId="77777777" w:rsidR="00A7767F" w:rsidRDefault="00A7767F" w:rsidP="00A7767F"/>
    <w:p w14:paraId="1AF0E6F3" w14:textId="77777777" w:rsidR="000E3F02" w:rsidRDefault="000E3F02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61C05718" w14:textId="77777777" w:rsidTr="00A40E99">
        <w:tc>
          <w:tcPr>
            <w:tcW w:w="9889" w:type="dxa"/>
            <w:shd w:val="clear" w:color="auto" w:fill="C6D9F1" w:themeFill="text2" w:themeFillTint="33"/>
          </w:tcPr>
          <w:p w14:paraId="26D8AF0D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6F264616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4B75B355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2ADA179A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0BC8274B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480"/>
                  </w:tblGrid>
                  <w:tr w:rsidR="000E3F02" w14:paraId="0551CAFB" w14:textId="77777777" w:rsidTr="00591BD9">
                    <w:trPr>
                      <w:tblCellSpacing w:w="0" w:type="dxa"/>
                      <w:jc w:val="center"/>
                    </w:trPr>
                    <w:tc>
                      <w:tcPr>
                        <w:tcW w:w="95" w:type="dxa"/>
                        <w:shd w:val="clear" w:color="auto" w:fill="F9F9F9"/>
                        <w:vAlign w:val="center"/>
                        <w:hideMark/>
                      </w:tcPr>
                      <w:p w14:paraId="18983281" w14:textId="77777777" w:rsidR="000E3F02" w:rsidRDefault="000E3F02" w:rsidP="000E3F02">
                        <w:pPr>
                          <w:jc w:val="left"/>
                          <w:rPr>
                            <w:rFonts w:ascii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9480" w:type="dxa"/>
                        <w:shd w:val="clear" w:color="auto" w:fill="F9F9F9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08"/>
                          <w:gridCol w:w="2872"/>
                        </w:tblGrid>
                        <w:tr w:rsidR="00DE26E3" w:rsidRPr="00DE26E3" w14:paraId="360667D1" w14:textId="77777777" w:rsidTr="00591BD9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50" w:type="dxa"/>
                              <w:shd w:val="clear" w:color="auto" w:fill="F9F9F9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"/>
                                <w:gridCol w:w="6602"/>
                              </w:tblGrid>
                              <w:tr w:rsidR="00591BD9" w:rsidRPr="00591BD9" w14:paraId="3BF3F9D4" w14:textId="77777777" w:rsidTr="00591BD9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50" w:type="dxa"/>
                                    <w:shd w:val="clear" w:color="auto" w:fill="F9F9F9"/>
                                    <w:vAlign w:val="center"/>
                                    <w:hideMark/>
                                  </w:tcPr>
                                  <w:p w14:paraId="21D63291" w14:textId="77777777" w:rsidR="00591BD9" w:rsidRPr="00591BD9" w:rsidRDefault="00591BD9" w:rsidP="00591BD9">
                                    <w:pPr>
                                      <w:jc w:val="left"/>
                                      <w:rPr>
                                        <w:rFonts w:ascii="Times New Roman" w:eastAsia="Times New Roman" w:hAnsi="Times New Roman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235" w:type="dxa"/>
                                    <w:shd w:val="clear" w:color="auto" w:fill="F9F9F9"/>
                                    <w:vAlign w:val="center"/>
                                    <w:hideMark/>
                                  </w:tcPr>
                                  <w:p w14:paraId="315EA4E4" w14:textId="77777777" w:rsidR="00591BD9" w:rsidRPr="00591BD9" w:rsidRDefault="00591BD9" w:rsidP="00591BD9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jc w:val="center"/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  <w:t>Parte superior do formulário</w:t>
                                    </w:r>
                                  </w:p>
                                  <w:p w14:paraId="16E88BDB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</w:p>
                                  <w:p w14:paraId="724A1FE8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&lt;?xml version="1.0" encoding="utf-8"?"</w:t>
                                    </w:r>
                                  </w:p>
                                  <w:p w14:paraId="20B6EED6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&lt;soap:Envelope xmlns:xsi="http://www.w3.org/2001/XMLSchema-instance" </w:t>
                                    </w:r>
                                  </w:p>
                                  <w:p w14:paraId="24F53C6B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xmlns:xsd="http://www.w3.org/2001/XMLSchema" </w:t>
                                    </w:r>
                                  </w:p>
                                  <w:p w14:paraId="6F1BA2F2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xmlns:soap="http://schemas.xmlsoap.org/soap/envelope/"&gt;</w:t>
                                    </w:r>
                                  </w:p>
                                  <w:p w14:paraId="12470219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&lt;soap:Body&gt;</w:t>
                                    </w:r>
                                  </w:p>
                                  <w:p w14:paraId="49282703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  &lt;RETORNOREPROVARITEMPEDIDO&gt;</w:t>
                                    </w:r>
                                  </w:p>
                                  <w:p w14:paraId="246D8531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     &lt;CERROS&gt;</w:t>
                                    </w: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STRING</w:t>
                                    </w: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&lt;/CERROS&gt;</w:t>
                                    </w:r>
                                  </w:p>
                                  <w:p w14:paraId="189B803F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     &lt;LRET&gt;</w:t>
                                    </w: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BOOLEAN</w:t>
                                    </w: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&lt;/LRET&gt;</w:t>
                                    </w:r>
                                  </w:p>
                                  <w:p w14:paraId="2093A364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  &lt;/RETORNOREPROVARITEMPEDIDO&gt;</w:t>
                                    </w:r>
                                  </w:p>
                                  <w:p w14:paraId="5AEFF723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&lt;/soap:Body&gt;</w:t>
                                    </w:r>
                                  </w:p>
                                  <w:p w14:paraId="42E8E251" w14:textId="77777777" w:rsidR="00591BD9" w:rsidRPr="00591BD9" w:rsidRDefault="00591BD9" w:rsidP="00591BD9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</w:pPr>
                                    <w:r w:rsidRPr="00591BD9">
                                      <w:rPr>
                                        <w:rFonts w:ascii="Courier New" w:eastAsia="Times New Roman" w:hAnsi="Courier New" w:cs="Courier New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&lt;/soap:Envelope&gt;</w:t>
                                    </w:r>
                                    <w:r w:rsidRPr="00591BD9"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  <w:t>Parte inferior do formulário</w:t>
                                    </w:r>
                                  </w:p>
                                  <w:p w14:paraId="7B3F06C7" w14:textId="77777777" w:rsidR="00591BD9" w:rsidRPr="00591BD9" w:rsidRDefault="00591BD9" w:rsidP="00591BD9">
                                    <w:pPr>
                                      <w:jc w:val="left"/>
                                      <w:rPr>
                                        <w:rFonts w:ascii="Times New Roman" w:eastAsia="Times New Roman" w:hAnsi="Times New Roman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C40579" w14:textId="77777777" w:rsidR="00DE26E3" w:rsidRPr="00DE26E3" w:rsidRDefault="00DE26E3" w:rsidP="00DE26E3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11235" w:type="dxa"/>
                              <w:shd w:val="clear" w:color="auto" w:fill="F9F9F9"/>
                              <w:vAlign w:val="center"/>
                            </w:tcPr>
                            <w:p w14:paraId="1012A310" w14:textId="77777777" w:rsidR="00DE26E3" w:rsidRPr="00DE26E3" w:rsidRDefault="00DE26E3" w:rsidP="00DE26E3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2EC98FF3" w14:textId="77777777" w:rsidR="000E3F02" w:rsidRDefault="000E3F02" w:rsidP="0080154B">
                        <w:pPr>
                          <w:pStyle w:val="z-TopofForm"/>
                          <w:jc w:val="both"/>
                        </w:pPr>
                        <w:r>
                          <w:t>Parte superior do formulário</w:t>
                        </w:r>
                      </w:p>
                      <w:p w14:paraId="05A41AA6" w14:textId="77777777" w:rsidR="000E3F02" w:rsidRDefault="000E3F02" w:rsidP="000E3F02">
                        <w:pPr>
                          <w:pStyle w:val="z-BottomofForm"/>
                          <w:jc w:val="both"/>
                        </w:pPr>
                        <w:r>
                          <w:t>Parte inferior do formulário</w:t>
                        </w:r>
                      </w:p>
                      <w:p w14:paraId="039EFCB8" w14:textId="77777777" w:rsidR="000E3F02" w:rsidRDefault="000E3F02" w:rsidP="000E3F0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DE4B223" w14:textId="77777777" w:rsidR="00C87109" w:rsidRPr="00C87109" w:rsidRDefault="000E3F02" w:rsidP="00C87109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 xml:space="preserve"> </w:t>
                  </w:r>
                  <w:r w:rsidR="00C87109"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3992AFF9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7D6D8F7A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2A5BA31E" w14:textId="77777777" w:rsidR="000D030B" w:rsidRPr="006F7B53" w:rsidRDefault="000D030B" w:rsidP="008E5C13"/>
    <w:p w14:paraId="188D89BF" w14:textId="77777777" w:rsidR="00C60C8F" w:rsidRDefault="00C60C8F" w:rsidP="008E5C13"/>
    <w:p w14:paraId="08EA21AF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191ADA05" w14:textId="77777777" w:rsidR="00C75457" w:rsidRDefault="00C75457" w:rsidP="008E5C13"/>
    <w:p w14:paraId="362AA212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1C98657B" w14:textId="77777777" w:rsidR="00C75457" w:rsidRDefault="00C75457" w:rsidP="008E5C13"/>
    <w:p w14:paraId="1D79EA77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69249558" w14:textId="77777777" w:rsidR="008E5C13" w:rsidRDefault="0098471D" w:rsidP="000E3F02">
      <w:r>
        <w:t xml:space="preserve">- </w:t>
      </w:r>
      <w:r w:rsidR="0080154B" w:rsidRPr="0080154B">
        <w:t>UWSFLG2</w:t>
      </w:r>
      <w:r w:rsidR="00591BD9">
        <w:t>2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C546CB">
        <w:t xml:space="preserve"> </w:t>
      </w:r>
      <w:r w:rsidR="000E3F02">
        <w:t>SC</w:t>
      </w:r>
      <w:r w:rsidR="00DE26E3">
        <w:t>7</w:t>
      </w:r>
      <w:r w:rsidR="000E3F02">
        <w:t>.</w:t>
      </w:r>
    </w:p>
    <w:p w14:paraId="3B824110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EE5D1" w14:textId="77777777" w:rsidR="00E904B5" w:rsidRDefault="00E904B5" w:rsidP="00CA5701">
      <w:r>
        <w:separator/>
      </w:r>
    </w:p>
  </w:endnote>
  <w:endnote w:type="continuationSeparator" w:id="0">
    <w:p w14:paraId="4968B7A9" w14:textId="77777777" w:rsidR="00E904B5" w:rsidRDefault="00E904B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4C870" w14:textId="77777777" w:rsidR="00A017D1" w:rsidRDefault="00A017D1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1397203" wp14:editId="33D7B26F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BFCEA2F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4E521E4" wp14:editId="1552124E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37CC8A" w14:textId="77777777" w:rsidR="00A017D1" w:rsidRPr="000239F1" w:rsidRDefault="00A017D1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A017D1" w:rsidRPr="000239F1" w:rsidRDefault="00A017D1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894F229" wp14:editId="551ACEBC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B0A8DA" w14:textId="77777777" w:rsidR="00A017D1" w:rsidRPr="00B2520C" w:rsidRDefault="00A017D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26835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A017D1" w:rsidRPr="00B2520C" w:rsidRDefault="00A017D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591BD9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D8708" w14:textId="77777777" w:rsidR="00A017D1" w:rsidRPr="0053491F" w:rsidRDefault="00A017D1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079D2D9" wp14:editId="5C9A8C6C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42BCAC8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009F0EA" wp14:editId="086C129C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C5CA5" w14:textId="77777777" w:rsidR="00A017D1" w:rsidRPr="00B2520C" w:rsidRDefault="00A017D1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A017D1" w:rsidRPr="00B2520C" w:rsidRDefault="00A017D1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51296BB" wp14:editId="252D5648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E4C2E0C" w14:textId="77777777" w:rsidR="00A017D1" w:rsidRPr="00B2520C" w:rsidRDefault="00A017D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26835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A017D1" w:rsidRPr="00B2520C" w:rsidRDefault="00A017D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591BD9">
                      <w:rPr>
                        <w:noProof/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753D388" wp14:editId="45E6FE45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C6A8D13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B9142" w14:textId="77777777" w:rsidR="00E904B5" w:rsidRDefault="00E904B5" w:rsidP="00CA5701">
      <w:r>
        <w:separator/>
      </w:r>
    </w:p>
  </w:footnote>
  <w:footnote w:type="continuationSeparator" w:id="0">
    <w:p w14:paraId="6244F245" w14:textId="77777777" w:rsidR="00E904B5" w:rsidRDefault="00E904B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4824F" w14:textId="77777777" w:rsidR="00A017D1" w:rsidRPr="00887F50" w:rsidRDefault="00A017D1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6E47F964" wp14:editId="5A376E3B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B8CC5D9" wp14:editId="028EC557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2EE70" w14:textId="77777777" w:rsidR="00A017D1" w:rsidRPr="005D5B9D" w:rsidRDefault="00A017D1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A017D1" w:rsidRPr="005D5B9D" w:rsidRDefault="00A017D1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3A35543A" wp14:editId="2AED02B3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37F1A8" w14:textId="77777777" w:rsidR="00A017D1" w:rsidRDefault="00A017D1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18D5E66" wp14:editId="076B52F0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83EBF9" w14:textId="77777777" w:rsidR="00A017D1" w:rsidRPr="00514315" w:rsidRDefault="00A017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A017D1" w:rsidRPr="00514315" w:rsidRDefault="00A017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3B597989" wp14:editId="72984705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AE0D6" w14:textId="77777777" w:rsidR="00A017D1" w:rsidRPr="00887F50" w:rsidRDefault="00A017D1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56E98B3E" wp14:editId="588FB040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B696237" wp14:editId="34E99F17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A58E84" w14:textId="77777777" w:rsidR="00A017D1" w:rsidRPr="005D5B9D" w:rsidRDefault="00A017D1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A017D1" w:rsidRPr="005D5B9D" w:rsidRDefault="00A017D1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0188F74C" wp14:editId="7E83CC16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690638F" w14:textId="77777777" w:rsidR="00A017D1" w:rsidRPr="00887F50" w:rsidRDefault="00A017D1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7C483B7D" w14:textId="77777777" w:rsidR="00A017D1" w:rsidRDefault="00A017D1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4421F" w14:textId="77777777" w:rsidR="00A017D1" w:rsidRDefault="00A017D1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49B56C31" wp14:editId="50046672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5C0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5E4F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3F02"/>
    <w:rsid w:val="000E5F4D"/>
    <w:rsid w:val="000E66AE"/>
    <w:rsid w:val="000E66E4"/>
    <w:rsid w:val="000F06D4"/>
    <w:rsid w:val="000F0B65"/>
    <w:rsid w:val="000F112B"/>
    <w:rsid w:val="000F1230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4FDA"/>
    <w:rsid w:val="00145C9C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4BB4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2F3E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0C71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1ED8"/>
    <w:rsid w:val="004821BF"/>
    <w:rsid w:val="004841A7"/>
    <w:rsid w:val="00484A9B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1BD9"/>
    <w:rsid w:val="00592E62"/>
    <w:rsid w:val="00593323"/>
    <w:rsid w:val="005956EB"/>
    <w:rsid w:val="00595DDE"/>
    <w:rsid w:val="0059639E"/>
    <w:rsid w:val="00596A37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26C62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6FC9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97656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131E"/>
    <w:rsid w:val="008014BE"/>
    <w:rsid w:val="0080154B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17D1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4615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A7789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FEA"/>
    <w:rsid w:val="00CD3033"/>
    <w:rsid w:val="00CD3F98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43C2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6E3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1EFB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6835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4B5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2A6181D5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1AA1-D36B-054B-9E0A-F047D7EE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5</Pages>
  <Words>811</Words>
  <Characters>4625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5426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2018-01-09T13:43:00Z</dcterms:created>
  <dcterms:modified xsi:type="dcterms:W3CDTF">2018-01-09T13:43:00Z</dcterms:modified>
</cp:coreProperties>
</file>