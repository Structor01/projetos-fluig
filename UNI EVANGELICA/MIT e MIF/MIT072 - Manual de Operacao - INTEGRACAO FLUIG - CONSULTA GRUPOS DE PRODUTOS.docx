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FA4CE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2B724269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4E1EB7E" wp14:editId="2A1420FC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5A088" w14:textId="77777777" w:rsidR="00B65A0F" w:rsidRPr="008D7899" w:rsidRDefault="00B65A0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12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B65A0F" w:rsidRPr="008D7899" w:rsidRDefault="00B65A0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12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61421FB6" wp14:editId="40C783DA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56EB7" w14:textId="77777777" w:rsidR="00B65A0F" w:rsidRPr="00EC3450" w:rsidRDefault="00B65A0F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B65A0F" w:rsidRPr="00EC3450" w:rsidRDefault="00B65A0F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A8C3C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92CEAF" w14:textId="77777777" w:rsidR="00D2092D" w:rsidRDefault="0053671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60FF734" w14:textId="77777777" w:rsidR="00D2092D" w:rsidRDefault="0053671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2D8B4163" w14:textId="77777777" w:rsidR="00D2092D" w:rsidRDefault="0053671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D2092D" w:rsidRPr="00F307C0">
              <w:rPr>
                <w:rStyle w:val="Hyperlink"/>
                <w:noProof/>
              </w:rPr>
              <w:t xml:space="preserve"> – Consulta </w:t>
            </w:r>
            <w:r w:rsidR="00001776">
              <w:rPr>
                <w:rStyle w:val="Hyperlink"/>
                <w:noProof/>
              </w:rPr>
              <w:t>Grupos de Produtos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52582EFB" w14:textId="77777777" w:rsidR="00D2092D" w:rsidRDefault="0053671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C0F3FFB" w14:textId="77777777" w:rsidR="00D2092D" w:rsidRDefault="0053671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0165023" w14:textId="77777777" w:rsidR="00D2092D" w:rsidRDefault="0053671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430CFAEC" w14:textId="77777777" w:rsidR="00D2092D" w:rsidRDefault="0053671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4031004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648A52F3" w14:textId="77777777" w:rsidR="00385928" w:rsidRDefault="00385928" w:rsidP="00C073CE">
      <w:pPr>
        <w:pStyle w:val="Larcio"/>
      </w:pPr>
    </w:p>
    <w:p w14:paraId="299D2AE4" w14:textId="77777777" w:rsidR="00385928" w:rsidRPr="008D1042" w:rsidRDefault="00385928" w:rsidP="00C073CE">
      <w:pPr>
        <w:pStyle w:val="Larcio"/>
      </w:pPr>
    </w:p>
    <w:p w14:paraId="0D8334EA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7D919E71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5678400C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09E86ADB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5E3DF4E2" w14:textId="77777777" w:rsidR="00EC3450" w:rsidRPr="00EC3450" w:rsidRDefault="00245D0E" w:rsidP="00001776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r w:rsidR="00800E69">
              <w:rPr>
                <w:color w:val="17365D"/>
                <w:sz w:val="22"/>
                <w:szCs w:val="22"/>
                <w:lang w:val="pt-BR"/>
              </w:rPr>
              <w:t xml:space="preserve">Consulta </w:t>
            </w:r>
            <w:bookmarkEnd w:id="25"/>
            <w:r w:rsidR="00001776">
              <w:rPr>
                <w:color w:val="17365D"/>
                <w:sz w:val="22"/>
                <w:szCs w:val="22"/>
                <w:lang w:val="pt-BR"/>
              </w:rPr>
              <w:t>Grupos de Produtos</w:t>
            </w:r>
          </w:p>
        </w:tc>
      </w:tr>
    </w:tbl>
    <w:p w14:paraId="3458047D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2FB0FA57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3380A7A9" w14:textId="77777777" w:rsidR="008A0CD7" w:rsidRDefault="008A0CD7" w:rsidP="00A76D7C"/>
    <w:p w14:paraId="69ACBFE1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234A1180" w14:textId="77777777" w:rsidR="00FB1EE1" w:rsidRDefault="00FB1EE1" w:rsidP="00A4021F">
      <w:pPr>
        <w:rPr>
          <w:lang w:val="en-US"/>
        </w:rPr>
      </w:pPr>
    </w:p>
    <w:p w14:paraId="6B8E3184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490E82DF" w14:textId="77777777" w:rsidR="00813F77" w:rsidRDefault="00813F77" w:rsidP="00A4021F">
      <w:pPr>
        <w:rPr>
          <w:lang w:val="en-US"/>
        </w:rPr>
      </w:pPr>
    </w:p>
    <w:p w14:paraId="4CBF90D5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6C2423D4" w14:textId="77777777" w:rsidR="001B55A1" w:rsidRDefault="001B55A1" w:rsidP="008C564F"/>
    <w:p w14:paraId="417F5DCC" w14:textId="77777777" w:rsidR="001B55A1" w:rsidRDefault="001B55A1" w:rsidP="008C564F">
      <w:r>
        <w:t>No arquivo appserver.ini deverá ser incluído o trecho de configuração:</w:t>
      </w:r>
    </w:p>
    <w:p w14:paraId="4E3E3699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43C15D1B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6C1DA042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479A00CF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7A1DD05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64CEEDA7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717FFB4D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;configurar esse trecho para definir url para acesso do WS</w:t>
      </w:r>
    </w:p>
    <w:p w14:paraId="55D8BECB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;deve contar IP do Servidor ou caminho de rede + porta</w:t>
      </w:r>
    </w:p>
    <w:p w14:paraId="771C5B78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[compras2.unievangelica.edu.br:8085]</w:t>
      </w:r>
    </w:p>
    <w:p w14:paraId="15EDEFC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6413549E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54A21042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68568C2A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5B4C1F7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125F1961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655D6438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4ADAAB35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;este trecho é fixo, deve ter nome do ResponseJob da trecho anterior</w:t>
      </w:r>
    </w:p>
    <w:p w14:paraId="41E6FB8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554D2E42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0CF4723F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18CF8D51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INSTANCES=1,***</w:t>
      </w:r>
    </w:p>
    <w:p w14:paraId="6D6D1944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0D6F326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7DEE48A6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39660C54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1AF3CE75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16440D1D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4BB7C44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63F1170E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;JOBS=JOB_WS_010101</w:t>
      </w:r>
    </w:p>
    <w:p w14:paraId="330E5053" w14:textId="77777777" w:rsidR="00434E9A" w:rsidRDefault="00434E9A" w:rsidP="00434E9A">
      <w:pPr>
        <w:ind w:firstLine="709"/>
      </w:pPr>
    </w:p>
    <w:p w14:paraId="472C4AA2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0937F176" w14:textId="77777777" w:rsidR="00B65A0F" w:rsidRDefault="00B65A0F" w:rsidP="00554EF8"/>
    <w:p w14:paraId="4236EFB8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os fontes </w:t>
      </w:r>
      <w:r>
        <w:t>para que este serviço esteja disponível e habilitado (veja lista de fontes detalhados neste documento).</w:t>
      </w:r>
    </w:p>
    <w:p w14:paraId="509733FE" w14:textId="77777777" w:rsidR="004C4D9E" w:rsidRDefault="004C4D9E" w:rsidP="00FE5ECE">
      <w:pPr>
        <w:ind w:left="709" w:hanging="709"/>
      </w:pPr>
    </w:p>
    <w:p w14:paraId="53B2826C" w14:textId="77777777" w:rsidR="0010394C" w:rsidRDefault="0010394C" w:rsidP="0010394C">
      <w:r>
        <w:lastRenderedPageBreak/>
        <w:t xml:space="preserve">Após configurado todo o ambiente e compilados os fontes,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(WSDL)</w:t>
      </w:r>
      <w:r w:rsidR="00705CBA">
        <w:t xml:space="preserve">”. </w:t>
      </w:r>
      <w:r w:rsidR="00403D89">
        <w:t xml:space="preserve">Será aberto o endereço WSDL no navegador. </w:t>
      </w:r>
      <w:r>
        <w:t>No nosso exemplo o endereço será:</w:t>
      </w:r>
    </w:p>
    <w:p w14:paraId="02423956" w14:textId="77777777" w:rsidR="0010394C" w:rsidRDefault="0010394C" w:rsidP="0010394C"/>
    <w:p w14:paraId="419E5263" w14:textId="77777777" w:rsidR="0010394C" w:rsidRDefault="0053671B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71CB7801" w14:textId="77777777" w:rsidR="0010394C" w:rsidRDefault="0010394C" w:rsidP="0010394C"/>
    <w:p w14:paraId="25C7BF9E" w14:textId="77777777" w:rsidR="0010394C" w:rsidRDefault="0010394C" w:rsidP="0010394C"/>
    <w:p w14:paraId="7B0ED09C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0265E411" w14:textId="77777777" w:rsidR="00B25AE5" w:rsidRDefault="00B25AE5" w:rsidP="00B25AE5">
      <w:pPr>
        <w:rPr>
          <w:lang w:val="en-US"/>
        </w:rPr>
      </w:pPr>
    </w:p>
    <w:p w14:paraId="19EB092A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586C2D">
        <w:rPr>
          <w:b/>
        </w:rPr>
        <w:t>CONSULTA_</w:t>
      </w:r>
      <w:r w:rsidR="00001776">
        <w:rPr>
          <w:b/>
        </w:rPr>
        <w:t>GRUPOS_PRODUTOS</w:t>
      </w:r>
      <w:r w:rsidR="00DA6074">
        <w:t xml:space="preserve">, referente as integrações </w:t>
      </w:r>
      <w:r w:rsidR="00B35D04">
        <w:t>Consultar</w:t>
      </w:r>
      <w:r w:rsidR="00586C2D">
        <w:t xml:space="preserve"> </w:t>
      </w:r>
      <w:r w:rsidR="00001776">
        <w:t>Grupos de Produtos</w:t>
      </w:r>
      <w:r w:rsidR="00DA6074">
        <w:t>.</w:t>
      </w:r>
    </w:p>
    <w:p w14:paraId="68CB5172" w14:textId="77777777" w:rsidR="009D1236" w:rsidRDefault="009D1236" w:rsidP="00B25AE5"/>
    <w:p w14:paraId="5B00744E" w14:textId="77777777" w:rsidR="00B25AE5" w:rsidRPr="00A718CE" w:rsidRDefault="00A718CE" w:rsidP="00B25AE5">
      <w:pPr>
        <w:rPr>
          <w:b/>
          <w:i/>
        </w:rPr>
      </w:pPr>
      <w:r w:rsidRPr="00A718CE">
        <w:rPr>
          <w:b/>
          <w:i/>
        </w:rPr>
        <w:t>E</w:t>
      </w:r>
      <w:r w:rsidR="00CA667F" w:rsidRPr="00A718CE">
        <w:rPr>
          <w:b/>
          <w:i/>
        </w:rPr>
        <w:t xml:space="preserve">strutura básica do arquivo </w:t>
      </w:r>
      <w:r w:rsidR="00EE6FBC" w:rsidRPr="00A718CE">
        <w:rPr>
          <w:b/>
          <w:i/>
        </w:rPr>
        <w:t>de envio</w:t>
      </w:r>
      <w:r w:rsidR="00CA667F" w:rsidRPr="00A718CE">
        <w:rPr>
          <w:b/>
          <w:i/>
        </w:rPr>
        <w:t>:</w:t>
      </w:r>
    </w:p>
    <w:p w14:paraId="3B7AB1C6" w14:textId="77777777" w:rsidR="00CA667F" w:rsidRDefault="00CA667F" w:rsidP="00B25AE5"/>
    <w:p w14:paraId="6D02BFCF" w14:textId="77777777" w:rsidR="00FB6F14" w:rsidRDefault="00FB6F14" w:rsidP="00B25AE5">
      <w:r>
        <w:t>Campos serão utilizdos para filtrar registros do retorno.</w:t>
      </w:r>
    </w:p>
    <w:p w14:paraId="1D8561F6" w14:textId="77777777" w:rsidR="00FB6F14" w:rsidRDefault="00FB6F14" w:rsidP="00B25AE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FB6F14" w14:paraId="7BD19DC6" w14:textId="77777777" w:rsidTr="00001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10BD44A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5DDBDE04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56E13610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18E3F24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FB6F14" w14:paraId="3138C81B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39E9FEE" w14:textId="77777777" w:rsidR="00FB6F14" w:rsidRDefault="00F8529C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8529C">
              <w:rPr>
                <w:rFonts w:ascii="Consolas" w:hAnsi="Consolas" w:cs="Consolas"/>
                <w:sz w:val="18"/>
                <w:lang w:eastAsia="pt-BR"/>
              </w:rPr>
              <w:t>cEmpresa</w:t>
            </w:r>
          </w:p>
        </w:tc>
        <w:tc>
          <w:tcPr>
            <w:tcW w:w="1334" w:type="dxa"/>
          </w:tcPr>
          <w:p w14:paraId="676A2F9F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5869" w:type="dxa"/>
          </w:tcPr>
          <w:p w14:paraId="6FB1CF8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Protheus</w:t>
            </w:r>
          </w:p>
        </w:tc>
        <w:tc>
          <w:tcPr>
            <w:tcW w:w="1525" w:type="dxa"/>
          </w:tcPr>
          <w:p w14:paraId="1372ABE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001776" w14:paraId="768A2EA4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A6186D4" w14:textId="77777777" w:rsidR="00001776" w:rsidRPr="00F8529C" w:rsidRDefault="00001776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cParFil</w:t>
            </w:r>
          </w:p>
        </w:tc>
        <w:tc>
          <w:tcPr>
            <w:tcW w:w="1334" w:type="dxa"/>
          </w:tcPr>
          <w:p w14:paraId="3A7E56BF" w14:textId="77777777" w:rsidR="00001776" w:rsidRDefault="00001776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String(4)</w:t>
            </w:r>
          </w:p>
        </w:tc>
        <w:tc>
          <w:tcPr>
            <w:tcW w:w="5869" w:type="dxa"/>
          </w:tcPr>
          <w:p w14:paraId="1BD2AE29" w14:textId="77777777" w:rsidR="00001776" w:rsidRDefault="00001776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Protheus</w:t>
            </w:r>
          </w:p>
        </w:tc>
        <w:tc>
          <w:tcPr>
            <w:tcW w:w="1525" w:type="dxa"/>
          </w:tcPr>
          <w:p w14:paraId="7C702D63" w14:textId="77777777" w:rsidR="00001776" w:rsidRDefault="00001776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BD5722" w14:paraId="18AD6F6A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E2C3733" w14:textId="77777777" w:rsidR="00BD5722" w:rsidRDefault="00F8529C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8529C">
              <w:rPr>
                <w:rFonts w:ascii="Consolas" w:hAnsi="Consolas" w:cs="Consolas"/>
                <w:sz w:val="18"/>
                <w:lang w:eastAsia="pt-BR"/>
              </w:rPr>
              <w:t>cCodigo</w:t>
            </w:r>
          </w:p>
        </w:tc>
        <w:tc>
          <w:tcPr>
            <w:tcW w:w="1334" w:type="dxa"/>
          </w:tcPr>
          <w:p w14:paraId="714E6F79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5869" w:type="dxa"/>
          </w:tcPr>
          <w:p w14:paraId="69176DE4" w14:textId="77777777" w:rsidR="00BD5722" w:rsidRDefault="00BD5722" w:rsidP="0048649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Código do </w:t>
            </w:r>
            <w:r w:rsidR="00486491">
              <w:rPr>
                <w:rFonts w:ascii="Consolas" w:hAnsi="Consolas" w:cs="Consolas"/>
                <w:sz w:val="18"/>
                <w:lang w:eastAsia="pt-BR"/>
              </w:rPr>
              <w:t>Aprovador</w:t>
            </w:r>
          </w:p>
        </w:tc>
        <w:tc>
          <w:tcPr>
            <w:tcW w:w="1525" w:type="dxa"/>
          </w:tcPr>
          <w:p w14:paraId="42DFA443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60C04B68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097FD83" w14:textId="77777777" w:rsidR="00FB6F14" w:rsidRPr="00FB6F14" w:rsidRDefault="00001776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cDescricao</w:t>
            </w:r>
          </w:p>
        </w:tc>
        <w:tc>
          <w:tcPr>
            <w:tcW w:w="1334" w:type="dxa"/>
          </w:tcPr>
          <w:p w14:paraId="71E579C8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0B7DDCC7" w14:textId="77777777" w:rsidR="00FB6F14" w:rsidRDefault="000D6EF8" w:rsidP="00F8529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 d</w:t>
            </w:r>
            <w:r w:rsidR="00F8529C">
              <w:rPr>
                <w:rFonts w:ascii="Consolas" w:hAnsi="Consolas" w:cs="Consolas"/>
                <w:sz w:val="18"/>
                <w:lang w:eastAsia="pt-BR"/>
              </w:rPr>
              <w:t>a Filial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 xml:space="preserve"> será filtrado por conteúdo (like)</w:t>
            </w:r>
          </w:p>
        </w:tc>
        <w:tc>
          <w:tcPr>
            <w:tcW w:w="1525" w:type="dxa"/>
          </w:tcPr>
          <w:p w14:paraId="768B8027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bookmarkEnd w:id="30"/>
    </w:tbl>
    <w:p w14:paraId="4C19BCB5" w14:textId="77777777" w:rsidR="009D1236" w:rsidRDefault="009D1236" w:rsidP="008C564F"/>
    <w:p w14:paraId="12694320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>Estrutura básica de arquivo de retorno:</w:t>
      </w:r>
    </w:p>
    <w:p w14:paraId="6B40CE28" w14:textId="77777777" w:rsidR="00746E15" w:rsidRDefault="00746E15" w:rsidP="008C564F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1402"/>
        <w:gridCol w:w="1602"/>
        <w:gridCol w:w="7169"/>
      </w:tblGrid>
      <w:tr w:rsidR="00F74177" w14:paraId="480E62D0" w14:textId="77777777" w:rsidTr="00CD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031C2D4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602" w:type="dxa"/>
          </w:tcPr>
          <w:p w14:paraId="000C00E2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7169" w:type="dxa"/>
          </w:tcPr>
          <w:p w14:paraId="678A849D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</w:tr>
      <w:tr w:rsidR="00F74177" w14:paraId="6D4E18FA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AF19CA0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746E15">
              <w:rPr>
                <w:rFonts w:ascii="Consolas" w:hAnsi="Consolas" w:cs="Consolas"/>
                <w:sz w:val="18"/>
                <w:lang w:eastAsia="pt-BR"/>
              </w:rPr>
              <w:t>ARET</w:t>
            </w:r>
          </w:p>
        </w:tc>
        <w:tc>
          <w:tcPr>
            <w:tcW w:w="1602" w:type="dxa"/>
          </w:tcPr>
          <w:p w14:paraId="5212A8E0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7169" w:type="dxa"/>
          </w:tcPr>
          <w:p w14:paraId="30E571DE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Lista de tags do objeto </w:t>
            </w:r>
            <w:r w:rsidR="00001776" w:rsidRPr="00001776">
              <w:rPr>
                <w:rFonts w:ascii="Consolas" w:hAnsi="Consolas" w:cs="Consolas"/>
                <w:sz w:val="18"/>
                <w:lang w:eastAsia="pt-BR"/>
              </w:rPr>
              <w:t>ArrayGruposProdutos</w:t>
            </w:r>
          </w:p>
        </w:tc>
      </w:tr>
      <w:tr w:rsidR="00F74177" w14:paraId="3FDBB87F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8212C06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602" w:type="dxa"/>
          </w:tcPr>
          <w:p w14:paraId="5BA2D019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7169" w:type="dxa"/>
          </w:tcPr>
          <w:p w14:paraId="10163AD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a busca dos registros</w:t>
            </w:r>
          </w:p>
        </w:tc>
      </w:tr>
      <w:tr w:rsidR="00F74177" w14:paraId="5BD07DFF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B41C609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NQTDREG</w:t>
            </w:r>
          </w:p>
        </w:tc>
        <w:tc>
          <w:tcPr>
            <w:tcW w:w="1602" w:type="dxa"/>
          </w:tcPr>
          <w:p w14:paraId="555748AB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Integer</w:t>
            </w:r>
          </w:p>
        </w:tc>
        <w:tc>
          <w:tcPr>
            <w:tcW w:w="7169" w:type="dxa"/>
          </w:tcPr>
          <w:p w14:paraId="108BBCA3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quantidade de registros encontrados</w:t>
            </w:r>
          </w:p>
        </w:tc>
      </w:tr>
      <w:tr w:rsidR="00F74177" w14:paraId="72FA9870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87E9619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602" w:type="dxa"/>
          </w:tcPr>
          <w:p w14:paraId="5B511D97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7169" w:type="dxa"/>
          </w:tcPr>
          <w:p w14:paraId="51E901E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</w:tr>
      <w:tr w:rsidR="00F74177" w14:paraId="0F2BD94A" w14:textId="77777777" w:rsidTr="00A7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12B6F042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="00001776" w:rsidRPr="00001776">
              <w:rPr>
                <w:rFonts w:ascii="Consolas" w:hAnsi="Consolas" w:cs="Consolas"/>
                <w:sz w:val="18"/>
                <w:lang w:eastAsia="pt-BR"/>
              </w:rPr>
              <w:t>ArrayGruposProdutos</w:t>
            </w:r>
          </w:p>
        </w:tc>
      </w:tr>
      <w:tr w:rsidR="00F74177" w14:paraId="525A0A39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03BA009" w14:textId="77777777" w:rsidR="00F74177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CODIGO</w:t>
            </w:r>
          </w:p>
        </w:tc>
        <w:tc>
          <w:tcPr>
            <w:tcW w:w="1602" w:type="dxa"/>
          </w:tcPr>
          <w:p w14:paraId="2A773CEE" w14:textId="77777777" w:rsidR="00F74177" w:rsidRDefault="00F74177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172EEA">
              <w:rPr>
                <w:rFonts w:ascii="Consolas" w:hAnsi="Consolas" w:cs="Consolas"/>
                <w:sz w:val="18"/>
                <w:lang w:eastAsia="pt-BR"/>
              </w:rPr>
              <w:t>2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3B695120" w14:textId="77777777" w:rsidR="00F74177" w:rsidRDefault="00F74177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</w:t>
            </w:r>
            <w:r w:rsidR="00001776">
              <w:rPr>
                <w:rFonts w:ascii="Consolas" w:hAnsi="Consolas" w:cs="Consolas"/>
                <w:sz w:val="18"/>
                <w:lang w:eastAsia="pt-BR"/>
              </w:rPr>
              <w:t>o Grupo</w:t>
            </w:r>
          </w:p>
        </w:tc>
      </w:tr>
      <w:tr w:rsidR="00486491" w14:paraId="728EB842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346FF20" w14:textId="77777777" w:rsidR="00486491" w:rsidRPr="00FB6F14" w:rsidRDefault="00001776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DESCRICAO</w:t>
            </w:r>
          </w:p>
        </w:tc>
        <w:tc>
          <w:tcPr>
            <w:tcW w:w="1602" w:type="dxa"/>
          </w:tcPr>
          <w:p w14:paraId="35B66756" w14:textId="77777777" w:rsidR="00486491" w:rsidRDefault="00486491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31A7199F" w14:textId="77777777" w:rsidR="00486491" w:rsidRDefault="00001776" w:rsidP="0000177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 do Grupo</w:t>
            </w:r>
          </w:p>
        </w:tc>
      </w:tr>
    </w:tbl>
    <w:p w14:paraId="683FB176" w14:textId="77777777" w:rsidR="00565BE8" w:rsidRPr="00565BE8" w:rsidRDefault="00565BE8" w:rsidP="00223D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565BE8">
        <w:rPr>
          <w:rFonts w:ascii="Consolas" w:hAnsi="Consolas" w:cs="Consolas"/>
          <w:sz w:val="18"/>
          <w:lang w:eastAsia="pt-BR"/>
        </w:rPr>
        <w:t xml:space="preserve"> </w:t>
      </w:r>
    </w:p>
    <w:p w14:paraId="6E87F4E0" w14:textId="77777777" w:rsidR="008F53BF" w:rsidRDefault="008F53BF" w:rsidP="008C564F"/>
    <w:p w14:paraId="70CA1CA0" w14:textId="77777777" w:rsidR="00AF3BA6" w:rsidRDefault="00E03E3F" w:rsidP="008C564F">
      <w:r>
        <w:t>A Seguir será mostrar um exemplo de utilização.</w:t>
      </w:r>
    </w:p>
    <w:p w14:paraId="14B90BA8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2F43479F" w14:textId="77777777" w:rsidTr="00D029F7">
        <w:tc>
          <w:tcPr>
            <w:tcW w:w="9889" w:type="dxa"/>
            <w:shd w:val="clear" w:color="auto" w:fill="C6D9F1" w:themeFill="text2" w:themeFillTint="33"/>
          </w:tcPr>
          <w:p w14:paraId="1A00E44E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71695253" w14:textId="77777777" w:rsidTr="00D029F7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2F4BBC" w:rsidRPr="002F4BBC" w14:paraId="7E76F5D0" w14:textId="77777777" w:rsidTr="002F4BBC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431F7CF2" w14:textId="77777777" w:rsidR="002F4BBC" w:rsidRPr="002F4BBC" w:rsidRDefault="002F4BBC" w:rsidP="002F4BBC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2A09361E" w14:textId="77777777" w:rsidR="002F4BBC" w:rsidRPr="002F4BBC" w:rsidRDefault="002F4BBC" w:rsidP="002F4BBC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2F4BB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3E6DED72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p w14:paraId="1A3B125F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&lt;?xml version="1.0" encoding="utf-8"?"</w:t>
                  </w:r>
                </w:p>
                <w:p w14:paraId="673C85D3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&lt;soap:Envelope xmlns:xsi="http://www.w3.org/2001/XMLSchema-instance" </w:t>
                  </w:r>
                </w:p>
                <w:p w14:paraId="17E6DC27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xmlns:xsd="http://www.w3.org/2001/XMLSchema" </w:t>
                  </w:r>
                </w:p>
                <w:p w14:paraId="0E98783F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xmlns:soap="http://schemas.xmlsoap.org/soap/envelope/"&gt;</w:t>
                  </w:r>
                </w:p>
                <w:p w14:paraId="0A49C595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&lt;soap:Body&gt;</w:t>
                  </w:r>
                </w:p>
                <w:p w14:paraId="4B2D9D8D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&lt;FILRODEGRUPOSPRODUTOS&gt;</w:t>
                  </w:r>
                </w:p>
                <w:p w14:paraId="3001FB72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&lt;CCODIGO&gt;</w:t>
                  </w:r>
                  <w:r w:rsidRPr="00001776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&lt;/CCODIGO&gt;</w:t>
                  </w:r>
                </w:p>
                <w:p w14:paraId="57181A5B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&lt;CDESCRICAO&gt;</w:t>
                  </w:r>
                  <w:r w:rsidRPr="00001776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&lt;/CDESCRICAO&gt;</w:t>
                  </w:r>
                </w:p>
                <w:p w14:paraId="52B7FC02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&lt;CEMPRESA&gt;</w:t>
                  </w:r>
                  <w:r w:rsidRPr="00001776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&lt;/CEMPRESA&gt;</w:t>
                  </w:r>
                </w:p>
                <w:p w14:paraId="774BC897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&lt;CPARFIL&gt;</w:t>
                  </w:r>
                  <w:r w:rsidRPr="00001776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&lt;/CPARFIL&gt;</w:t>
                  </w:r>
                </w:p>
                <w:p w14:paraId="315B5054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&lt;/FILRODEGRUPOSPRODUTOS&gt;</w:t>
                  </w:r>
                </w:p>
                <w:p w14:paraId="17256994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&lt;/soap:Body&gt;</w:t>
                  </w:r>
                </w:p>
                <w:p w14:paraId="11501C0C" w14:textId="77777777" w:rsidR="00001776" w:rsidRPr="00001776" w:rsidRDefault="00001776" w:rsidP="00001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00177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&lt;/soap:Envelope&gt;</w:t>
                  </w:r>
                </w:p>
                <w:p w14:paraId="4950C490" w14:textId="77777777" w:rsidR="002F4BBC" w:rsidRPr="002F4BBC" w:rsidRDefault="002F4BBC" w:rsidP="002F4BBC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2F4BB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3A9197BD" w14:textId="77777777" w:rsidR="002F4BBC" w:rsidRPr="002F4BBC" w:rsidRDefault="002F4BBC" w:rsidP="002F4BBC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4C129B2" w14:textId="77777777" w:rsidR="00D029F7" w:rsidRPr="00F56BFA" w:rsidRDefault="00D029F7" w:rsidP="00172E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31"/>
    </w:tbl>
    <w:p w14:paraId="708830FC" w14:textId="77777777" w:rsidR="00A7767F" w:rsidRDefault="00A7767F" w:rsidP="00A7767F"/>
    <w:p w14:paraId="33CC370C" w14:textId="77777777" w:rsidR="00001776" w:rsidRDefault="00001776" w:rsidP="00A7767F"/>
    <w:p w14:paraId="3C6898CF" w14:textId="77777777" w:rsidR="00001776" w:rsidRDefault="00001776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083C712B" w14:textId="77777777" w:rsidTr="00A40E99">
        <w:tc>
          <w:tcPr>
            <w:tcW w:w="9889" w:type="dxa"/>
            <w:shd w:val="clear" w:color="auto" w:fill="C6D9F1" w:themeFill="text2" w:themeFillTint="33"/>
          </w:tcPr>
          <w:p w14:paraId="13BB01B0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3613BB4B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01142A3B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11CE22E4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2C1D3502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77875FB2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"/>
                    <w:gridCol w:w="9460"/>
                  </w:tblGrid>
                  <w:tr w:rsidR="00045B8F" w:rsidRPr="00045B8F" w14:paraId="6ABAC80B" w14:textId="77777777" w:rsidTr="00045B8F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1F6F24EE" w14:textId="77777777" w:rsidR="00045B8F" w:rsidRPr="00045B8F" w:rsidRDefault="00045B8F" w:rsidP="00045B8F">
                        <w:pPr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045B8F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p w14:paraId="05E87C48" w14:textId="77777777" w:rsidR="00045B8F" w:rsidRPr="00045B8F" w:rsidRDefault="00045B8F" w:rsidP="00045B8F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</w:pPr>
                        <w:r w:rsidRPr="00045B8F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superior do formulário</w: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2"/>
                          <w:gridCol w:w="9368"/>
                        </w:tblGrid>
                        <w:tr w:rsidR="00001776" w:rsidRPr="00001776" w14:paraId="5C8F2F48" w14:textId="77777777" w:rsidTr="00001776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50" w:type="dxa"/>
                              <w:shd w:val="clear" w:color="auto" w:fill="F9F9F9"/>
                              <w:vAlign w:val="center"/>
                              <w:hideMark/>
                            </w:tcPr>
                            <w:p w14:paraId="42F48403" w14:textId="77777777" w:rsidR="00001776" w:rsidRPr="00001776" w:rsidRDefault="00001776" w:rsidP="00001776">
                              <w:pPr>
                                <w:jc w:val="lef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11235" w:type="dxa"/>
                              <w:shd w:val="clear" w:color="auto" w:fill="F9F9F9"/>
                              <w:vAlign w:val="center"/>
                              <w:hideMark/>
                            </w:tcPr>
                            <w:p w14:paraId="39794739" w14:textId="77777777" w:rsidR="00001776" w:rsidRPr="00001776" w:rsidRDefault="00001776" w:rsidP="00001776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  <w:t>Parte superior do formulário</w:t>
                              </w:r>
                            </w:p>
                            <w:p w14:paraId="7CAE3144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  <w:p w14:paraId="41A4FC8F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&lt;?xml version="1.0" encoding="utf-8"?"</w:t>
                              </w:r>
                            </w:p>
                            <w:p w14:paraId="7179C15A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&lt;soap:Envelope xmlns:xsi="http://www.w3.org/2001/XMLSchema-instance" </w:t>
                              </w:r>
                            </w:p>
                            <w:p w14:paraId="66FB9DDE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xmlns:xsd="http://www.w3.org/2001/XMLSchema" </w:t>
                              </w:r>
                            </w:p>
                            <w:p w14:paraId="5DE4375F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xmlns:soap="http://schemas.xmlsoap.org/soap/envelope/"&gt;</w:t>
                              </w:r>
                            </w:p>
                            <w:p w14:paraId="172D1CAB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&lt;soap:Body&gt;</w:t>
                              </w:r>
                            </w:p>
                            <w:p w14:paraId="38B187D7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&lt;LISTAGRUPOSPRODUTOS&gt;</w:t>
                              </w:r>
                            </w:p>
                            <w:p w14:paraId="0DB51408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&lt;ARET&gt;</w:t>
                              </w:r>
                            </w:p>
                            <w:p w14:paraId="76CE30F9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&lt;ARRAYGRUPOSPRODUTOS&gt;</w:t>
                              </w:r>
                            </w:p>
                            <w:p w14:paraId="5F39B7E4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&lt;CODIGO&gt;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&lt;/CODIGO&gt;</w:t>
                              </w:r>
                            </w:p>
                            <w:p w14:paraId="44509459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&lt;DESCRICAO&gt;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&lt;/DESCRICAO&gt;</w:t>
                              </w:r>
                            </w:p>
                            <w:p w14:paraId="6257F119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&lt;/ARRAYGRUPOSPRODUTOS&gt;</w:t>
                              </w:r>
                            </w:p>
                            <w:p w14:paraId="62C932F5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&lt;ARRAYGRUPOSPRODUTOS&gt;</w:t>
                              </w:r>
                            </w:p>
                            <w:p w14:paraId="5BB4C9E7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&lt;CODIGO&gt;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&lt;/CODIGO&gt;</w:t>
                              </w:r>
                            </w:p>
                            <w:p w14:paraId="41B28825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&lt;DESCRICAO&gt;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&lt;/DESCRICAO&gt;</w:t>
                              </w:r>
                            </w:p>
                            <w:p w14:paraId="791DDC7D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&lt;/ARRAYGRUPOSPRODUTOS&gt;</w:t>
                              </w:r>
                            </w:p>
                            <w:p w14:paraId="09A09A94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&lt;/ARET&gt;</w:t>
                              </w:r>
                            </w:p>
                            <w:p w14:paraId="7156DA48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&lt;CERROS&gt;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&lt;/CERROS&gt;</w:t>
                              </w:r>
                            </w:p>
                            <w:p w14:paraId="2C00F70A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&lt;LRET&gt;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BOOLEAN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&lt;/LRET&gt;</w:t>
                              </w:r>
                            </w:p>
                            <w:p w14:paraId="3C121047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&lt;NQTDREG&gt;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INTEGER</w:t>
                              </w: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&lt;/NQTDREG&gt;</w:t>
                              </w:r>
                            </w:p>
                            <w:p w14:paraId="1C073EE0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&lt;/LISTAGRUPOSPRODUTOS&gt;</w:t>
                              </w:r>
                            </w:p>
                            <w:p w14:paraId="5D03CB00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&lt;/soap:Body&gt;</w:t>
                              </w:r>
                            </w:p>
                            <w:p w14:paraId="758F9E9B" w14:textId="77777777" w:rsidR="00001776" w:rsidRPr="00001776" w:rsidRDefault="00001776" w:rsidP="0000177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&lt;/soap:Envelope&gt;</w:t>
                              </w:r>
                            </w:p>
                            <w:p w14:paraId="21C497D2" w14:textId="77777777" w:rsidR="00001776" w:rsidRPr="00001776" w:rsidRDefault="00001776" w:rsidP="00001776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001776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  <w:t>Parte inferior do formulário</w:t>
                              </w:r>
                            </w:p>
                            <w:p w14:paraId="0E012257" w14:textId="77777777" w:rsidR="00001776" w:rsidRPr="00001776" w:rsidRDefault="00001776" w:rsidP="00001776">
                              <w:pPr>
                                <w:jc w:val="lef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7C15C886" w14:textId="77777777" w:rsidR="00045B8F" w:rsidRPr="00045B8F" w:rsidRDefault="00045B8F" w:rsidP="0000177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1A994882" w14:textId="77777777" w:rsidR="00C87109" w:rsidRPr="00C87109" w:rsidRDefault="00C87109" w:rsidP="00045B8F">
                  <w:pPr>
                    <w:pBdr>
                      <w:top w:val="single" w:sz="6" w:space="1" w:color="auto"/>
                    </w:pBdr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057F5608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7DA4CB2F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2E04FCF2" w14:textId="77777777" w:rsidR="000D030B" w:rsidRPr="006F7B53" w:rsidRDefault="000D030B" w:rsidP="008E5C13"/>
    <w:p w14:paraId="10689B72" w14:textId="77777777" w:rsidR="00C60C8F" w:rsidRDefault="00C60C8F" w:rsidP="008E5C13"/>
    <w:p w14:paraId="18201B7D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22CB514B" w14:textId="77777777" w:rsidR="00C75457" w:rsidRDefault="00C75457" w:rsidP="008E5C13"/>
    <w:p w14:paraId="6CFA7DA4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60B2DCC9" w14:textId="77777777" w:rsidR="00C75457" w:rsidRDefault="00C75457" w:rsidP="008E5C13"/>
    <w:p w14:paraId="48CCED8D" w14:textId="77777777" w:rsidR="00C75457" w:rsidRDefault="00C75457" w:rsidP="008E5C13">
      <w:r>
        <w:t>- WS_INT</w:t>
      </w:r>
      <w:r w:rsidR="00C87109">
        <w:t>FLUIG</w:t>
      </w:r>
      <w:r>
        <w:t>.prw : Definição dos serviço, métodos e funções do WebService.</w:t>
      </w:r>
    </w:p>
    <w:p w14:paraId="78C20E97" w14:textId="77777777" w:rsidR="008E5C13" w:rsidRDefault="0098471D" w:rsidP="00922CF6">
      <w:r>
        <w:t xml:space="preserve">- </w:t>
      </w:r>
      <w:r w:rsidR="00CD272D">
        <w:t>UWSFLG0</w:t>
      </w:r>
      <w:r w:rsidR="00001776">
        <w:t>7</w:t>
      </w:r>
      <w:r w:rsidR="00C75457">
        <w:t xml:space="preserve">.prw :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922CF6">
        <w:t xml:space="preserve"> </w:t>
      </w:r>
      <w:r w:rsidR="00001776">
        <w:t>SBM</w:t>
      </w:r>
      <w:r w:rsidR="00C16FAD">
        <w:t>.</w:t>
      </w:r>
    </w:p>
    <w:p w14:paraId="47B6A4ED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99D40" w14:textId="77777777" w:rsidR="0053671B" w:rsidRDefault="0053671B" w:rsidP="00CA5701">
      <w:r>
        <w:separator/>
      </w:r>
    </w:p>
  </w:endnote>
  <w:endnote w:type="continuationSeparator" w:id="0">
    <w:p w14:paraId="4F4EC38D" w14:textId="77777777" w:rsidR="0053671B" w:rsidRDefault="0053671B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5B283" w14:textId="77777777" w:rsidR="00B65A0F" w:rsidRDefault="00B65A0F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5BECC05" wp14:editId="03A597C3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9DD90E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2BBD34F" wp14:editId="7AA62B67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429D1" w14:textId="77777777" w:rsidR="00B65A0F" w:rsidRPr="000239F1" w:rsidRDefault="00B65A0F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B65A0F" w:rsidRPr="000239F1" w:rsidRDefault="00B65A0F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3DC06FB" wp14:editId="3B049FA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4ED6EB7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E4AA3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01776">
                      <w:rPr>
                        <w:noProof/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2FED5" w14:textId="77777777" w:rsidR="00B65A0F" w:rsidRPr="0053491F" w:rsidRDefault="00B65A0F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B6CB22A" wp14:editId="53FBC475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7568EE7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CAC961D" wp14:editId="0407E008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C629BC" w14:textId="77777777" w:rsidR="00B65A0F" w:rsidRPr="00B2520C" w:rsidRDefault="00B65A0F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B65A0F" w:rsidRPr="00B2520C" w:rsidRDefault="00B65A0F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D2A525F" wp14:editId="1BA6DA95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967379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E4AA3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01776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B1C5853" wp14:editId="39754BF5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7325E628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11101" w14:textId="77777777" w:rsidR="0053671B" w:rsidRDefault="0053671B" w:rsidP="00CA5701">
      <w:r>
        <w:separator/>
      </w:r>
    </w:p>
  </w:footnote>
  <w:footnote w:type="continuationSeparator" w:id="0">
    <w:p w14:paraId="23216164" w14:textId="77777777" w:rsidR="0053671B" w:rsidRDefault="0053671B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A1337" w14:textId="77777777" w:rsidR="00B65A0F" w:rsidRPr="00887F50" w:rsidRDefault="00B65A0F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6CB52987" wp14:editId="7D06FF93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879B06" wp14:editId="3D52E8F5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8D2687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30BFC630" wp14:editId="4822E858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57FE964" w14:textId="77777777" w:rsidR="00B65A0F" w:rsidRDefault="00B65A0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E3847B0" wp14:editId="50233554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7EF01D" w14:textId="77777777" w:rsidR="00B65A0F" w:rsidRPr="00514315" w:rsidRDefault="00B65A0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B65A0F" w:rsidRPr="00514315" w:rsidRDefault="00B65A0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71C1C43C" wp14:editId="31922124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85D06" w14:textId="77777777" w:rsidR="00B65A0F" w:rsidRPr="00887F50" w:rsidRDefault="00B65A0F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4E0E38EB" wp14:editId="12AA7D38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1928BC3" wp14:editId="5E087714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3E014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05CD1FCC" wp14:editId="29498D4F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095ABB6" w14:textId="77777777" w:rsidR="00B65A0F" w:rsidRPr="00887F50" w:rsidRDefault="00B65A0F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78E93AC2" w14:textId="77777777" w:rsidR="00B65A0F" w:rsidRDefault="00B65A0F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443" w14:textId="77777777" w:rsidR="00B65A0F" w:rsidRDefault="00B65A0F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63EFCDBE" wp14:editId="01B4E6C4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1776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4D23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5B8F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6EF8"/>
    <w:rsid w:val="000D7943"/>
    <w:rsid w:val="000D7ED1"/>
    <w:rsid w:val="000E09E0"/>
    <w:rsid w:val="000E0F81"/>
    <w:rsid w:val="000E2012"/>
    <w:rsid w:val="000E39FF"/>
    <w:rsid w:val="000E5F4D"/>
    <w:rsid w:val="000E66AE"/>
    <w:rsid w:val="000E66E4"/>
    <w:rsid w:val="000F06D4"/>
    <w:rsid w:val="000F0B65"/>
    <w:rsid w:val="000F112B"/>
    <w:rsid w:val="000F1230"/>
    <w:rsid w:val="000F1B57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2EEA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1EE"/>
    <w:rsid w:val="002F4655"/>
    <w:rsid w:val="002F470F"/>
    <w:rsid w:val="002F475E"/>
    <w:rsid w:val="002F4BBC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4AA3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21BF"/>
    <w:rsid w:val="004841A7"/>
    <w:rsid w:val="00484A9B"/>
    <w:rsid w:val="00486491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7C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71B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AF5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C2D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51C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4A01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0E69"/>
    <w:rsid w:val="0080131E"/>
    <w:rsid w:val="0080133B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0661F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2CF6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2B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42A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72D"/>
    <w:rsid w:val="00CD2FEA"/>
    <w:rsid w:val="00CD3033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2F1A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95E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9C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45DC4D61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26FEA-3FD2-D649-A3EC-9E9B7060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0</TotalTime>
  <Pages>5</Pages>
  <Words>837</Words>
  <Characters>4773</Characters>
  <Application>Microsoft Macintosh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5599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2018-01-09T13:46:00Z</dcterms:created>
  <dcterms:modified xsi:type="dcterms:W3CDTF">2018-01-09T13:46:00Z</dcterms:modified>
</cp:coreProperties>
</file>