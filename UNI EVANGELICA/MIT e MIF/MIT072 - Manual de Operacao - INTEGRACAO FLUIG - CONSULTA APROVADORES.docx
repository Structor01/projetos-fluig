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EBB9A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3A0FDAD6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147F202" wp14:editId="301C01BB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CA730" w14:textId="77777777" w:rsidR="00B65A0F" w:rsidRPr="008D7899" w:rsidRDefault="00B65A0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B65A0F" w:rsidRPr="008D7899" w:rsidRDefault="00B65A0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3D7B35F4" wp14:editId="3AD1B55F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169EA" w14:textId="77777777" w:rsidR="00B65A0F" w:rsidRPr="00EC3450" w:rsidRDefault="00B65A0F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B65A0F" w:rsidRPr="00EC3450" w:rsidRDefault="00B65A0F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4B200F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198A89" w14:textId="77777777" w:rsidR="00D2092D" w:rsidRDefault="0026625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CE46E40" w14:textId="77777777" w:rsidR="00D2092D" w:rsidRDefault="0026625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2668E34" w14:textId="77777777" w:rsidR="00D2092D" w:rsidRDefault="0026625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D2092D" w:rsidRPr="00F307C0">
              <w:rPr>
                <w:rStyle w:val="Hyperlink"/>
                <w:noProof/>
              </w:rPr>
              <w:t xml:space="preserve"> – Consulta </w:t>
            </w:r>
            <w:r w:rsidR="00800E69">
              <w:rPr>
                <w:rStyle w:val="Hyperlink"/>
                <w:noProof/>
              </w:rPr>
              <w:t>Aprovador</w:t>
            </w:r>
            <w:r w:rsidR="00586C2D">
              <w:rPr>
                <w:rStyle w:val="Hyperlink"/>
                <w:noProof/>
              </w:rPr>
              <w:t>es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36A2B99" w14:textId="77777777" w:rsidR="00D2092D" w:rsidRDefault="0026625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B1743BB" w14:textId="77777777" w:rsidR="00D2092D" w:rsidRDefault="0026625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68E2AC8" w14:textId="77777777" w:rsidR="00D2092D" w:rsidRDefault="0026625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770C304A" w14:textId="77777777" w:rsidR="00D2092D" w:rsidRDefault="0026625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29A58DD5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4F3EDD19" w14:textId="77777777" w:rsidR="00385928" w:rsidRDefault="00385928" w:rsidP="00C073CE">
      <w:pPr>
        <w:pStyle w:val="Larcio"/>
      </w:pPr>
    </w:p>
    <w:p w14:paraId="39B4F52E" w14:textId="77777777" w:rsidR="00385928" w:rsidRPr="008D1042" w:rsidRDefault="00385928" w:rsidP="00C073CE">
      <w:pPr>
        <w:pStyle w:val="Larcio"/>
      </w:pPr>
    </w:p>
    <w:p w14:paraId="6E2EAB2B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0F697913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5C568978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25586B3A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7EE4A9F0" w14:textId="77777777" w:rsidR="00EC3450" w:rsidRPr="00EC3450" w:rsidRDefault="00245D0E" w:rsidP="00800E69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800E69">
              <w:rPr>
                <w:color w:val="17365D"/>
                <w:sz w:val="22"/>
                <w:szCs w:val="22"/>
                <w:lang w:val="pt-BR"/>
              </w:rPr>
              <w:t>Consulta Aprovador</w:t>
            </w:r>
            <w:r w:rsidR="00F6295E">
              <w:rPr>
                <w:color w:val="17365D"/>
                <w:sz w:val="22"/>
                <w:szCs w:val="22"/>
                <w:lang w:val="pt-BR"/>
              </w:rPr>
              <w:t>e</w:t>
            </w:r>
            <w:r w:rsidR="00FB5E0A">
              <w:rPr>
                <w:color w:val="17365D"/>
                <w:sz w:val="22"/>
                <w:szCs w:val="22"/>
                <w:lang w:val="pt-BR"/>
              </w:rPr>
              <w:t>s</w:t>
            </w:r>
            <w:bookmarkEnd w:id="25"/>
          </w:p>
        </w:tc>
      </w:tr>
    </w:tbl>
    <w:p w14:paraId="4C166078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117FB19D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6ACD9B97" w14:textId="77777777" w:rsidR="008A0CD7" w:rsidRDefault="008A0CD7" w:rsidP="00A76D7C"/>
    <w:p w14:paraId="6CD6DB9A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09B38495" w14:textId="77777777" w:rsidR="00FB1EE1" w:rsidRDefault="00FB1EE1" w:rsidP="00A4021F">
      <w:pPr>
        <w:rPr>
          <w:lang w:val="en-US"/>
        </w:rPr>
      </w:pPr>
    </w:p>
    <w:p w14:paraId="46F1EF51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4A76D031" w14:textId="77777777" w:rsidR="00813F77" w:rsidRDefault="00813F77" w:rsidP="00A4021F">
      <w:pPr>
        <w:rPr>
          <w:lang w:val="en-US"/>
        </w:rPr>
      </w:pPr>
    </w:p>
    <w:p w14:paraId="4B1DB281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4D55DC60" w14:textId="77777777" w:rsidR="001B55A1" w:rsidRDefault="001B55A1" w:rsidP="008C564F"/>
    <w:p w14:paraId="71F41CB9" w14:textId="77777777" w:rsidR="001B55A1" w:rsidRDefault="001B55A1" w:rsidP="008C564F">
      <w:r>
        <w:t>No arquivo appserver.ini deverá ser incluído o trecho de configuração:</w:t>
      </w:r>
    </w:p>
    <w:p w14:paraId="3CFEDAD8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181E7134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62E99E7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377165D8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145CD9C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491C4824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5D086F88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27ABA82C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7F5F6BC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0AB7DD83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4AB9A11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4E64BEA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09F3C0DA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673A220A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3C38D856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6BD03B00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2E744E16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3EE468C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5B954CE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09B3F7E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58397B42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303A6AD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4C22A2F6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67D288D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12D77E6A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70195CBB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180762EE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6E6AF4A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1838098D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38D33546" w14:textId="77777777" w:rsidR="00434E9A" w:rsidRDefault="00434E9A" w:rsidP="00434E9A">
      <w:pPr>
        <w:ind w:firstLine="709"/>
      </w:pPr>
    </w:p>
    <w:p w14:paraId="19AF8A1C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7E52192D" w14:textId="77777777" w:rsidR="00B65A0F" w:rsidRDefault="00B65A0F" w:rsidP="00554EF8"/>
    <w:p w14:paraId="2E9CDEB7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5318E6A0" w14:textId="77777777" w:rsidR="004C4D9E" w:rsidRDefault="004C4D9E" w:rsidP="00FE5ECE">
      <w:pPr>
        <w:ind w:left="709" w:hanging="709"/>
      </w:pPr>
    </w:p>
    <w:p w14:paraId="7D546149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29253391" w14:textId="77777777" w:rsidR="0010394C" w:rsidRDefault="0010394C" w:rsidP="0010394C"/>
    <w:p w14:paraId="133819DF" w14:textId="77777777" w:rsidR="0010394C" w:rsidRDefault="0026625A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6A452B78" w14:textId="77777777" w:rsidR="0010394C" w:rsidRDefault="0010394C" w:rsidP="0010394C"/>
    <w:p w14:paraId="7AA181EB" w14:textId="77777777" w:rsidR="0010394C" w:rsidRDefault="0010394C" w:rsidP="0010394C"/>
    <w:p w14:paraId="210200B8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64E25F7E" w14:textId="77777777" w:rsidR="00B25AE5" w:rsidRDefault="00B25AE5" w:rsidP="00B25AE5">
      <w:pPr>
        <w:rPr>
          <w:lang w:val="en-US"/>
        </w:rPr>
      </w:pPr>
    </w:p>
    <w:p w14:paraId="5B765E02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586C2D">
        <w:rPr>
          <w:b/>
        </w:rPr>
        <w:t>CONSULTA_</w:t>
      </w:r>
      <w:r w:rsidR="00800E69">
        <w:rPr>
          <w:b/>
        </w:rPr>
        <w:t>APROVAD</w:t>
      </w:r>
      <w:r w:rsidR="00586C2D">
        <w:rPr>
          <w:b/>
        </w:rPr>
        <w:t>ORE</w:t>
      </w:r>
      <w:r w:rsidR="00BD5722">
        <w:rPr>
          <w:b/>
        </w:rPr>
        <w:t>S</w:t>
      </w:r>
      <w:r w:rsidR="00DA6074">
        <w:t xml:space="preserve">, referente as integrações </w:t>
      </w:r>
      <w:r w:rsidR="00B35D04">
        <w:t>Consultar</w:t>
      </w:r>
      <w:r w:rsidR="00586C2D">
        <w:t xml:space="preserve"> </w:t>
      </w:r>
      <w:r w:rsidR="00800E69">
        <w:t>Aprova</w:t>
      </w:r>
      <w:r w:rsidR="00586C2D">
        <w:t>dores</w:t>
      </w:r>
      <w:r w:rsidR="00DA6074">
        <w:t>.</w:t>
      </w:r>
    </w:p>
    <w:p w14:paraId="67014884" w14:textId="77777777" w:rsidR="009D1236" w:rsidRDefault="009D1236" w:rsidP="00B25AE5"/>
    <w:p w14:paraId="3747EF55" w14:textId="77777777" w:rsidR="00B25AE5" w:rsidRPr="00A718CE" w:rsidRDefault="00A718CE" w:rsidP="00B25AE5">
      <w:pPr>
        <w:rPr>
          <w:b/>
          <w:i/>
        </w:rPr>
      </w:pPr>
      <w:r w:rsidRPr="00A718CE">
        <w:rPr>
          <w:b/>
          <w:i/>
        </w:rPr>
        <w:t>E</w:t>
      </w:r>
      <w:r w:rsidR="00CA667F" w:rsidRPr="00A718CE">
        <w:rPr>
          <w:b/>
          <w:i/>
        </w:rPr>
        <w:t xml:space="preserve">strutura básica do arquivo </w:t>
      </w:r>
      <w:r w:rsidR="00EE6FBC" w:rsidRPr="00A718CE">
        <w:rPr>
          <w:b/>
          <w:i/>
        </w:rPr>
        <w:t>de envio</w:t>
      </w:r>
      <w:r w:rsidR="00CA667F" w:rsidRPr="00A718CE">
        <w:rPr>
          <w:b/>
          <w:i/>
        </w:rPr>
        <w:t>:</w:t>
      </w:r>
    </w:p>
    <w:p w14:paraId="5DB561A0" w14:textId="77777777" w:rsidR="00CA667F" w:rsidRDefault="00CA667F" w:rsidP="00B25AE5"/>
    <w:p w14:paraId="126F177C" w14:textId="77777777" w:rsidR="00FB6F14" w:rsidRDefault="00FB6F14" w:rsidP="00B25AE5">
      <w:r>
        <w:t>Campos serão utilizdos para filtrar registros do retorno.</w:t>
      </w:r>
    </w:p>
    <w:p w14:paraId="4AE4BA27" w14:textId="77777777" w:rsidR="00FB6F14" w:rsidRDefault="00FB6F14" w:rsidP="00B25AE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FB6F14" w14:paraId="2ED4ADCE" w14:textId="77777777" w:rsidTr="00FB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3C6364C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261DCA11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5FDDBA73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5846CA88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FB6F14" w14:paraId="3BC58EA7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01C8EFB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52A5F02D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869" w:type="dxa"/>
          </w:tcPr>
          <w:p w14:paraId="42FBC2A4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Protheus</w:t>
            </w:r>
          </w:p>
        </w:tc>
        <w:tc>
          <w:tcPr>
            <w:tcW w:w="1525" w:type="dxa"/>
          </w:tcPr>
          <w:p w14:paraId="4F66F4AE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20D66D09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4FE7589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CPARFIL</w:t>
            </w:r>
          </w:p>
        </w:tc>
        <w:tc>
          <w:tcPr>
            <w:tcW w:w="1334" w:type="dxa"/>
          </w:tcPr>
          <w:p w14:paraId="50EFCC94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1A88325E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Protheus</w:t>
            </w:r>
          </w:p>
        </w:tc>
        <w:tc>
          <w:tcPr>
            <w:tcW w:w="1525" w:type="dxa"/>
          </w:tcPr>
          <w:p w14:paraId="76010980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BD5722" w14:paraId="7AEC8E94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D21BDB9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cCODIGO</w:t>
            </w:r>
          </w:p>
        </w:tc>
        <w:tc>
          <w:tcPr>
            <w:tcW w:w="1334" w:type="dxa"/>
          </w:tcPr>
          <w:p w14:paraId="727838AC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09230FDB" w14:textId="77777777" w:rsidR="00BD5722" w:rsidRDefault="00BD5722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do </w:t>
            </w:r>
            <w:r w:rsidR="00486491">
              <w:rPr>
                <w:rFonts w:ascii="Consolas" w:hAnsi="Consolas" w:cs="Consolas"/>
                <w:sz w:val="18"/>
                <w:lang w:eastAsia="pt-BR"/>
              </w:rPr>
              <w:t>Aprovador</w:t>
            </w:r>
          </w:p>
        </w:tc>
        <w:tc>
          <w:tcPr>
            <w:tcW w:w="1525" w:type="dxa"/>
          </w:tcPr>
          <w:p w14:paraId="2123F14B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688B536D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026B6C7" w14:textId="77777777" w:rsidR="00FB6F14" w:rsidRP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CDESCRICAO</w:t>
            </w:r>
          </w:p>
        </w:tc>
        <w:tc>
          <w:tcPr>
            <w:tcW w:w="1334" w:type="dxa"/>
          </w:tcPr>
          <w:p w14:paraId="483EE99A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309495B5" w14:textId="77777777" w:rsidR="00FB6F14" w:rsidRDefault="00BD5722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Descrição do </w:t>
            </w:r>
            <w:r w:rsidR="00486491">
              <w:rPr>
                <w:rFonts w:ascii="Consolas" w:hAnsi="Consolas" w:cs="Consolas"/>
                <w:sz w:val="18"/>
                <w:lang w:eastAsia="pt-BR"/>
              </w:rPr>
              <w:t>Aprov</w:t>
            </w:r>
            <w:r w:rsidR="0070451C">
              <w:rPr>
                <w:rFonts w:ascii="Consolas" w:hAnsi="Consolas" w:cs="Consolas"/>
                <w:sz w:val="18"/>
                <w:lang w:eastAsia="pt-BR"/>
              </w:rPr>
              <w:t>ador</w:t>
            </w:r>
            <w:r>
              <w:rPr>
                <w:rFonts w:ascii="Consolas" w:hAnsi="Consolas" w:cs="Consolas"/>
                <w:sz w:val="18"/>
                <w:lang w:eastAsia="pt-BR"/>
              </w:rPr>
              <w:t xml:space="preserve"> será filtrado por conteúdo (like)</w:t>
            </w:r>
          </w:p>
        </w:tc>
        <w:tc>
          <w:tcPr>
            <w:tcW w:w="1525" w:type="dxa"/>
          </w:tcPr>
          <w:p w14:paraId="4F4015A6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bookmarkEnd w:id="30"/>
    </w:tbl>
    <w:p w14:paraId="440C596F" w14:textId="77777777" w:rsidR="009D1236" w:rsidRDefault="009D1236" w:rsidP="008C564F"/>
    <w:p w14:paraId="28CFD330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>Estrutura básica de arquivo de retorno:</w:t>
      </w:r>
    </w:p>
    <w:p w14:paraId="47E5A670" w14:textId="77777777" w:rsidR="00746E15" w:rsidRDefault="00746E15" w:rsidP="008C564F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402"/>
        <w:gridCol w:w="1602"/>
        <w:gridCol w:w="7169"/>
      </w:tblGrid>
      <w:tr w:rsidR="00F74177" w14:paraId="3AB07F5D" w14:textId="77777777" w:rsidTr="00CD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502EF3E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602" w:type="dxa"/>
          </w:tcPr>
          <w:p w14:paraId="344F96E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7169" w:type="dxa"/>
          </w:tcPr>
          <w:p w14:paraId="6C5CAEF3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F74177" w14:paraId="0191473A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2012D998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746E15">
              <w:rPr>
                <w:rFonts w:ascii="Consolas" w:hAnsi="Consolas" w:cs="Consolas"/>
                <w:sz w:val="18"/>
                <w:lang w:eastAsia="pt-BR"/>
              </w:rPr>
              <w:t>ARET</w:t>
            </w:r>
          </w:p>
        </w:tc>
        <w:tc>
          <w:tcPr>
            <w:tcW w:w="1602" w:type="dxa"/>
          </w:tcPr>
          <w:p w14:paraId="0E3268A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7169" w:type="dxa"/>
          </w:tcPr>
          <w:p w14:paraId="3EE5664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Lista de tags do objeto </w:t>
            </w:r>
            <w:r w:rsidR="00034D23" w:rsidRPr="00034D23">
              <w:rPr>
                <w:rFonts w:ascii="Consolas" w:hAnsi="Consolas" w:cs="Consolas"/>
                <w:sz w:val="18"/>
                <w:lang w:eastAsia="pt-BR"/>
              </w:rPr>
              <w:t>ArrayCompradores</w:t>
            </w:r>
          </w:p>
        </w:tc>
      </w:tr>
      <w:tr w:rsidR="00F74177" w14:paraId="4AAD3047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D662D99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602" w:type="dxa"/>
          </w:tcPr>
          <w:p w14:paraId="13F022E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7169" w:type="dxa"/>
          </w:tcPr>
          <w:p w14:paraId="7E778819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a busca dos registros</w:t>
            </w:r>
          </w:p>
        </w:tc>
      </w:tr>
      <w:tr w:rsidR="00F74177" w14:paraId="46D6C485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121DDBF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NQTDREG</w:t>
            </w:r>
          </w:p>
        </w:tc>
        <w:tc>
          <w:tcPr>
            <w:tcW w:w="1602" w:type="dxa"/>
          </w:tcPr>
          <w:p w14:paraId="3B44CCF1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7169" w:type="dxa"/>
          </w:tcPr>
          <w:p w14:paraId="59770A66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quantidade de registros encontrados</w:t>
            </w:r>
          </w:p>
        </w:tc>
      </w:tr>
      <w:tr w:rsidR="00F74177" w14:paraId="44DEFBCF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83DF783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602" w:type="dxa"/>
          </w:tcPr>
          <w:p w14:paraId="3C4D2439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7169" w:type="dxa"/>
          </w:tcPr>
          <w:p w14:paraId="76736B0E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</w:tr>
      <w:tr w:rsidR="00F74177" w14:paraId="765D5193" w14:textId="77777777" w:rsidTr="00A7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396F1AA0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034D23" w:rsidRPr="00034D23">
              <w:rPr>
                <w:rFonts w:ascii="Consolas" w:hAnsi="Consolas" w:cs="Consolas"/>
                <w:sz w:val="18"/>
                <w:lang w:eastAsia="pt-BR"/>
              </w:rPr>
              <w:t>ArrayCompradores</w:t>
            </w:r>
          </w:p>
        </w:tc>
      </w:tr>
      <w:tr w:rsidR="00F74177" w14:paraId="1DAC7E62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50F725B" w14:textId="77777777" w:rsidR="00F74177" w:rsidRDefault="00486491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AK</w:t>
            </w:r>
            <w:r w:rsidR="00034D23" w:rsidRPr="00034D23">
              <w:rPr>
                <w:rFonts w:ascii="Consolas" w:hAnsi="Consolas" w:cs="Consolas"/>
                <w:sz w:val="18"/>
                <w:lang w:eastAsia="pt-BR"/>
              </w:rPr>
              <w:t>_COD</w:t>
            </w:r>
          </w:p>
        </w:tc>
        <w:tc>
          <w:tcPr>
            <w:tcW w:w="1602" w:type="dxa"/>
          </w:tcPr>
          <w:p w14:paraId="6CA2F3EF" w14:textId="77777777" w:rsidR="00F74177" w:rsidRDefault="00F74177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3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427500CD" w14:textId="77777777" w:rsidR="00F74177" w:rsidRDefault="00F74177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 xml:space="preserve">o 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Comprador</w:t>
            </w:r>
          </w:p>
        </w:tc>
      </w:tr>
      <w:tr w:rsidR="00486491" w14:paraId="57F909BA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D793B22" w14:textId="77777777" w:rsidR="00486491" w:rsidRPr="00FB6F14" w:rsidRDefault="00486491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AK</w:t>
            </w:r>
            <w:r w:rsidRPr="00034D23">
              <w:rPr>
                <w:rFonts w:ascii="Consolas" w:hAnsi="Consolas" w:cs="Consolas"/>
                <w:sz w:val="18"/>
                <w:lang w:eastAsia="pt-BR"/>
              </w:rPr>
              <w:t>_USER</w:t>
            </w:r>
          </w:p>
        </w:tc>
        <w:tc>
          <w:tcPr>
            <w:tcW w:w="1602" w:type="dxa"/>
          </w:tcPr>
          <w:p w14:paraId="2EDE76C5" w14:textId="77777777" w:rsidR="00486491" w:rsidRDefault="00486491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String(6)</w:t>
            </w:r>
          </w:p>
        </w:tc>
        <w:tc>
          <w:tcPr>
            <w:tcW w:w="7169" w:type="dxa"/>
          </w:tcPr>
          <w:p w14:paraId="277F414E" w14:textId="77777777" w:rsidR="00486491" w:rsidRDefault="00486491" w:rsidP="0048649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Usuário</w:t>
            </w:r>
          </w:p>
        </w:tc>
      </w:tr>
      <w:tr w:rsidR="00F74177" w14:paraId="38B5C56C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7F70DD9" w14:textId="77777777" w:rsidR="00F74177" w:rsidRPr="00FB6F14" w:rsidRDefault="00486491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AK</w:t>
            </w:r>
            <w:r w:rsidR="00034D23" w:rsidRPr="00034D23">
              <w:rPr>
                <w:rFonts w:ascii="Consolas" w:hAnsi="Consolas" w:cs="Consolas"/>
                <w:sz w:val="18"/>
                <w:lang w:eastAsia="pt-BR"/>
              </w:rPr>
              <w:t>_NOME</w:t>
            </w:r>
          </w:p>
        </w:tc>
        <w:tc>
          <w:tcPr>
            <w:tcW w:w="1602" w:type="dxa"/>
          </w:tcPr>
          <w:p w14:paraId="2BDAF92D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0A9607CC" w14:textId="77777777" w:rsidR="00F74177" w:rsidRDefault="00034D23" w:rsidP="00A77EE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</w:t>
            </w:r>
            <w:r w:rsidR="00CD272D">
              <w:rPr>
                <w:rFonts w:ascii="Consolas" w:hAnsi="Consolas" w:cs="Consolas"/>
                <w:sz w:val="18"/>
                <w:lang w:eastAsia="pt-BR"/>
              </w:rPr>
              <w:t xml:space="preserve"> Completo</w:t>
            </w:r>
          </w:p>
        </w:tc>
      </w:tr>
      <w:tr w:rsidR="00A77EE9" w14:paraId="25D29941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0638F6F" w14:textId="77777777" w:rsidR="00A77EE9" w:rsidRPr="00A77EE9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AK_LIMMIN</w:t>
            </w:r>
          </w:p>
        </w:tc>
        <w:tc>
          <w:tcPr>
            <w:tcW w:w="1602" w:type="dxa"/>
          </w:tcPr>
          <w:p w14:paraId="76826EEF" w14:textId="77777777" w:rsidR="00A77EE9" w:rsidRDefault="00CD272D" w:rsidP="00CD272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Numerico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(</w:t>
            </w:r>
            <w:r>
              <w:rPr>
                <w:rFonts w:ascii="Consolas" w:hAnsi="Consolas" w:cs="Consolas"/>
                <w:sz w:val="18"/>
                <w:lang w:eastAsia="pt-BR"/>
              </w:rPr>
              <w:t>10,2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04E6D052" w14:textId="77777777" w:rsidR="00A77EE9" w:rsidRDefault="00CD272D" w:rsidP="00BD57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Limite mínimo de aprovação</w:t>
            </w:r>
          </w:p>
        </w:tc>
      </w:tr>
      <w:tr w:rsidR="00A77EE9" w14:paraId="07169A42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B4E26AF" w14:textId="77777777" w:rsidR="00A77EE9" w:rsidRPr="00A77EE9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AK_LIMMAX</w:t>
            </w:r>
          </w:p>
        </w:tc>
        <w:tc>
          <w:tcPr>
            <w:tcW w:w="1602" w:type="dxa"/>
          </w:tcPr>
          <w:p w14:paraId="202ED9C6" w14:textId="77777777" w:rsidR="00A77EE9" w:rsidRDefault="00CD272D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Numerico(10,2)</w:t>
            </w:r>
          </w:p>
        </w:tc>
        <w:tc>
          <w:tcPr>
            <w:tcW w:w="7169" w:type="dxa"/>
          </w:tcPr>
          <w:p w14:paraId="40653E5F" w14:textId="77777777" w:rsidR="00A77EE9" w:rsidRDefault="00CD272D" w:rsidP="00CD272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Limite máximo de aprovação</w:t>
            </w:r>
          </w:p>
        </w:tc>
      </w:tr>
      <w:tr w:rsidR="00BD5722" w14:paraId="715A9BD7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09287DFE" w14:textId="77777777" w:rsidR="00BD5722" w:rsidRPr="00A77EE9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AK_APROSUP</w:t>
            </w:r>
          </w:p>
        </w:tc>
        <w:tc>
          <w:tcPr>
            <w:tcW w:w="1602" w:type="dxa"/>
          </w:tcPr>
          <w:p w14:paraId="71762C99" w14:textId="77777777" w:rsidR="00BD5722" w:rsidRDefault="00BD5722" w:rsidP="00CD272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CD272D">
              <w:rPr>
                <w:rFonts w:ascii="Consolas" w:hAnsi="Consolas" w:cs="Consolas"/>
                <w:sz w:val="18"/>
                <w:lang w:eastAsia="pt-BR"/>
              </w:rPr>
              <w:t>6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169" w:type="dxa"/>
          </w:tcPr>
          <w:p w14:paraId="5D99D3AE" w14:textId="77777777" w:rsidR="00BD5722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Aprovador Superior</w:t>
            </w:r>
          </w:p>
        </w:tc>
      </w:tr>
      <w:tr w:rsidR="00BD5722" w14:paraId="6ADCBA77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C197AF2" w14:textId="77777777" w:rsidR="00BD5722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AK_MOEDA</w:t>
            </w:r>
          </w:p>
        </w:tc>
        <w:tc>
          <w:tcPr>
            <w:tcW w:w="1602" w:type="dxa"/>
          </w:tcPr>
          <w:p w14:paraId="388E68DC" w14:textId="77777777" w:rsidR="00BD5722" w:rsidRDefault="00CD272D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7169" w:type="dxa"/>
          </w:tcPr>
          <w:p w14:paraId="4A599CAF" w14:textId="77777777" w:rsidR="00BD5722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Moeda</w:t>
            </w:r>
          </w:p>
        </w:tc>
      </w:tr>
      <w:tr w:rsidR="00BD5722" w14:paraId="0C58B3E3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30EA5FB7" w14:textId="77777777" w:rsidR="00BD5722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AK_LIMITE</w:t>
            </w:r>
          </w:p>
        </w:tc>
        <w:tc>
          <w:tcPr>
            <w:tcW w:w="1602" w:type="dxa"/>
          </w:tcPr>
          <w:p w14:paraId="2A66CC51" w14:textId="77777777" w:rsidR="00BD5722" w:rsidRDefault="00CD272D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Numerico(10,2)</w:t>
            </w:r>
          </w:p>
        </w:tc>
        <w:tc>
          <w:tcPr>
            <w:tcW w:w="7169" w:type="dxa"/>
          </w:tcPr>
          <w:p w14:paraId="44B91B4A" w14:textId="77777777" w:rsidR="00BD5722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 xml:space="preserve">Limite do Aprovador      </w:t>
            </w:r>
          </w:p>
        </w:tc>
      </w:tr>
      <w:tr w:rsidR="00034D23" w14:paraId="7E47576E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1F9C250" w14:textId="77777777" w:rsidR="00034D23" w:rsidRPr="00034D23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AK_TIPO</w:t>
            </w:r>
          </w:p>
        </w:tc>
        <w:tc>
          <w:tcPr>
            <w:tcW w:w="1602" w:type="dxa"/>
          </w:tcPr>
          <w:p w14:paraId="25A04F68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String(6)</w:t>
            </w:r>
          </w:p>
        </w:tc>
        <w:tc>
          <w:tcPr>
            <w:tcW w:w="7169" w:type="dxa"/>
          </w:tcPr>
          <w:p w14:paraId="1213022E" w14:textId="77777777" w:rsidR="00034D23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Tipo do Limite do Aprov.</w:t>
            </w:r>
            <w:r>
              <w:rPr>
                <w:rFonts w:ascii="Consolas" w:hAnsi="Consolas" w:cs="Consolas"/>
                <w:sz w:val="18"/>
                <w:lang w:eastAsia="pt-BR"/>
              </w:rPr>
              <w:t xml:space="preserve"> (</w:t>
            </w:r>
            <w:r w:rsidRPr="00CD272D">
              <w:rPr>
                <w:rFonts w:ascii="Consolas" w:hAnsi="Consolas" w:cs="Consolas"/>
                <w:sz w:val="18"/>
                <w:lang w:eastAsia="pt-BR"/>
              </w:rPr>
              <w:t>D=Diario;S=Semanal;M=Mensual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</w:tr>
      <w:tr w:rsidR="00034D23" w14:paraId="189A9BB8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11F2040F" w14:textId="77777777" w:rsidR="00034D23" w:rsidRPr="00034D23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AK_LIMPED</w:t>
            </w:r>
          </w:p>
        </w:tc>
        <w:tc>
          <w:tcPr>
            <w:tcW w:w="1602" w:type="dxa"/>
          </w:tcPr>
          <w:p w14:paraId="0C9278E9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String(6)</w:t>
            </w:r>
          </w:p>
        </w:tc>
        <w:tc>
          <w:tcPr>
            <w:tcW w:w="7169" w:type="dxa"/>
          </w:tcPr>
          <w:p w14:paraId="6A3544BB" w14:textId="77777777" w:rsidR="00034D23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 xml:space="preserve">Limite do Pedido         </w:t>
            </w:r>
          </w:p>
        </w:tc>
      </w:tr>
      <w:tr w:rsidR="00034D23" w14:paraId="1257AA55" w14:textId="77777777" w:rsidTr="00CD2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7E5496E4" w14:textId="77777777" w:rsidR="00034D23" w:rsidRPr="00034D23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AK_LOGIN</w:t>
            </w:r>
          </w:p>
        </w:tc>
        <w:tc>
          <w:tcPr>
            <w:tcW w:w="1602" w:type="dxa"/>
          </w:tcPr>
          <w:p w14:paraId="0E2D99C0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String(22)</w:t>
            </w:r>
          </w:p>
        </w:tc>
        <w:tc>
          <w:tcPr>
            <w:tcW w:w="7169" w:type="dxa"/>
          </w:tcPr>
          <w:p w14:paraId="0670040A" w14:textId="77777777" w:rsidR="00034D23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 xml:space="preserve">Login do Usuario         </w:t>
            </w:r>
          </w:p>
        </w:tc>
      </w:tr>
      <w:tr w:rsidR="00034D23" w14:paraId="0CA42D6D" w14:textId="77777777" w:rsidTr="00C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482E4948" w14:textId="77777777" w:rsidR="00034D23" w:rsidRPr="00034D23" w:rsidRDefault="00CD272D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CD272D">
              <w:rPr>
                <w:rFonts w:ascii="Consolas" w:hAnsi="Consolas" w:cs="Consolas"/>
                <w:sz w:val="18"/>
                <w:lang w:eastAsia="pt-BR"/>
              </w:rPr>
              <w:t>NOMESUP</w:t>
            </w:r>
          </w:p>
        </w:tc>
        <w:tc>
          <w:tcPr>
            <w:tcW w:w="1602" w:type="dxa"/>
          </w:tcPr>
          <w:p w14:paraId="32BE3728" w14:textId="77777777" w:rsidR="00034D23" w:rsidRDefault="00034D23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7169" w:type="dxa"/>
          </w:tcPr>
          <w:p w14:paraId="4656D7DE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 xml:space="preserve">Nome do Usuario          </w:t>
            </w:r>
          </w:p>
        </w:tc>
      </w:tr>
    </w:tbl>
    <w:p w14:paraId="116F76E8" w14:textId="77777777" w:rsidR="00565BE8" w:rsidRPr="00565BE8" w:rsidRDefault="00565BE8" w:rsidP="00223D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565BE8">
        <w:rPr>
          <w:rFonts w:ascii="Consolas" w:hAnsi="Consolas" w:cs="Consolas"/>
          <w:sz w:val="18"/>
          <w:lang w:eastAsia="pt-BR"/>
        </w:rPr>
        <w:t xml:space="preserve"> </w:t>
      </w:r>
    </w:p>
    <w:p w14:paraId="7C31609E" w14:textId="77777777" w:rsidR="008F53BF" w:rsidRDefault="008F53BF" w:rsidP="008C564F"/>
    <w:p w14:paraId="0D549266" w14:textId="77777777" w:rsidR="00AF3BA6" w:rsidRDefault="00E03E3F" w:rsidP="008C564F">
      <w:r>
        <w:t>A Seguir será mostrar um exemplo de utilização.</w:t>
      </w:r>
    </w:p>
    <w:p w14:paraId="0081166B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56BCC67A" w14:textId="77777777" w:rsidTr="00D029F7">
        <w:tc>
          <w:tcPr>
            <w:tcW w:w="9889" w:type="dxa"/>
            <w:shd w:val="clear" w:color="auto" w:fill="C6D9F1" w:themeFill="text2" w:themeFillTint="33"/>
          </w:tcPr>
          <w:p w14:paraId="7345C5A8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168AC786" w14:textId="77777777" w:rsidTr="00D029F7">
        <w:tc>
          <w:tcPr>
            <w:tcW w:w="9889" w:type="dxa"/>
          </w:tcPr>
          <w:p w14:paraId="231712DC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 version="1.0" encoding="utf-8"?"</w:t>
            </w:r>
          </w:p>
          <w:p w14:paraId="473B41E9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&lt;soap:Envelope xmlns:xsi="http://www.w3.org/2001/XMLSchema-instance" </w:t>
            </w:r>
          </w:p>
          <w:p w14:paraId="475C6621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xmlns:xsd="http://www.w3.org/2001/XMLSchema" </w:t>
            </w:r>
          </w:p>
          <w:p w14:paraId="3EC6DBB3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xmlns:soap="http://schemas.xmlsoap.org/soap/envelope/"&gt;</w:t>
            </w:r>
          </w:p>
          <w:p w14:paraId="6DE74874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&lt;soap:Body&gt;</w:t>
            </w:r>
          </w:p>
          <w:p w14:paraId="5CD36F98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&lt;FILRODEAPROVADORES&gt;</w:t>
            </w:r>
          </w:p>
          <w:p w14:paraId="366CF1F6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&lt;CCODIGO&gt;</w:t>
            </w:r>
            <w:r w:rsidRPr="00CD272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&lt;/CCODIGO&gt;</w:t>
            </w:r>
          </w:p>
          <w:p w14:paraId="0C8B38BF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&lt;CDESCRICAO&gt;</w:t>
            </w:r>
            <w:r w:rsidRPr="00CD272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&lt;/CDESCRICAO&gt;</w:t>
            </w:r>
          </w:p>
          <w:p w14:paraId="540CAAB6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&lt;CEMPRESA&gt;</w:t>
            </w:r>
            <w:r w:rsidRPr="00CD272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&lt;/CEMPRESA&gt;</w:t>
            </w:r>
          </w:p>
          <w:p w14:paraId="04FDF238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 xml:space="preserve">      &lt;CPARFIL&gt;</w:t>
            </w:r>
            <w:r w:rsidRPr="00CD272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STRING</w:t>
            </w: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&lt;/CPARFIL&gt;</w:t>
            </w:r>
          </w:p>
          <w:p w14:paraId="1D42099D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&lt;/FILRODEAPROVADORES&gt;</w:t>
            </w:r>
          </w:p>
          <w:p w14:paraId="09779984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&lt;/soap:Body&gt;</w:t>
            </w:r>
          </w:p>
          <w:p w14:paraId="4C490963" w14:textId="77777777" w:rsidR="00CD272D" w:rsidRPr="00CD272D" w:rsidRDefault="00CD272D" w:rsidP="00CD27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D272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&lt;/soap:Envelope&gt;</w:t>
            </w:r>
          </w:p>
          <w:p w14:paraId="28F9E9CB" w14:textId="77777777" w:rsidR="00D029F7" w:rsidRPr="00F56BFA" w:rsidRDefault="00D029F7" w:rsidP="00CD272D">
            <w:pPr>
              <w:pStyle w:val="HTMLPreformatted"/>
            </w:pPr>
          </w:p>
        </w:tc>
      </w:tr>
      <w:bookmarkEnd w:id="31"/>
    </w:tbl>
    <w:p w14:paraId="65150AB0" w14:textId="77777777" w:rsidR="00A7767F" w:rsidRDefault="00A7767F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284861A3" w14:textId="77777777" w:rsidTr="00A40E99">
        <w:tc>
          <w:tcPr>
            <w:tcW w:w="9889" w:type="dxa"/>
            <w:shd w:val="clear" w:color="auto" w:fill="C6D9F1" w:themeFill="text2" w:themeFillTint="33"/>
          </w:tcPr>
          <w:p w14:paraId="7347E5D0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3FC6AB45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13A86FC1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7BD67477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6D3EF9A8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23FC88C3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"/>
                    <w:gridCol w:w="9460"/>
                  </w:tblGrid>
                  <w:tr w:rsidR="00045B8F" w:rsidRPr="00045B8F" w14:paraId="5C115BDF" w14:textId="77777777" w:rsidTr="00045B8F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2A175584" w14:textId="77777777" w:rsidR="00045B8F" w:rsidRPr="00045B8F" w:rsidRDefault="00045B8F" w:rsidP="00045B8F">
                        <w:pPr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045B8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5C387707" w14:textId="77777777" w:rsidR="00045B8F" w:rsidRPr="00045B8F" w:rsidRDefault="00045B8F" w:rsidP="00045B8F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045B8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superior do formulário</w:t>
                        </w:r>
                      </w:p>
                      <w:p w14:paraId="7D3B2BB8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"/>
                          <w:gridCol w:w="9368"/>
                        </w:tblGrid>
                        <w:tr w:rsidR="00CD272D" w:rsidRPr="00CD272D" w14:paraId="1FE92DE4" w14:textId="77777777" w:rsidTr="00CD272D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50" w:type="dxa"/>
                              <w:shd w:val="clear" w:color="auto" w:fill="F9F9F9"/>
                              <w:vAlign w:val="center"/>
                              <w:hideMark/>
                            </w:tcPr>
                            <w:p w14:paraId="62092C6D" w14:textId="77777777" w:rsidR="00CD272D" w:rsidRPr="00CD272D" w:rsidRDefault="00CD272D" w:rsidP="00CD272D">
                              <w:pPr>
                                <w:jc w:val="lef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11235" w:type="dxa"/>
                              <w:shd w:val="clear" w:color="auto" w:fill="F9F9F9"/>
                              <w:vAlign w:val="center"/>
                              <w:hideMark/>
                            </w:tcPr>
                            <w:p w14:paraId="14FA31BC" w14:textId="77777777" w:rsidR="00CD272D" w:rsidRPr="00CD272D" w:rsidRDefault="00CD272D" w:rsidP="00CD272D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  <w:t>Parte superior do formulário</w:t>
                              </w:r>
                            </w:p>
                            <w:p w14:paraId="5D52AE7F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  <w:p w14:paraId="47FD16A0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&lt;?xml version="1.0" encoding="utf-8"?"</w:t>
                              </w:r>
                            </w:p>
                            <w:p w14:paraId="5359E5D2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&lt;soap:Envelope xmlns:xsi="http://www.w3.org/2001/XMLSchema-instance" </w:t>
                              </w:r>
                            </w:p>
                            <w:p w14:paraId="3AD28022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xmlns:xsd="http://www.w3.org/2001/XMLSchema" </w:t>
                              </w:r>
                            </w:p>
                            <w:p w14:paraId="388A5FD5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xmlns:soap="http://schemas.xmlsoap.org/soap/envelope/"&gt;</w:t>
                              </w:r>
                            </w:p>
                            <w:p w14:paraId="2F8B5329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&lt;soap:Body&gt;</w:t>
                              </w:r>
                            </w:p>
                            <w:p w14:paraId="0F020B23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&lt;LISTAAPROVADORES&gt;</w:t>
                              </w:r>
                            </w:p>
                            <w:p w14:paraId="5C71FCE1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&lt;ARET&gt;</w:t>
                              </w:r>
                            </w:p>
                            <w:p w14:paraId="1BFF224D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&lt;ARRAYAPROVADORES&gt;</w:t>
                              </w:r>
                            </w:p>
                            <w:p w14:paraId="25D3A04B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&lt;AK_APROSUP&gt;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&lt;/AK_APROSUP&gt;</w:t>
                              </w:r>
                            </w:p>
                            <w:p w14:paraId="42B91930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&lt;AK_COD&gt;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&lt;/AK_COD&gt;</w:t>
                              </w:r>
                            </w:p>
                            <w:p w14:paraId="52082C44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&lt;AK_LIMITE&gt;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FLOAT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&lt;/AK_LIMITE&gt;</w:t>
                              </w:r>
                            </w:p>
                            <w:p w14:paraId="1E9700C6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&lt;AK_LIMMAX&gt;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FLOAT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&lt;/AK_LIMMAX&gt;</w:t>
                              </w:r>
                            </w:p>
                            <w:p w14:paraId="22057E21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&lt;AK_LIMMIN&gt;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FLOAT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&lt;/AK_LIMMIN&gt;</w:t>
                              </w:r>
                            </w:p>
                            <w:p w14:paraId="47C4756E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&lt;AK_LIMPED&gt;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&lt;/AK_LIMPED&gt;</w:t>
                              </w:r>
                            </w:p>
                            <w:p w14:paraId="56D9D4B3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&lt;AK_LOGIN&gt;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&lt;/AK_LOGIN&gt;</w:t>
                              </w:r>
                            </w:p>
                            <w:p w14:paraId="7DC1CBC3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&lt;AK_MOEDA&gt;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INTEGER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&lt;/AK_MOEDA&gt;</w:t>
                              </w:r>
                            </w:p>
                            <w:p w14:paraId="0EB2F7E5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&lt;AK_NOME&gt;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&lt;/AK_NOME&gt;</w:t>
                              </w:r>
                            </w:p>
                            <w:p w14:paraId="02DCD001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&lt;AK_TIPO&gt;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&lt;/AK_TIPO&gt;</w:t>
                              </w:r>
                            </w:p>
                            <w:p w14:paraId="6C247899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&lt;AK_USER&gt;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&lt;/AK_USER&gt;</w:t>
                              </w:r>
                            </w:p>
                            <w:p w14:paraId="4E33754D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&lt;NOMESUP&gt;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&lt;/NOMESUP&gt;</w:t>
                              </w:r>
                            </w:p>
                            <w:p w14:paraId="2727F526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&lt;/ARRAYAPROVADORES&gt;</w:t>
                              </w:r>
                            </w:p>
                            <w:p w14:paraId="42F4750B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&lt;ARRAYAPROVADORES&gt;</w:t>
                              </w:r>
                            </w:p>
                            <w:p w14:paraId="373AF05A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&lt;AK_APROSUP&gt;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&lt;/AK_APROSUP&gt;</w:t>
                              </w:r>
                            </w:p>
                            <w:p w14:paraId="6B237FDD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&lt;AK_COD&gt;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&lt;/AK_COD&gt;</w:t>
                              </w:r>
                            </w:p>
                            <w:p w14:paraId="4BED32F3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&lt;AK_LIMITE&gt;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FLOAT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&lt;/AK_LIMITE&gt;</w:t>
                              </w:r>
                            </w:p>
                            <w:p w14:paraId="65C8833F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&lt;AK_LIMMAX&gt;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FLOAT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&lt;/AK_LIMMAX&gt;</w:t>
                              </w:r>
                            </w:p>
                            <w:p w14:paraId="585FE219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&lt;AK_LIMMIN&gt;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FLOAT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&lt;/AK_LIMMIN&gt;</w:t>
                              </w:r>
                            </w:p>
                            <w:p w14:paraId="7171CD98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&lt;AK_LIMPED&gt;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&lt;/AK_LIMPED&gt;</w:t>
                              </w:r>
                            </w:p>
                            <w:p w14:paraId="35E92B5E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&lt;AK_LOGIN&gt;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&lt;/AK_LOGIN&gt;</w:t>
                              </w:r>
                            </w:p>
                            <w:p w14:paraId="4D318565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&lt;AK_MOEDA&gt;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INTEGER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&lt;/AK_MOEDA&gt;</w:t>
                              </w:r>
                            </w:p>
                            <w:p w14:paraId="7FD76222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&lt;AK_NOME&gt;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&lt;/AK_NOME&gt;</w:t>
                              </w:r>
                            </w:p>
                            <w:p w14:paraId="04DCA884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&lt;AK_TIPO&gt;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&lt;/AK_TIPO&gt;</w:t>
                              </w:r>
                            </w:p>
                            <w:p w14:paraId="203994AA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&lt;AK_USER&gt;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&lt;/AK_USER&gt;</w:t>
                              </w:r>
                            </w:p>
                            <w:p w14:paraId="5C0906E3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   &lt;NOMESUP&gt;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>&lt;/NOMESUP&gt;</w:t>
                              </w:r>
                            </w:p>
                            <w:p w14:paraId="615A1718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sz w:val="20"/>
                                  <w:szCs w:val="20"/>
                                  <w:lang w:eastAsia="pt-BR"/>
                                </w:rPr>
                                <w:t xml:space="preserve">         &lt;/ARRAYAPROVADORES&gt;</w:t>
                              </w:r>
                            </w:p>
                            <w:p w14:paraId="5834CB62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&lt;/ARET&gt;</w:t>
                              </w:r>
                            </w:p>
                            <w:p w14:paraId="7C6B5C5E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&lt;CERROS&gt;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STRING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&lt;/CERROS&gt;</w:t>
                              </w:r>
                            </w:p>
                            <w:p w14:paraId="3DC38653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&lt;LRET&gt;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BOOLEAN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&lt;/LRET&gt;</w:t>
                              </w:r>
                            </w:p>
                            <w:p w14:paraId="1104E184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   &lt;NQTDREG&gt;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INTEGER</w:t>
                              </w: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&lt;/NQTDREG&gt;</w:t>
                              </w:r>
                            </w:p>
                            <w:p w14:paraId="034C43BF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 xml:space="preserve">   &lt;/LISTAAPROVADORES&gt;</w:t>
                              </w:r>
                            </w:p>
                            <w:p w14:paraId="1FCFB21B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&lt;/soap:Body&gt;</w:t>
                              </w:r>
                            </w:p>
                            <w:p w14:paraId="7DF086BB" w14:textId="77777777" w:rsidR="00CD272D" w:rsidRPr="00CD272D" w:rsidRDefault="00CD272D" w:rsidP="00CD272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pt-BR"/>
                                </w:rPr>
                                <w:t>&lt;/soap:Envelope&gt;</w:t>
                              </w:r>
                            </w:p>
                            <w:p w14:paraId="0F6DAB5F" w14:textId="77777777" w:rsidR="00CD272D" w:rsidRPr="00CD272D" w:rsidRDefault="00CD272D" w:rsidP="00CD272D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CD272D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  <w:t>Parte inferior do formulário</w:t>
                              </w:r>
                            </w:p>
                            <w:p w14:paraId="7D5423AA" w14:textId="77777777" w:rsidR="00CD272D" w:rsidRPr="00CD272D" w:rsidRDefault="00CD272D" w:rsidP="00CD272D">
                              <w:pPr>
                                <w:jc w:val="lef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4F92447E" w14:textId="77777777" w:rsidR="00045B8F" w:rsidRPr="00045B8F" w:rsidRDefault="00045B8F" w:rsidP="00045B8F">
                        <w:pPr>
                          <w:pBdr>
                            <w:top w:val="single" w:sz="6" w:space="1" w:color="auto"/>
                          </w:pBdr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045B8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inferior do formulário</w:t>
                        </w:r>
                      </w:p>
                      <w:p w14:paraId="395A663F" w14:textId="77777777" w:rsidR="00045B8F" w:rsidRPr="00045B8F" w:rsidRDefault="00045B8F" w:rsidP="00045B8F">
                        <w:pPr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20FE63D0" w14:textId="77777777" w:rsidR="00C87109" w:rsidRPr="00C87109" w:rsidRDefault="00C87109" w:rsidP="00045B8F">
                  <w:pPr>
                    <w:pBdr>
                      <w:top w:val="single" w:sz="6" w:space="1" w:color="auto"/>
                    </w:pBdr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5A47E852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FD3EA0C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43A558E6" w14:textId="77777777" w:rsidR="000D030B" w:rsidRPr="006F7B53" w:rsidRDefault="000D030B" w:rsidP="008E5C13"/>
    <w:p w14:paraId="3950396F" w14:textId="77777777" w:rsidR="00C60C8F" w:rsidRDefault="00C60C8F" w:rsidP="008E5C13"/>
    <w:p w14:paraId="55B834E9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lastRenderedPageBreak/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16D2A377" w14:textId="77777777" w:rsidR="00C75457" w:rsidRDefault="00C75457" w:rsidP="008E5C13"/>
    <w:p w14:paraId="29D5D763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0BB4AB90" w14:textId="77777777" w:rsidR="00C75457" w:rsidRDefault="00C75457" w:rsidP="008E5C13"/>
    <w:p w14:paraId="2D266870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35816236" w14:textId="77777777" w:rsidR="008E5C13" w:rsidRDefault="0098471D" w:rsidP="00922CF6">
      <w:r>
        <w:t xml:space="preserve">- </w:t>
      </w:r>
      <w:r w:rsidR="00CD272D">
        <w:t>UWSFLG04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922CF6">
        <w:t xml:space="preserve"> SAK</w:t>
      </w:r>
      <w:r w:rsidR="00C16FAD">
        <w:t>.</w:t>
      </w:r>
    </w:p>
    <w:p w14:paraId="3FA17D12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F6191" w14:textId="77777777" w:rsidR="0026625A" w:rsidRDefault="0026625A" w:rsidP="00CA5701">
      <w:r>
        <w:separator/>
      </w:r>
    </w:p>
  </w:endnote>
  <w:endnote w:type="continuationSeparator" w:id="0">
    <w:p w14:paraId="32644C93" w14:textId="77777777" w:rsidR="0026625A" w:rsidRDefault="0026625A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8F34C" w14:textId="77777777" w:rsidR="00B65A0F" w:rsidRDefault="00B65A0F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55CE2F8" wp14:editId="077C3949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786AEAF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3AE5C4B" wp14:editId="13177A9F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296224" w14:textId="77777777" w:rsidR="00B65A0F" w:rsidRPr="000239F1" w:rsidRDefault="00B65A0F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65A0F" w:rsidRPr="000239F1" w:rsidRDefault="00B65A0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6C7E348" wp14:editId="3D66F98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6732AE3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376D3"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922CF6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5AE84" w14:textId="77777777" w:rsidR="00B65A0F" w:rsidRPr="0053491F" w:rsidRDefault="00B65A0F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27E941E" wp14:editId="3D051CF6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D57B095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834EFF3" wp14:editId="71E5E3F0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12C69" w14:textId="77777777" w:rsidR="00B65A0F" w:rsidRPr="00B2520C" w:rsidRDefault="00B65A0F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65A0F" w:rsidRPr="00B2520C" w:rsidRDefault="00B65A0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B6663E7" wp14:editId="4213562E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EC21EFD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376D3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922CF6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ADE0490" wp14:editId="3262110F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7FAB3320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FD1B4" w14:textId="77777777" w:rsidR="0026625A" w:rsidRDefault="0026625A" w:rsidP="00CA5701">
      <w:r>
        <w:separator/>
      </w:r>
    </w:p>
  </w:footnote>
  <w:footnote w:type="continuationSeparator" w:id="0">
    <w:p w14:paraId="04CEEF02" w14:textId="77777777" w:rsidR="0026625A" w:rsidRDefault="0026625A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E867D" w14:textId="77777777" w:rsidR="00B65A0F" w:rsidRPr="00887F50" w:rsidRDefault="00B65A0F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27F76F3F" wp14:editId="5A739196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A50F32" wp14:editId="3D44B3A0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38163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0FABDF63" wp14:editId="4FA59FC5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6EA4618" w14:textId="77777777" w:rsidR="00B65A0F" w:rsidRDefault="00B65A0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FEF3B5C" wp14:editId="37C4F663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4DEE32" w14:textId="77777777" w:rsidR="00B65A0F" w:rsidRPr="00514315" w:rsidRDefault="00B65A0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65A0F" w:rsidRPr="00514315" w:rsidRDefault="00B65A0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1A2D1620" wp14:editId="4EB67B27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D51F7" w14:textId="77777777" w:rsidR="00B65A0F" w:rsidRPr="00887F50" w:rsidRDefault="00B65A0F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499F637B" wp14:editId="02B83722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027D7D5" wp14:editId="43900755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561158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07762984" wp14:editId="5B235410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85E738F" w14:textId="77777777" w:rsidR="00B65A0F" w:rsidRPr="00887F50" w:rsidRDefault="00B65A0F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7A83EE1E" w14:textId="77777777" w:rsidR="00B65A0F" w:rsidRDefault="00B65A0F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BE53E" w14:textId="77777777" w:rsidR="00B65A0F" w:rsidRDefault="00B65A0F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773532F4" wp14:editId="4EF0B7EC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4D23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5B8F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7943"/>
    <w:rsid w:val="000D7ED1"/>
    <w:rsid w:val="000E09E0"/>
    <w:rsid w:val="000E0F81"/>
    <w:rsid w:val="000E2012"/>
    <w:rsid w:val="000E39FF"/>
    <w:rsid w:val="000E5F4D"/>
    <w:rsid w:val="000E66AE"/>
    <w:rsid w:val="000E66E4"/>
    <w:rsid w:val="000F06D4"/>
    <w:rsid w:val="000F0B65"/>
    <w:rsid w:val="000F112B"/>
    <w:rsid w:val="000F1230"/>
    <w:rsid w:val="000F1B57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25A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1EE"/>
    <w:rsid w:val="002F4655"/>
    <w:rsid w:val="002F470F"/>
    <w:rsid w:val="002F475E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21BF"/>
    <w:rsid w:val="004841A7"/>
    <w:rsid w:val="00484A9B"/>
    <w:rsid w:val="00486491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C2D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51C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0E69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0661F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2CF6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6D3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42A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72D"/>
    <w:rsid w:val="00CD2FEA"/>
    <w:rsid w:val="00CD3033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2F1A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95E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4B79B3F6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ECEDD-458C-C243-A95B-435DF201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6</Pages>
  <Words>1015</Words>
  <Characters>5786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6788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2018-01-09T13:43:00Z</dcterms:created>
  <dcterms:modified xsi:type="dcterms:W3CDTF">2018-01-09T13:43:00Z</dcterms:modified>
</cp:coreProperties>
</file>