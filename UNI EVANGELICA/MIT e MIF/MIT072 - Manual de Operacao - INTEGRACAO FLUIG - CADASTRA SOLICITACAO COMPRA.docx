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CAD9D" w14:textId="77777777" w:rsidR="00C2499C" w:rsidRPr="00EA3A95" w:rsidRDefault="00C2499C" w:rsidP="00EC3450">
      <w:pPr>
        <w:ind w:left="851"/>
        <w:rPr>
          <w:lang w:val="en-US"/>
        </w:rPr>
      </w:pPr>
      <w:bookmarkStart w:id="0" w:name="_GoBack"/>
      <w:bookmarkEnd w:id="0"/>
    </w:p>
    <w:p w14:paraId="1EAD377B" w14:textId="77777777" w:rsidR="008D1042" w:rsidRDefault="00660BB0" w:rsidP="00385928">
      <w:pPr>
        <w:ind w:left="851"/>
      </w:pP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587D92BF" wp14:editId="64738326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79BB4" w14:textId="77777777" w:rsidR="00A017D1" w:rsidRPr="008D7899" w:rsidRDefault="00A017D1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24/12/2017</w:t>
                            </w: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B90669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    <v:textbox>
                  <w:txbxContent>
                    <w:p w:rsidR="00A017D1" w:rsidRPr="008D7899" w:rsidRDefault="00A017D1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24/12/2017</w:t>
                      </w: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3E7B39DF" wp14:editId="1867FD86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581BD" w14:textId="77777777" w:rsidR="00A017D1" w:rsidRPr="00EC3450" w:rsidRDefault="00A017D1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EC3450">
                              <w:rPr>
                                <w:lang w:val="pt-BR"/>
                              </w:rPr>
                              <w:t>MIT072 – Manual de Operação do Protótipo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F27331"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A017D1" w:rsidRPr="00EC3450" w:rsidRDefault="00A017D1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EC3450">
                        <w:rPr>
                          <w:lang w:val="pt-BR"/>
                        </w:rPr>
                        <w:t>MIT072 – Manual de Operação do Protótipo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sdt>
      <w:sdtPr>
        <w:rPr>
          <w:rFonts w:eastAsia="Calibri" w:cs="Times New Roman"/>
          <w:b w:val="0"/>
          <w:iCs w:val="0"/>
          <w:noProof w:val="0"/>
          <w:color w:val="auto"/>
          <w:sz w:val="22"/>
          <w:szCs w:val="22"/>
          <w:lang w:eastAsia="en-US"/>
        </w:rPr>
        <w:id w:val="3099041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6361C2F" w14:textId="77777777" w:rsidR="00D2092D" w:rsidRDefault="00385928" w:rsidP="00821B7E">
          <w:pPr>
            <w:pStyle w:val="TOCHeading"/>
            <w:ind w:left="567"/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4E42140" w14:textId="77777777" w:rsidR="00D2092D" w:rsidRDefault="0052262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79" w:history="1">
            <w:r w:rsidR="003C353A">
              <w:rPr>
                <w:rStyle w:val="Hyperlink"/>
                <w:noProof/>
              </w:rPr>
              <w:t xml:space="preserve">Projeto: </w:t>
            </w:r>
            <w:r w:rsidR="000A2112">
              <w:rPr>
                <w:rStyle w:val="Hyperlink"/>
                <w:noProof/>
              </w:rPr>
              <w:t>Compras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_Toc472612579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EDC5691" w14:textId="77777777" w:rsidR="00D2092D" w:rsidRDefault="0052262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80" w:history="1">
            <w:r w:rsidR="003C353A">
              <w:rPr>
                <w:rStyle w:val="Hyperlink"/>
                <w:noProof/>
              </w:rPr>
              <w:t>Cliente: UniEvangélica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_Toc472612580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35F1A2A3" w14:textId="77777777" w:rsidR="00D2092D" w:rsidRDefault="0052262C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1" w:history="1">
            <w:r w:rsidR="00D2092D" w:rsidRPr="00F307C0">
              <w:rPr>
                <w:rStyle w:val="Hyperlink"/>
                <w:noProof/>
              </w:rPr>
              <w:t xml:space="preserve">Utilização da Personalização – Integração </w:t>
            </w:r>
            <w:r w:rsidR="003C353A">
              <w:rPr>
                <w:rStyle w:val="Hyperlink"/>
                <w:noProof/>
              </w:rPr>
              <w:t>Fluig</w:t>
            </w:r>
            <w:r w:rsidR="00626C62">
              <w:rPr>
                <w:rStyle w:val="Hyperlink"/>
                <w:noProof/>
              </w:rPr>
              <w:t xml:space="preserve"> – Cadastro de Solicitação de Compras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_Toc472612581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1F91644" w14:textId="77777777" w:rsidR="00D2092D" w:rsidRDefault="0052262C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2" w:history="1">
            <w:r w:rsidR="00D2092D" w:rsidRPr="00F307C0">
              <w:rPr>
                <w:rStyle w:val="Hyperlink"/>
                <w:noProof/>
              </w:rPr>
              <w:t>1.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Objetivo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_Toc472612582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BD7FA62" w14:textId="77777777" w:rsidR="00D2092D" w:rsidRDefault="0052262C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3" w:history="1">
            <w:r w:rsidR="00D2092D" w:rsidRPr="00F307C0">
              <w:rPr>
                <w:rStyle w:val="Hyperlink"/>
                <w:noProof/>
              </w:rPr>
              <w:t>2.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Configurações WebService Protheus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_Toc472612583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47AD469C" w14:textId="77777777" w:rsidR="00D2092D" w:rsidRDefault="0052262C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4" w:history="1">
            <w:r w:rsidR="00D2092D" w:rsidRPr="00F307C0">
              <w:rPr>
                <w:rStyle w:val="Hyperlink"/>
                <w:noProof/>
              </w:rPr>
              <w:t>3.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Definições dos Métodos e Arquivo XML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_Toc472612584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4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5D7AB3AC" w14:textId="77777777" w:rsidR="00D2092D" w:rsidRDefault="0052262C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5" w:history="1">
            <w:r w:rsidR="00D2092D" w:rsidRPr="00F307C0">
              <w:rPr>
                <w:rStyle w:val="Hyperlink"/>
                <w:noProof/>
              </w:rPr>
              <w:t>4.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Arquivos de Programas Fonte / Tabelas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_Toc472612585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5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474BC7FE" w14:textId="77777777" w:rsidR="00385928" w:rsidRDefault="00385928" w:rsidP="00C03960">
          <w:r>
            <w:rPr>
              <w:b/>
              <w:bCs/>
            </w:rPr>
            <w:fldChar w:fldCharType="end"/>
          </w:r>
        </w:p>
      </w:sdtContent>
    </w:sdt>
    <w:p w14:paraId="41443470" w14:textId="77777777" w:rsidR="00385928" w:rsidRDefault="00385928" w:rsidP="00C073CE">
      <w:pPr>
        <w:pStyle w:val="Larcio"/>
      </w:pPr>
    </w:p>
    <w:p w14:paraId="709C8C5E" w14:textId="77777777" w:rsidR="00385928" w:rsidRPr="008D1042" w:rsidRDefault="00385928" w:rsidP="00C073CE">
      <w:pPr>
        <w:pStyle w:val="Larcio"/>
      </w:pPr>
    </w:p>
    <w:p w14:paraId="40C1F0A1" w14:textId="77777777" w:rsidR="008B7EC1" w:rsidRPr="00BC2B52" w:rsidRDefault="000839FD" w:rsidP="00EC3450">
      <w:pPr>
        <w:ind w:left="851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</w:rPr>
        <w:br w:type="page"/>
      </w:r>
    </w:p>
    <w:p w14:paraId="6B391B57" w14:textId="77777777" w:rsidR="00EC3450" w:rsidRPr="00EC3450" w:rsidRDefault="00EC3450" w:rsidP="0023420C">
      <w:pPr>
        <w:pStyle w:val="Heading1"/>
        <w:jc w:val="left"/>
        <w:rPr>
          <w:color w:val="auto"/>
          <w:sz w:val="22"/>
          <w:szCs w:val="22"/>
        </w:rPr>
      </w:pPr>
      <w:bookmarkStart w:id="1" w:name="_Toc388473896"/>
      <w:bookmarkStart w:id="2" w:name="_Toc448329695"/>
      <w:bookmarkStart w:id="3" w:name="_Toc461737880"/>
      <w:bookmarkStart w:id="4" w:name="_Toc461738098"/>
      <w:bookmarkStart w:id="5" w:name="_Toc461993822"/>
      <w:bookmarkStart w:id="6" w:name="_Toc469216351"/>
      <w:bookmarkStart w:id="7" w:name="_Toc469300450"/>
      <w:bookmarkStart w:id="8" w:name="_Toc469303550"/>
      <w:bookmarkStart w:id="9" w:name="_Toc472612579"/>
      <w:r w:rsidRPr="00EC3450">
        <w:rPr>
          <w:color w:val="auto"/>
          <w:sz w:val="22"/>
          <w:szCs w:val="22"/>
        </w:rPr>
        <w:lastRenderedPageBreak/>
        <w:t>Projeto:</w:t>
      </w:r>
      <w:bookmarkEnd w:id="1"/>
      <w:r w:rsidRPr="00EC3450">
        <w:rPr>
          <w:color w:val="auto"/>
          <w:sz w:val="22"/>
          <w:szCs w:val="22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A2112">
        <w:rPr>
          <w:color w:val="auto"/>
          <w:sz w:val="22"/>
          <w:szCs w:val="22"/>
        </w:rPr>
        <w:t>Compras</w:t>
      </w:r>
    </w:p>
    <w:p w14:paraId="08DAC40E" w14:textId="77777777" w:rsidR="00EC3450" w:rsidRPr="00EC3450" w:rsidRDefault="00245D0E" w:rsidP="0023420C">
      <w:pPr>
        <w:pStyle w:val="Heading1"/>
        <w:jc w:val="left"/>
        <w:rPr>
          <w:lang w:val="en-US"/>
        </w:rPr>
      </w:pPr>
      <w:bookmarkStart w:id="10" w:name="_Toc448329696"/>
      <w:bookmarkStart w:id="11" w:name="_Toc461737881"/>
      <w:bookmarkStart w:id="12" w:name="_Toc461738099"/>
      <w:bookmarkStart w:id="13" w:name="_Toc461993823"/>
      <w:bookmarkStart w:id="14" w:name="_Toc469216352"/>
      <w:bookmarkStart w:id="15" w:name="_Toc469300451"/>
      <w:bookmarkStart w:id="16" w:name="_Toc469303551"/>
      <w:bookmarkStart w:id="17" w:name="_Toc472612580"/>
      <w:r w:rsidRPr="00245D0E">
        <w:rPr>
          <w:color w:val="auto"/>
          <w:sz w:val="22"/>
          <w:szCs w:val="22"/>
        </w:rPr>
        <w:t xml:space="preserve">Cliente: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0A2112">
        <w:rPr>
          <w:color w:val="auto"/>
          <w:sz w:val="22"/>
          <w:szCs w:val="22"/>
        </w:rPr>
        <w:t>UniEvangélica</w:t>
      </w:r>
      <w:r w:rsidRPr="00245D0E">
        <w:rPr>
          <w:color w:val="auto"/>
          <w:sz w:val="22"/>
          <w:szCs w:val="22"/>
        </w:rPr>
        <w:br/>
      </w: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C3450" w:rsidRPr="00EC3450" w14:paraId="56FFC66E" w14:textId="77777777" w:rsidTr="00645F3B">
        <w:trPr>
          <w:cantSplit/>
          <w:trHeight w:val="23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4BA012D8" w14:textId="77777777" w:rsidR="00EC3450" w:rsidRPr="00EC3450" w:rsidRDefault="00245D0E" w:rsidP="00626C62">
            <w:pPr>
              <w:pStyle w:val="Heading2"/>
              <w:numPr>
                <w:ilvl w:val="0"/>
                <w:numId w:val="0"/>
              </w:numPr>
              <w:jc w:val="center"/>
              <w:rPr>
                <w:color w:val="17365D"/>
                <w:sz w:val="22"/>
                <w:szCs w:val="22"/>
                <w:lang w:val="pt-BR"/>
              </w:rPr>
            </w:pPr>
            <w:bookmarkStart w:id="18" w:name="_Toc448329697"/>
            <w:bookmarkStart w:id="19" w:name="_Toc461737882"/>
            <w:bookmarkStart w:id="20" w:name="_Toc461738100"/>
            <w:bookmarkStart w:id="21" w:name="_Toc461993824"/>
            <w:bookmarkStart w:id="22" w:name="_Toc469216353"/>
            <w:bookmarkStart w:id="23" w:name="_Toc469300452"/>
            <w:bookmarkStart w:id="24" w:name="_Toc469303552"/>
            <w:bookmarkStart w:id="25" w:name="_Toc472612581"/>
            <w:r>
              <w:rPr>
                <w:color w:val="17365D"/>
                <w:sz w:val="22"/>
                <w:szCs w:val="22"/>
                <w:lang w:val="pt-BR"/>
              </w:rPr>
              <w:t xml:space="preserve">Utilização da Personalização – </w:t>
            </w:r>
            <w:r w:rsidR="003E1C33">
              <w:rPr>
                <w:color w:val="17365D"/>
                <w:sz w:val="22"/>
                <w:szCs w:val="22"/>
                <w:lang w:val="pt-BR"/>
              </w:rPr>
              <w:t>Integração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="000A2112">
              <w:rPr>
                <w:color w:val="17365D"/>
                <w:sz w:val="22"/>
                <w:szCs w:val="22"/>
                <w:lang w:val="pt-BR"/>
              </w:rPr>
              <w:t xml:space="preserve"> Fluig</w:t>
            </w:r>
            <w:r w:rsidR="00D10BA4">
              <w:rPr>
                <w:color w:val="17365D"/>
                <w:sz w:val="22"/>
                <w:szCs w:val="22"/>
                <w:lang w:val="pt-BR"/>
              </w:rPr>
              <w:t xml:space="preserve"> – </w:t>
            </w:r>
            <w:r w:rsidR="00FB5E0A">
              <w:rPr>
                <w:color w:val="17365D"/>
                <w:sz w:val="22"/>
                <w:szCs w:val="22"/>
                <w:lang w:val="pt-BR"/>
              </w:rPr>
              <w:t>C</w:t>
            </w:r>
            <w:bookmarkEnd w:id="25"/>
            <w:r w:rsidR="00626C62">
              <w:rPr>
                <w:color w:val="17365D"/>
                <w:sz w:val="22"/>
                <w:szCs w:val="22"/>
                <w:lang w:val="pt-BR"/>
              </w:rPr>
              <w:t xml:space="preserve">adadtro </w:t>
            </w:r>
            <w:r w:rsidR="00095E4F">
              <w:rPr>
                <w:color w:val="17365D"/>
                <w:sz w:val="22"/>
                <w:szCs w:val="22"/>
                <w:lang w:val="pt-BR"/>
              </w:rPr>
              <w:t xml:space="preserve">de </w:t>
            </w:r>
            <w:r w:rsidR="00626C62">
              <w:rPr>
                <w:color w:val="17365D"/>
                <w:sz w:val="22"/>
                <w:szCs w:val="22"/>
                <w:lang w:val="pt-BR"/>
              </w:rPr>
              <w:t xml:space="preserve">Solicitação de </w:t>
            </w:r>
            <w:r w:rsidR="00095E4F">
              <w:rPr>
                <w:color w:val="17365D"/>
                <w:sz w:val="22"/>
                <w:szCs w:val="22"/>
                <w:lang w:val="pt-BR"/>
              </w:rPr>
              <w:t>Compra</w:t>
            </w:r>
            <w:r w:rsidR="00626C62">
              <w:rPr>
                <w:color w:val="17365D"/>
                <w:sz w:val="22"/>
                <w:szCs w:val="22"/>
                <w:lang w:val="pt-BR"/>
              </w:rPr>
              <w:t>s</w:t>
            </w:r>
          </w:p>
        </w:tc>
      </w:tr>
    </w:tbl>
    <w:p w14:paraId="2D6C3B42" w14:textId="77777777" w:rsidR="00245D0E" w:rsidRDefault="00245D0E" w:rsidP="00245D0E">
      <w:pPr>
        <w:pStyle w:val="Heading2"/>
        <w:numPr>
          <w:ilvl w:val="0"/>
          <w:numId w:val="0"/>
        </w:numPr>
        <w:spacing w:before="0" w:after="0"/>
        <w:ind w:left="851"/>
        <w:jc w:val="left"/>
        <w:rPr>
          <w:rFonts w:cs="Tahoma"/>
        </w:rPr>
      </w:pPr>
      <w:bookmarkStart w:id="26" w:name="_Toc388473897"/>
    </w:p>
    <w:p w14:paraId="2C2A2FE4" w14:textId="77777777" w:rsidR="00A76D7C" w:rsidRDefault="00FB1EE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7" w:name="_Toc472612582"/>
      <w:r>
        <w:rPr>
          <w:rFonts w:cs="Tahoma"/>
        </w:rPr>
        <w:t>Objetivo</w:t>
      </w:r>
      <w:bookmarkEnd w:id="27"/>
    </w:p>
    <w:p w14:paraId="697BFA4B" w14:textId="77777777" w:rsidR="008A0CD7" w:rsidRDefault="008A0CD7" w:rsidP="00A76D7C"/>
    <w:p w14:paraId="543DFF7D" w14:textId="77777777" w:rsidR="00FB1EE1" w:rsidRDefault="00FB1EE1" w:rsidP="00A4021F">
      <w:r>
        <w:t>Este documento descreve as funcionalida</w:t>
      </w:r>
      <w:r w:rsidR="00434E9A">
        <w:t>des e métodos para integração do</w:t>
      </w:r>
      <w:r>
        <w:t xml:space="preserve"> sistema </w:t>
      </w:r>
      <w:r w:rsidR="00434E9A">
        <w:t>Fluig</w:t>
      </w:r>
      <w:r w:rsidR="003E1C33">
        <w:t xml:space="preserve"> </w:t>
      </w:r>
      <w:r>
        <w:t xml:space="preserve">com o Protheus, através de comunicação </w:t>
      </w:r>
      <w:r w:rsidR="00DE5D7A">
        <w:t>WebService</w:t>
      </w:r>
      <w:r>
        <w:t>.</w:t>
      </w:r>
    </w:p>
    <w:p w14:paraId="697F3BFE" w14:textId="77777777" w:rsidR="00FB1EE1" w:rsidRDefault="00FB1EE1" w:rsidP="00A4021F">
      <w:pPr>
        <w:rPr>
          <w:lang w:val="en-US"/>
        </w:rPr>
      </w:pPr>
    </w:p>
    <w:p w14:paraId="512D7A74" w14:textId="77777777" w:rsidR="00813F77" w:rsidRDefault="001B55A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8" w:name="_Toc472612583"/>
      <w:r>
        <w:rPr>
          <w:rFonts w:cs="Tahoma"/>
        </w:rPr>
        <w:t xml:space="preserve">Configurações </w:t>
      </w:r>
      <w:r w:rsidR="00DE5D7A">
        <w:rPr>
          <w:rFonts w:cs="Tahoma"/>
        </w:rPr>
        <w:t>WebService</w:t>
      </w:r>
      <w:r w:rsidR="008E7026">
        <w:rPr>
          <w:rFonts w:cs="Tahoma"/>
        </w:rPr>
        <w:t xml:space="preserve"> Protheus</w:t>
      </w:r>
      <w:bookmarkEnd w:id="28"/>
    </w:p>
    <w:p w14:paraId="58BFA5A8" w14:textId="77777777" w:rsidR="00813F77" w:rsidRDefault="00813F77" w:rsidP="00A4021F">
      <w:pPr>
        <w:rPr>
          <w:lang w:val="en-US"/>
        </w:rPr>
      </w:pPr>
    </w:p>
    <w:p w14:paraId="4B42FEFD" w14:textId="77777777" w:rsidR="008C564F" w:rsidRDefault="001B55A1" w:rsidP="008C564F">
      <w:r>
        <w:t>Para a comunicação entre os sistemas, será configurado um serviço exclusivo no Protheus</w:t>
      </w:r>
      <w:r w:rsidR="00DE5D7A">
        <w:t xml:space="preserve"> para o Webservce</w:t>
      </w:r>
      <w:r>
        <w:t>, para receber informações pelo IP do servidor configurado</w:t>
      </w:r>
      <w:r w:rsidR="00DE5D7A">
        <w:t xml:space="preserve"> em uma porta específica a ser definida</w:t>
      </w:r>
      <w:r>
        <w:t xml:space="preserve">. </w:t>
      </w:r>
    </w:p>
    <w:p w14:paraId="643D0B65" w14:textId="77777777" w:rsidR="001B55A1" w:rsidRDefault="001B55A1" w:rsidP="008C564F"/>
    <w:p w14:paraId="14EB1994" w14:textId="77777777" w:rsidR="001B55A1" w:rsidRDefault="001B55A1" w:rsidP="008C564F">
      <w:r>
        <w:t>No arquivo appserver.ini deverá ser incluído o trecho de configuração:</w:t>
      </w:r>
    </w:p>
    <w:p w14:paraId="1A410E39" w14:textId="77777777" w:rsidR="00DE5D7A" w:rsidRDefault="00DE5D7A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lang w:eastAsia="pt-BR"/>
        </w:rPr>
      </w:pPr>
    </w:p>
    <w:p w14:paraId="4CCB50CF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[HTTP]</w:t>
      </w:r>
    </w:p>
    <w:p w14:paraId="2EE80691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1650BBB3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PATH=C:\totvs\protheus12\data\val\workflow</w:t>
      </w:r>
    </w:p>
    <w:p w14:paraId="323D7F65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PORT=8085</w:t>
      </w:r>
    </w:p>
    <w:p w14:paraId="7C4D1676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3463A5BA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proofErr w:type="gramStart"/>
      <w:r>
        <w:rPr>
          <w:rFonts w:ascii="Consolas" w:hAnsi="Consolas" w:cs="Consolas"/>
          <w:sz w:val="18"/>
          <w:lang w:eastAsia="pt-BR"/>
        </w:rPr>
        <w:t>;configurar</w:t>
      </w:r>
      <w:proofErr w:type="gramEnd"/>
      <w:r>
        <w:rPr>
          <w:rFonts w:ascii="Consolas" w:hAnsi="Consolas" w:cs="Consolas"/>
          <w:sz w:val="18"/>
          <w:lang w:eastAsia="pt-BR"/>
        </w:rPr>
        <w:t xml:space="preserve"> esse trecho para definir url para acesso do WS</w:t>
      </w:r>
    </w:p>
    <w:p w14:paraId="6DD9A9F5" w14:textId="77777777" w:rsidR="00434E9A" w:rsidRP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proofErr w:type="gramStart"/>
      <w:r>
        <w:rPr>
          <w:rFonts w:ascii="Consolas" w:hAnsi="Consolas" w:cs="Consolas"/>
          <w:sz w:val="18"/>
          <w:lang w:eastAsia="pt-BR"/>
        </w:rPr>
        <w:t>;deve</w:t>
      </w:r>
      <w:proofErr w:type="gramEnd"/>
      <w:r>
        <w:rPr>
          <w:rFonts w:ascii="Consolas" w:hAnsi="Consolas" w:cs="Consolas"/>
          <w:sz w:val="18"/>
          <w:lang w:eastAsia="pt-BR"/>
        </w:rPr>
        <w:t xml:space="preserve"> contar IP do Servidor ou caminho de rede + porta</w:t>
      </w:r>
    </w:p>
    <w:p w14:paraId="525A1097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</w:t>
      </w:r>
      <w:proofErr w:type="gramStart"/>
      <w:r w:rsidRPr="00434E9A">
        <w:rPr>
          <w:rFonts w:ascii="Consolas" w:hAnsi="Consolas" w:cs="Consolas"/>
          <w:sz w:val="18"/>
          <w:lang w:eastAsia="pt-BR"/>
        </w:rPr>
        <w:t>compras2.unievangelica.edu.br:8085</w:t>
      </w:r>
      <w:proofErr w:type="gramEnd"/>
      <w:r w:rsidRPr="00434E9A">
        <w:rPr>
          <w:rFonts w:ascii="Consolas" w:hAnsi="Consolas" w:cs="Consolas"/>
          <w:sz w:val="18"/>
          <w:lang w:eastAsia="pt-BR"/>
        </w:rPr>
        <w:t>]</w:t>
      </w:r>
    </w:p>
    <w:p w14:paraId="643B62F8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5550B66F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</w:t>
      </w:r>
    </w:p>
    <w:p w14:paraId="1473A136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32FC42C6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129A7B93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RESPONSEJOB=JOB_WS_010101</w:t>
      </w:r>
    </w:p>
    <w:p w14:paraId="4B83817B" w14:textId="77777777" w:rsid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DEFAULTPAGE=wsindex.apw</w:t>
      </w:r>
    </w:p>
    <w:p w14:paraId="0F0B25AD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39B11718" w14:textId="77777777" w:rsidR="009475BE" w:rsidRPr="00DE5D7A" w:rsidRDefault="009475BE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proofErr w:type="gramStart"/>
      <w:r>
        <w:rPr>
          <w:rFonts w:ascii="Consolas" w:hAnsi="Consolas" w:cs="Consolas"/>
          <w:sz w:val="18"/>
          <w:lang w:eastAsia="pt-BR"/>
        </w:rPr>
        <w:t>;este</w:t>
      </w:r>
      <w:proofErr w:type="gramEnd"/>
      <w:r>
        <w:rPr>
          <w:rFonts w:ascii="Consolas" w:hAnsi="Consolas" w:cs="Consolas"/>
          <w:sz w:val="18"/>
          <w:lang w:eastAsia="pt-BR"/>
        </w:rPr>
        <w:t xml:space="preserve"> trecho é fixo, deve ter nome do ResponseJob da trecho anterior</w:t>
      </w:r>
    </w:p>
    <w:p w14:paraId="59CFC4DD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[JOB_WS_010101]</w:t>
      </w:r>
    </w:p>
    <w:p w14:paraId="12C047A0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TYPE=WEBEX</w:t>
      </w:r>
    </w:p>
    <w:p w14:paraId="758889D5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121C9FE0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INSTANCES=</w:t>
      </w:r>
      <w:proofErr w:type="gramStart"/>
      <w:r w:rsidRPr="00434E9A">
        <w:rPr>
          <w:rFonts w:ascii="Consolas" w:hAnsi="Consolas" w:cs="Consolas"/>
          <w:sz w:val="18"/>
          <w:lang w:eastAsia="pt-BR"/>
        </w:rPr>
        <w:t>1,*</w:t>
      </w:r>
      <w:proofErr w:type="gramEnd"/>
      <w:r w:rsidRPr="00434E9A">
        <w:rPr>
          <w:rFonts w:ascii="Consolas" w:hAnsi="Consolas" w:cs="Consolas"/>
          <w:sz w:val="18"/>
          <w:lang w:eastAsia="pt-BR"/>
        </w:rPr>
        <w:t>**</w:t>
      </w:r>
    </w:p>
    <w:p w14:paraId="6F2E12A3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SIGAWEB=WS</w:t>
      </w:r>
    </w:p>
    <w:p w14:paraId="558DF53E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42063972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ONSTART=__WSSTART</w:t>
      </w:r>
    </w:p>
    <w:p w14:paraId="03D68FCD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ONCONNECT=__WSCONNECT</w:t>
      </w:r>
    </w:p>
    <w:p w14:paraId="59576697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PREPAREIN=01,0101</w:t>
      </w:r>
    </w:p>
    <w:p w14:paraId="090794C3" w14:textId="77777777" w:rsidR="00434E9A" w:rsidRPr="00434E9A" w:rsidRDefault="00434E9A" w:rsidP="00434E9A">
      <w:pPr>
        <w:rPr>
          <w:rFonts w:ascii="Consolas" w:hAnsi="Consolas" w:cs="Consolas"/>
          <w:sz w:val="18"/>
          <w:lang w:eastAsia="pt-BR"/>
        </w:rPr>
      </w:pPr>
    </w:p>
    <w:p w14:paraId="02E2B185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[ONSTART]</w:t>
      </w:r>
    </w:p>
    <w:p w14:paraId="4DC0E307" w14:textId="77777777" w:rsidR="00554EF8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proofErr w:type="gramStart"/>
      <w:r w:rsidRPr="00434E9A">
        <w:rPr>
          <w:rFonts w:ascii="Consolas" w:hAnsi="Consolas" w:cs="Consolas"/>
          <w:sz w:val="18"/>
          <w:lang w:eastAsia="pt-BR"/>
        </w:rPr>
        <w:t>;JOBS</w:t>
      </w:r>
      <w:proofErr w:type="gramEnd"/>
      <w:r w:rsidRPr="00434E9A">
        <w:rPr>
          <w:rFonts w:ascii="Consolas" w:hAnsi="Consolas" w:cs="Consolas"/>
          <w:sz w:val="18"/>
          <w:lang w:eastAsia="pt-BR"/>
        </w:rPr>
        <w:t>=JOB_WS_010101</w:t>
      </w:r>
    </w:p>
    <w:p w14:paraId="7BD267B9" w14:textId="77777777" w:rsidR="00434E9A" w:rsidRDefault="00434E9A" w:rsidP="00434E9A">
      <w:pPr>
        <w:ind w:firstLine="709"/>
      </w:pPr>
    </w:p>
    <w:p w14:paraId="51E20F6E" w14:textId="77777777" w:rsidR="00B65A0F" w:rsidRDefault="00B65A0F" w:rsidP="00554EF8">
      <w:r>
        <w:t xml:space="preserve">Configure e salve o arquivo. Reinicie o serviço e tente acessar a URL configurada pelo nevegador. No exemplo, a URL seria: </w:t>
      </w:r>
      <w:hyperlink r:id="rId8" w:history="1">
        <w:r w:rsidR="00CB2A64" w:rsidRPr="00BB3E23">
          <w:rPr>
            <w:rStyle w:val="Hyperlink"/>
          </w:rPr>
          <w:t>http://compras2.unievangelica.edu.br:8</w:t>
        </w:r>
      </w:hyperlink>
      <w:r w:rsidR="00CB2A64">
        <w:rPr>
          <w:rStyle w:val="Hyperlink"/>
        </w:rPr>
        <w:t>085</w:t>
      </w:r>
      <w:r>
        <w:t xml:space="preserve">. Se tudo estiver correto, deverá ser carregada uma página listando todos </w:t>
      </w:r>
      <w:r w:rsidR="00DD3183">
        <w:t>os serviços</w:t>
      </w:r>
      <w:r>
        <w:t xml:space="preserve"> disponíveis.</w:t>
      </w:r>
    </w:p>
    <w:p w14:paraId="6876C61A" w14:textId="77777777" w:rsidR="00B65A0F" w:rsidRDefault="00B65A0F" w:rsidP="00554EF8"/>
    <w:p w14:paraId="2F9AB6CD" w14:textId="77777777" w:rsidR="00B65A0F" w:rsidRDefault="00DD3183" w:rsidP="00554EF8">
      <w:r>
        <w:t xml:space="preserve">Iremos utilizar o serviço </w:t>
      </w:r>
      <w:r w:rsidR="00B65A0F">
        <w:t>WS_INT</w:t>
      </w:r>
      <w:r w:rsidR="00CB2A64">
        <w:t>FLUIG</w:t>
      </w:r>
      <w:r w:rsidR="00B65A0F">
        <w:t xml:space="preserve">. Compilar </w:t>
      </w:r>
      <w:proofErr w:type="gramStart"/>
      <w:r w:rsidR="00B65A0F">
        <w:t>os fontes</w:t>
      </w:r>
      <w:proofErr w:type="gramEnd"/>
      <w:r w:rsidR="00B65A0F">
        <w:t xml:space="preserve"> </w:t>
      </w:r>
      <w:r>
        <w:t>para que este serviço esteja disponível e habilitado (veja lista de fontes detalhados neste documento).</w:t>
      </w:r>
    </w:p>
    <w:p w14:paraId="5D63AAC4" w14:textId="77777777" w:rsidR="004C4D9E" w:rsidRDefault="004C4D9E" w:rsidP="00FE5ECE">
      <w:pPr>
        <w:ind w:left="709" w:hanging="709"/>
      </w:pPr>
    </w:p>
    <w:p w14:paraId="539B084E" w14:textId="77777777" w:rsidR="0010394C" w:rsidRDefault="0010394C" w:rsidP="0010394C">
      <w:r>
        <w:lastRenderedPageBreak/>
        <w:t xml:space="preserve">Após configurado todo o ambiente e compilados </w:t>
      </w:r>
      <w:proofErr w:type="gramStart"/>
      <w:r>
        <w:t>os fontes</w:t>
      </w:r>
      <w:proofErr w:type="gramEnd"/>
      <w:r>
        <w:t xml:space="preserve">, é possível obter o endereço WSDL. </w:t>
      </w:r>
      <w:r w:rsidR="00705CBA">
        <w:t>Clique no l</w:t>
      </w:r>
      <w:r w:rsidR="00FE5ECE">
        <w:t>ink com o nome do serviço WS_INTFLUIG</w:t>
      </w:r>
      <w:r w:rsidR="00705CBA">
        <w:t>, depois no link alinhado a “</w:t>
      </w:r>
      <w:r w:rsidR="00705CBA" w:rsidRPr="00705CBA">
        <w:t>Descrição do Serviço (</w:t>
      </w:r>
      <w:proofErr w:type="gramStart"/>
      <w:r w:rsidR="00705CBA" w:rsidRPr="00705CBA">
        <w:t>WSDL)</w:t>
      </w:r>
      <w:r w:rsidR="00705CBA">
        <w:t>”</w:t>
      </w:r>
      <w:proofErr w:type="gramEnd"/>
      <w:r w:rsidR="00705CBA">
        <w:t xml:space="preserve">. </w:t>
      </w:r>
      <w:r w:rsidR="00403D89">
        <w:t xml:space="preserve">Será aberto o endereço WSDL no navegador. </w:t>
      </w:r>
      <w:r>
        <w:t>No nosso exemplo o endereço será:</w:t>
      </w:r>
    </w:p>
    <w:p w14:paraId="7D9A6FC6" w14:textId="77777777" w:rsidR="0010394C" w:rsidRDefault="0010394C" w:rsidP="0010394C"/>
    <w:p w14:paraId="28BEFE29" w14:textId="77777777" w:rsidR="0010394C" w:rsidRDefault="0052262C" w:rsidP="0010394C">
      <w:pPr>
        <w:ind w:firstLine="709"/>
      </w:pPr>
      <w:hyperlink r:id="rId9" w:history="1">
        <w:r w:rsidR="00FE5ECE" w:rsidRPr="00BB3E23">
          <w:rPr>
            <w:rStyle w:val="Hyperlink"/>
          </w:rPr>
          <w:t xml:space="preserve"> http://compras2.unievangelica.edu.br:8085/WS_INTFLUIG.apw?WSDL</w:t>
        </w:r>
      </w:hyperlink>
    </w:p>
    <w:p w14:paraId="42292EDB" w14:textId="77777777" w:rsidR="0010394C" w:rsidRDefault="0010394C" w:rsidP="0010394C"/>
    <w:p w14:paraId="40F757BB" w14:textId="77777777" w:rsidR="0010394C" w:rsidRDefault="0010394C" w:rsidP="0010394C"/>
    <w:p w14:paraId="6BED8868" w14:textId="77777777" w:rsidR="00B25AE5" w:rsidRDefault="00CA667F" w:rsidP="00B25AE5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9" w:name="_Toc472612584"/>
      <w:r>
        <w:rPr>
          <w:rFonts w:cs="Tahoma"/>
        </w:rPr>
        <w:t>Definições dos Métodos e Arquivo XML</w:t>
      </w:r>
      <w:bookmarkEnd w:id="29"/>
    </w:p>
    <w:p w14:paraId="1296F811" w14:textId="77777777" w:rsidR="00B25AE5" w:rsidRDefault="00B25AE5" w:rsidP="00B25AE5">
      <w:pPr>
        <w:rPr>
          <w:lang w:val="en-US"/>
        </w:rPr>
      </w:pPr>
    </w:p>
    <w:p w14:paraId="44B7686F" w14:textId="77777777" w:rsidR="00EE6FBC" w:rsidRDefault="00B25AE5" w:rsidP="00B25AE5">
      <w:r>
        <w:t xml:space="preserve">Para a comunicação entre os sistemas, </w:t>
      </w:r>
      <w:r w:rsidR="00CA667F">
        <w:t xml:space="preserve">será feita via arquivo XML. </w:t>
      </w:r>
      <w:r w:rsidR="00DA6074">
        <w:t xml:space="preserve">Este documento detalha a função </w:t>
      </w:r>
      <w:r w:rsidR="00BD5722">
        <w:rPr>
          <w:b/>
        </w:rPr>
        <w:t>C</w:t>
      </w:r>
      <w:r w:rsidR="00626C62">
        <w:rPr>
          <w:b/>
        </w:rPr>
        <w:t>ADASTRA</w:t>
      </w:r>
      <w:r w:rsidR="00BD5722">
        <w:rPr>
          <w:b/>
        </w:rPr>
        <w:t>_</w:t>
      </w:r>
      <w:r w:rsidR="00626C62">
        <w:rPr>
          <w:b/>
        </w:rPr>
        <w:t>SOLICITACAO</w:t>
      </w:r>
      <w:r w:rsidR="00095E4F">
        <w:rPr>
          <w:b/>
        </w:rPr>
        <w:t>_DE_COMPRA</w:t>
      </w:r>
      <w:r w:rsidR="00DA6074">
        <w:t xml:space="preserve">, referente as integrações </w:t>
      </w:r>
      <w:r w:rsidR="00626C62">
        <w:t>Cadastrar Solicitação de Compras</w:t>
      </w:r>
      <w:r w:rsidR="00DA6074">
        <w:t>.</w:t>
      </w:r>
    </w:p>
    <w:p w14:paraId="4B2E565F" w14:textId="77777777" w:rsidR="009D1236" w:rsidRDefault="009D1236" w:rsidP="00B25AE5"/>
    <w:p w14:paraId="4BB45181" w14:textId="77777777" w:rsidR="00626C62" w:rsidRDefault="00626C62" w:rsidP="008C564F"/>
    <w:p w14:paraId="5FA79748" w14:textId="77777777" w:rsidR="00EE6FBC" w:rsidRPr="00A718CE" w:rsidRDefault="00EE6FBC" w:rsidP="008C564F">
      <w:pPr>
        <w:rPr>
          <w:b/>
          <w:i/>
        </w:rPr>
      </w:pPr>
      <w:r w:rsidRPr="00A718CE">
        <w:rPr>
          <w:b/>
          <w:i/>
        </w:rPr>
        <w:t xml:space="preserve">Estrutura básica de arquivo de </w:t>
      </w:r>
      <w:r w:rsidR="00626C62">
        <w:rPr>
          <w:b/>
          <w:i/>
        </w:rPr>
        <w:t>envio</w:t>
      </w:r>
      <w:r w:rsidRPr="00A718CE">
        <w:rPr>
          <w:b/>
          <w:i/>
        </w:rPr>
        <w:t>:</w:t>
      </w:r>
    </w:p>
    <w:p w14:paraId="3B6381B1" w14:textId="77777777" w:rsidR="00E11EFB" w:rsidRDefault="00E11EFB" w:rsidP="00E11EFB"/>
    <w:tbl>
      <w:tblPr>
        <w:tblStyle w:val="GridTable4-Accent1"/>
        <w:tblW w:w="10173" w:type="dxa"/>
        <w:tblLook w:val="04A0" w:firstRow="1" w:lastRow="0" w:firstColumn="1" w:lastColumn="0" w:noHBand="0" w:noVBand="1"/>
      </w:tblPr>
      <w:tblGrid>
        <w:gridCol w:w="1411"/>
        <w:gridCol w:w="686"/>
        <w:gridCol w:w="648"/>
        <w:gridCol w:w="670"/>
        <w:gridCol w:w="5199"/>
        <w:gridCol w:w="1525"/>
        <w:gridCol w:w="34"/>
      </w:tblGrid>
      <w:tr w:rsidR="00E11EFB" w14:paraId="16B59D9B" w14:textId="77777777" w:rsidTr="00E11EF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37349A6" w14:textId="77777777" w:rsidR="00E11EFB" w:rsidRDefault="00E11EFB" w:rsidP="00A30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  <w:gridSpan w:val="2"/>
          </w:tcPr>
          <w:p w14:paraId="28DD6A27" w14:textId="77777777" w:rsidR="00E11EFB" w:rsidRDefault="00E11EFB" w:rsidP="00A30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869" w:type="dxa"/>
            <w:gridSpan w:val="2"/>
          </w:tcPr>
          <w:p w14:paraId="513E35F4" w14:textId="77777777" w:rsidR="00E11EFB" w:rsidRDefault="00E11EFB" w:rsidP="00A30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25" w:type="dxa"/>
          </w:tcPr>
          <w:p w14:paraId="5AA8BF09" w14:textId="77777777" w:rsidR="00E11EFB" w:rsidRDefault="00E11EFB" w:rsidP="00A3022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E11EFB" w14:paraId="28AE9FA6" w14:textId="77777777" w:rsidTr="00E11E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06BF4E9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626C62">
              <w:rPr>
                <w:rFonts w:ascii="Consolas" w:hAnsi="Consolas" w:cs="Consolas"/>
                <w:sz w:val="18"/>
                <w:lang w:eastAsia="pt-BR"/>
              </w:rPr>
              <w:t>cEmpresa</w:t>
            </w:r>
            <w:proofErr w:type="gramEnd"/>
          </w:p>
        </w:tc>
        <w:tc>
          <w:tcPr>
            <w:tcW w:w="1334" w:type="dxa"/>
            <w:gridSpan w:val="2"/>
          </w:tcPr>
          <w:p w14:paraId="589F71EC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>2)</w:t>
            </w:r>
          </w:p>
        </w:tc>
        <w:tc>
          <w:tcPr>
            <w:tcW w:w="5869" w:type="dxa"/>
            <w:gridSpan w:val="2"/>
          </w:tcPr>
          <w:p w14:paraId="77E25E6C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Empresa no Protheus</w:t>
            </w:r>
          </w:p>
        </w:tc>
        <w:tc>
          <w:tcPr>
            <w:tcW w:w="1525" w:type="dxa"/>
          </w:tcPr>
          <w:p w14:paraId="424D4075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E11EFB" w14:paraId="47AF77D7" w14:textId="77777777" w:rsidTr="00E11EFB">
        <w:trPr>
          <w:gridAfter w:val="1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E2F604C" w14:textId="77777777" w:rsidR="00E11EFB" w:rsidRPr="00746E15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A017D1">
              <w:rPr>
                <w:rFonts w:ascii="Consolas" w:hAnsi="Consolas" w:cs="Consolas"/>
                <w:sz w:val="18"/>
                <w:lang w:eastAsia="pt-BR"/>
              </w:rPr>
              <w:t>cParFil</w:t>
            </w:r>
            <w:proofErr w:type="gramEnd"/>
          </w:p>
        </w:tc>
        <w:tc>
          <w:tcPr>
            <w:tcW w:w="1334" w:type="dxa"/>
            <w:gridSpan w:val="2"/>
          </w:tcPr>
          <w:p w14:paraId="0A8E17E8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>4)</w:t>
            </w:r>
          </w:p>
        </w:tc>
        <w:tc>
          <w:tcPr>
            <w:tcW w:w="5869" w:type="dxa"/>
            <w:gridSpan w:val="2"/>
          </w:tcPr>
          <w:p w14:paraId="0837E006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Filial no Protheus</w:t>
            </w:r>
          </w:p>
        </w:tc>
        <w:tc>
          <w:tcPr>
            <w:tcW w:w="1525" w:type="dxa"/>
          </w:tcPr>
          <w:p w14:paraId="6299F742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E11EFB" w14:paraId="1964E4B6" w14:textId="77777777" w:rsidTr="00E11E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1955D48" w14:textId="77777777" w:rsidR="00E11EFB" w:rsidRPr="00746E15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A017D1">
              <w:rPr>
                <w:rFonts w:ascii="Consolas" w:hAnsi="Consolas" w:cs="Consolas"/>
                <w:sz w:val="18"/>
                <w:lang w:eastAsia="pt-BR"/>
              </w:rPr>
              <w:t>cSOLICITANTE</w:t>
            </w:r>
            <w:proofErr w:type="gramEnd"/>
          </w:p>
        </w:tc>
        <w:tc>
          <w:tcPr>
            <w:tcW w:w="1334" w:type="dxa"/>
            <w:gridSpan w:val="2"/>
          </w:tcPr>
          <w:p w14:paraId="4A285564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>6)</w:t>
            </w:r>
          </w:p>
        </w:tc>
        <w:tc>
          <w:tcPr>
            <w:tcW w:w="5869" w:type="dxa"/>
            <w:gridSpan w:val="2"/>
          </w:tcPr>
          <w:p w14:paraId="0860CD0D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do Solicitante</w:t>
            </w:r>
          </w:p>
        </w:tc>
        <w:tc>
          <w:tcPr>
            <w:tcW w:w="1525" w:type="dxa"/>
          </w:tcPr>
          <w:p w14:paraId="04A71889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Sim</w:t>
            </w:r>
          </w:p>
        </w:tc>
      </w:tr>
      <w:tr w:rsidR="00E11EFB" w14:paraId="78CC7638" w14:textId="77777777" w:rsidTr="00E11EFB">
        <w:trPr>
          <w:gridAfter w:val="1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EA6E2A6" w14:textId="77777777" w:rsidR="00E11EFB" w:rsidRPr="00A017D1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E11EFB">
              <w:rPr>
                <w:rFonts w:ascii="Consolas" w:hAnsi="Consolas" w:cs="Consolas"/>
                <w:sz w:val="18"/>
                <w:lang w:eastAsia="pt-BR"/>
              </w:rPr>
              <w:t>cCOMPRADOR</w:t>
            </w:r>
            <w:proofErr w:type="gramEnd"/>
          </w:p>
        </w:tc>
        <w:tc>
          <w:tcPr>
            <w:tcW w:w="1334" w:type="dxa"/>
            <w:gridSpan w:val="2"/>
          </w:tcPr>
          <w:p w14:paraId="7351CD8C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>3)</w:t>
            </w:r>
          </w:p>
        </w:tc>
        <w:tc>
          <w:tcPr>
            <w:tcW w:w="5869" w:type="dxa"/>
            <w:gridSpan w:val="2"/>
          </w:tcPr>
          <w:p w14:paraId="24476C7F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do Comprador</w:t>
            </w:r>
          </w:p>
        </w:tc>
        <w:tc>
          <w:tcPr>
            <w:tcW w:w="1525" w:type="dxa"/>
          </w:tcPr>
          <w:p w14:paraId="631A08B2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E11EFB" w14:paraId="54E439FF" w14:textId="77777777" w:rsidTr="00E11E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6E02F37" w14:textId="77777777" w:rsidR="00E11EFB" w:rsidRPr="00A017D1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E11EFB">
              <w:rPr>
                <w:rFonts w:ascii="Consolas" w:hAnsi="Consolas" w:cs="Consolas"/>
                <w:sz w:val="18"/>
                <w:lang w:eastAsia="pt-BR"/>
              </w:rPr>
              <w:t>cFILENT</w:t>
            </w:r>
            <w:proofErr w:type="gramEnd"/>
          </w:p>
        </w:tc>
        <w:tc>
          <w:tcPr>
            <w:tcW w:w="1334" w:type="dxa"/>
            <w:gridSpan w:val="2"/>
          </w:tcPr>
          <w:p w14:paraId="718027F8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Space(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>4)</w:t>
            </w:r>
          </w:p>
        </w:tc>
        <w:tc>
          <w:tcPr>
            <w:tcW w:w="5869" w:type="dxa"/>
            <w:gridSpan w:val="2"/>
          </w:tcPr>
          <w:p w14:paraId="5C8A50E0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Filial </w:t>
            </w: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para Entrega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 xml:space="preserve"> (caso seja diferente da solicitante)</w:t>
            </w:r>
          </w:p>
        </w:tc>
        <w:tc>
          <w:tcPr>
            <w:tcW w:w="1525" w:type="dxa"/>
          </w:tcPr>
          <w:p w14:paraId="414D7DE9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E11EFB" w14:paraId="26FEC62E" w14:textId="77777777" w:rsidTr="00E11EFB">
        <w:trPr>
          <w:gridAfter w:val="1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291CA1F" w14:textId="77777777" w:rsidR="00E11EFB" w:rsidRPr="00A017D1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E11EFB">
              <w:rPr>
                <w:rFonts w:ascii="Consolas" w:hAnsi="Consolas" w:cs="Consolas"/>
                <w:sz w:val="18"/>
                <w:lang w:eastAsia="pt-BR"/>
              </w:rPr>
              <w:t>cID</w:t>
            </w:r>
            <w:proofErr w:type="gramEnd"/>
            <w:r w:rsidRPr="00E11EFB">
              <w:rPr>
                <w:rFonts w:ascii="Consolas" w:hAnsi="Consolas" w:cs="Consolas"/>
                <w:sz w:val="18"/>
                <w:lang w:eastAsia="pt-BR"/>
              </w:rPr>
              <w:t>_FLUIG</w:t>
            </w:r>
          </w:p>
        </w:tc>
        <w:tc>
          <w:tcPr>
            <w:tcW w:w="1334" w:type="dxa"/>
            <w:gridSpan w:val="2"/>
          </w:tcPr>
          <w:p w14:paraId="3E03E2F9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>6)</w:t>
            </w:r>
          </w:p>
        </w:tc>
        <w:tc>
          <w:tcPr>
            <w:tcW w:w="5869" w:type="dxa"/>
            <w:gridSpan w:val="2"/>
          </w:tcPr>
          <w:p w14:paraId="362750E3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ID da Solicitação no Fluig</w:t>
            </w:r>
          </w:p>
        </w:tc>
        <w:tc>
          <w:tcPr>
            <w:tcW w:w="1525" w:type="dxa"/>
          </w:tcPr>
          <w:p w14:paraId="1D56D38F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Sim</w:t>
            </w:r>
          </w:p>
        </w:tc>
      </w:tr>
      <w:tr w:rsidR="00E11EFB" w14:paraId="7D85B6B8" w14:textId="77777777" w:rsidTr="00E11E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7059327" w14:textId="77777777" w:rsidR="00E11EFB" w:rsidRPr="00A017D1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E11EFB">
              <w:rPr>
                <w:rFonts w:ascii="Consolas" w:hAnsi="Consolas" w:cs="Consolas"/>
                <w:sz w:val="18"/>
                <w:lang w:eastAsia="pt-BR"/>
              </w:rPr>
              <w:t>cEMISSAO</w:t>
            </w:r>
            <w:proofErr w:type="gramEnd"/>
          </w:p>
        </w:tc>
        <w:tc>
          <w:tcPr>
            <w:tcW w:w="1334" w:type="dxa"/>
            <w:gridSpan w:val="2"/>
          </w:tcPr>
          <w:p w14:paraId="4BEAFABC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>8)</w:t>
            </w:r>
          </w:p>
        </w:tc>
        <w:tc>
          <w:tcPr>
            <w:tcW w:w="5869" w:type="dxa"/>
            <w:gridSpan w:val="2"/>
          </w:tcPr>
          <w:p w14:paraId="10A1E7A6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Data da Solicitação YYYYMMDD</w:t>
            </w:r>
          </w:p>
        </w:tc>
        <w:tc>
          <w:tcPr>
            <w:tcW w:w="1525" w:type="dxa"/>
          </w:tcPr>
          <w:p w14:paraId="2E408D9E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Sim</w:t>
            </w:r>
          </w:p>
        </w:tc>
      </w:tr>
      <w:tr w:rsidR="00E11EFB" w14:paraId="0A62D8A4" w14:textId="77777777" w:rsidTr="00E11EFB">
        <w:trPr>
          <w:gridAfter w:val="1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DBFA643" w14:textId="77777777" w:rsidR="00E11EFB" w:rsidRPr="00A017D1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E11EFB">
              <w:rPr>
                <w:rFonts w:ascii="Consolas" w:hAnsi="Consolas" w:cs="Consolas"/>
                <w:sz w:val="18"/>
                <w:lang w:eastAsia="pt-BR"/>
              </w:rPr>
              <w:t>cXIMG</w:t>
            </w:r>
            <w:proofErr w:type="gramEnd"/>
          </w:p>
        </w:tc>
        <w:tc>
          <w:tcPr>
            <w:tcW w:w="1334" w:type="dxa"/>
            <w:gridSpan w:val="2"/>
          </w:tcPr>
          <w:p w14:paraId="0C59FDBC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>254)</w:t>
            </w:r>
          </w:p>
        </w:tc>
        <w:tc>
          <w:tcPr>
            <w:tcW w:w="5869" w:type="dxa"/>
            <w:gridSpan w:val="2"/>
          </w:tcPr>
          <w:p w14:paraId="7367BAE8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Link para auxiliar os fornecedores com imagens e documentos referente aos produtos</w:t>
            </w:r>
          </w:p>
        </w:tc>
        <w:tc>
          <w:tcPr>
            <w:tcW w:w="1525" w:type="dxa"/>
          </w:tcPr>
          <w:p w14:paraId="6D7A5D86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E11EFB" w14:paraId="021BE327" w14:textId="77777777" w:rsidTr="00E11E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D1DC1E8" w14:textId="77777777" w:rsidR="00E11EFB" w:rsidRPr="00A017D1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E11EFB">
              <w:rPr>
                <w:rFonts w:ascii="Consolas" w:hAnsi="Consolas" w:cs="Consolas"/>
                <w:sz w:val="18"/>
                <w:lang w:eastAsia="pt-BR"/>
              </w:rPr>
              <w:t>PRODUTOS</w:t>
            </w:r>
          </w:p>
        </w:tc>
        <w:tc>
          <w:tcPr>
            <w:tcW w:w="1334" w:type="dxa"/>
            <w:gridSpan w:val="2"/>
          </w:tcPr>
          <w:p w14:paraId="49A488D8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Array</w:t>
            </w:r>
          </w:p>
        </w:tc>
        <w:tc>
          <w:tcPr>
            <w:tcW w:w="5869" w:type="dxa"/>
            <w:gridSpan w:val="2"/>
          </w:tcPr>
          <w:p w14:paraId="48229CB6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Array com os Produtos Solicitados </w:t>
            </w:r>
            <w:r w:rsidRPr="00E11EFB">
              <w:rPr>
                <w:rFonts w:ascii="Consolas" w:hAnsi="Consolas" w:cs="Consolas"/>
                <w:b/>
                <w:sz w:val="18"/>
                <w:lang w:eastAsia="pt-BR"/>
              </w:rPr>
              <w:t>WSProdutosSolicitacaoCompra</w:t>
            </w:r>
          </w:p>
        </w:tc>
        <w:tc>
          <w:tcPr>
            <w:tcW w:w="1525" w:type="dxa"/>
          </w:tcPr>
          <w:p w14:paraId="72E2CE93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Sim</w:t>
            </w:r>
          </w:p>
        </w:tc>
      </w:tr>
      <w:tr w:rsidR="00E11EFB" w14:paraId="6DFC2BDC" w14:textId="77777777" w:rsidTr="00E11EFB">
        <w:trPr>
          <w:gridAfter w:val="1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2E60B7D" w14:textId="77777777" w:rsidR="00E11EFB" w:rsidRPr="00746E15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</w:p>
        </w:tc>
        <w:tc>
          <w:tcPr>
            <w:tcW w:w="1334" w:type="dxa"/>
            <w:gridSpan w:val="2"/>
          </w:tcPr>
          <w:p w14:paraId="4E53765B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  <w:tc>
          <w:tcPr>
            <w:tcW w:w="5869" w:type="dxa"/>
            <w:gridSpan w:val="2"/>
          </w:tcPr>
          <w:p w14:paraId="72F05785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  <w:tc>
          <w:tcPr>
            <w:tcW w:w="1525" w:type="dxa"/>
          </w:tcPr>
          <w:p w14:paraId="095A730B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</w:tr>
      <w:tr w:rsidR="00E11EFB" w14:paraId="65D94068" w14:textId="77777777" w:rsidTr="00E1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7"/>
            <w:shd w:val="clear" w:color="auto" w:fill="8DB3E2" w:themeFill="text2" w:themeFillTint="66"/>
          </w:tcPr>
          <w:p w14:paraId="7E2B7FF8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Detalhamento do Objeto </w:t>
            </w:r>
            <w:r w:rsidRPr="00E11EFB">
              <w:rPr>
                <w:rFonts w:ascii="Consolas" w:hAnsi="Consolas" w:cs="Consolas"/>
                <w:sz w:val="18"/>
                <w:lang w:eastAsia="pt-BR"/>
              </w:rPr>
              <w:t>WSProdutosSolicitacaoCompra</w:t>
            </w:r>
          </w:p>
        </w:tc>
      </w:tr>
      <w:tr w:rsidR="00E11EFB" w14:paraId="33919A7B" w14:textId="77777777" w:rsidTr="00E1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A88C499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cPRODUTO</w:t>
            </w:r>
            <w:proofErr w:type="gramEnd"/>
          </w:p>
        </w:tc>
        <w:tc>
          <w:tcPr>
            <w:tcW w:w="1318" w:type="dxa"/>
            <w:gridSpan w:val="2"/>
          </w:tcPr>
          <w:p w14:paraId="4BEB1439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proofErr w:type="gramEnd"/>
            <w:r>
              <w:rPr>
                <w:rFonts w:ascii="Consolas" w:hAnsi="Consolas" w:cs="Consolas"/>
                <w:sz w:val="18"/>
                <w:lang w:eastAsia="pt-BR"/>
              </w:rPr>
              <w:t>15)</w:t>
            </w:r>
          </w:p>
        </w:tc>
        <w:tc>
          <w:tcPr>
            <w:tcW w:w="6758" w:type="dxa"/>
            <w:gridSpan w:val="3"/>
          </w:tcPr>
          <w:p w14:paraId="1473A51A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do Produto</w:t>
            </w:r>
          </w:p>
        </w:tc>
      </w:tr>
      <w:tr w:rsidR="00E11EFB" w14:paraId="550388BC" w14:textId="77777777" w:rsidTr="00E1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3E037D3" w14:textId="77777777" w:rsidR="00E11EFB" w:rsidRPr="00FB6F14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cUM</w:t>
            </w:r>
            <w:proofErr w:type="gramEnd"/>
          </w:p>
        </w:tc>
        <w:tc>
          <w:tcPr>
            <w:tcW w:w="1318" w:type="dxa"/>
            <w:gridSpan w:val="2"/>
          </w:tcPr>
          <w:p w14:paraId="7BCA7D01" w14:textId="77777777" w:rsidR="00E11EFB" w:rsidRDefault="00E11EFB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proofErr w:type="gramEnd"/>
            <w:r w:rsidR="00CA7789">
              <w:rPr>
                <w:rFonts w:ascii="Consolas" w:hAnsi="Consolas" w:cs="Consolas"/>
                <w:sz w:val="18"/>
                <w:lang w:eastAsia="pt-BR"/>
              </w:rPr>
              <w:t>2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  <w:gridSpan w:val="3"/>
          </w:tcPr>
          <w:p w14:paraId="222A8A2C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Unidade de Medida</w:t>
            </w:r>
          </w:p>
        </w:tc>
      </w:tr>
      <w:tr w:rsidR="00E11EFB" w14:paraId="4F9D6059" w14:textId="77777777" w:rsidTr="00E1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3A16A78" w14:textId="77777777" w:rsidR="00E11EFB" w:rsidRPr="00FB6F14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nQUANTIDADE</w:t>
            </w:r>
            <w:proofErr w:type="gramEnd"/>
          </w:p>
        </w:tc>
        <w:tc>
          <w:tcPr>
            <w:tcW w:w="1318" w:type="dxa"/>
            <w:gridSpan w:val="2"/>
          </w:tcPr>
          <w:p w14:paraId="627E2CB9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  <w:gridSpan w:val="3"/>
          </w:tcPr>
          <w:p w14:paraId="1D8698B7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Quantidade solicitada</w:t>
            </w:r>
          </w:p>
        </w:tc>
      </w:tr>
      <w:tr w:rsidR="00E11EFB" w14:paraId="45AAEA0B" w14:textId="77777777" w:rsidTr="00E1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3861530" w14:textId="77777777" w:rsidR="00E11EFB" w:rsidRPr="00A77EE9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nPRECO</w:t>
            </w:r>
            <w:proofErr w:type="gramEnd"/>
          </w:p>
        </w:tc>
        <w:tc>
          <w:tcPr>
            <w:tcW w:w="1318" w:type="dxa"/>
            <w:gridSpan w:val="2"/>
          </w:tcPr>
          <w:p w14:paraId="29E7D0FE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Float</w:t>
            </w:r>
          </w:p>
        </w:tc>
        <w:tc>
          <w:tcPr>
            <w:tcW w:w="6758" w:type="dxa"/>
            <w:gridSpan w:val="3"/>
          </w:tcPr>
          <w:p w14:paraId="3D497218" w14:textId="77777777" w:rsidR="00E11EFB" w:rsidRDefault="00CA7789" w:rsidP="00E11E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Preço sugerido (informativo)</w:t>
            </w:r>
          </w:p>
        </w:tc>
      </w:tr>
      <w:tr w:rsidR="00E11EFB" w14:paraId="2A0756DD" w14:textId="77777777" w:rsidTr="00E1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8E19458" w14:textId="77777777" w:rsidR="00E11EFB" w:rsidRPr="00A77EE9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cMOTIVO</w:t>
            </w:r>
            <w:proofErr w:type="gramEnd"/>
            <w:r w:rsidRPr="00CA7789">
              <w:rPr>
                <w:rFonts w:ascii="Consolas" w:hAnsi="Consolas" w:cs="Consolas"/>
                <w:sz w:val="18"/>
                <w:lang w:eastAsia="pt-BR"/>
              </w:rPr>
              <w:t>_SOL</w:t>
            </w:r>
          </w:p>
        </w:tc>
        <w:tc>
          <w:tcPr>
            <w:tcW w:w="1318" w:type="dxa"/>
            <w:gridSpan w:val="2"/>
          </w:tcPr>
          <w:p w14:paraId="1104C079" w14:textId="77777777" w:rsidR="00E11EFB" w:rsidRDefault="00E11EFB" w:rsidP="00CA77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proofErr w:type="gramEnd"/>
            <w:r w:rsidR="00CA7789">
              <w:rPr>
                <w:rFonts w:ascii="Consolas" w:hAnsi="Consolas" w:cs="Consolas"/>
                <w:sz w:val="18"/>
                <w:lang w:eastAsia="pt-BR"/>
              </w:rPr>
              <w:t>50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  <w:gridSpan w:val="3"/>
          </w:tcPr>
          <w:p w14:paraId="7E58A6E3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Motivo da Solicitação</w:t>
            </w:r>
          </w:p>
        </w:tc>
      </w:tr>
      <w:tr w:rsidR="00E11EFB" w14:paraId="0BF2C5EA" w14:textId="77777777" w:rsidTr="00E1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69C349F" w14:textId="77777777" w:rsidR="00E11EFB" w:rsidRPr="00A77EE9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cCCUSTO</w:t>
            </w:r>
            <w:proofErr w:type="gramEnd"/>
          </w:p>
        </w:tc>
        <w:tc>
          <w:tcPr>
            <w:tcW w:w="1318" w:type="dxa"/>
            <w:gridSpan w:val="2"/>
          </w:tcPr>
          <w:p w14:paraId="619BBDE2" w14:textId="77777777" w:rsidR="00E11EFB" w:rsidRDefault="00E11EFB" w:rsidP="00CA77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proofErr w:type="gramEnd"/>
            <w:r w:rsidR="00CA7789">
              <w:rPr>
                <w:rFonts w:ascii="Consolas" w:hAnsi="Consolas" w:cs="Consolas"/>
                <w:sz w:val="18"/>
                <w:lang w:eastAsia="pt-BR"/>
              </w:rPr>
              <w:t>11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  <w:gridSpan w:val="3"/>
          </w:tcPr>
          <w:p w14:paraId="2ED06656" w14:textId="77777777" w:rsidR="00E11EFB" w:rsidRDefault="00E11EFB" w:rsidP="00CA77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Código do </w:t>
            </w:r>
            <w:r w:rsidR="00CA7789">
              <w:rPr>
                <w:rFonts w:ascii="Consolas" w:hAnsi="Consolas" w:cs="Consolas"/>
                <w:sz w:val="18"/>
                <w:lang w:eastAsia="pt-BR"/>
              </w:rPr>
              <w:t>Centro de Custo do Solicitante</w:t>
            </w:r>
          </w:p>
        </w:tc>
      </w:tr>
      <w:tr w:rsidR="00E11EFB" w14:paraId="2D078162" w14:textId="77777777" w:rsidTr="00E11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B9F5F39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CA7789">
              <w:rPr>
                <w:rFonts w:ascii="Consolas" w:hAnsi="Consolas" w:cs="Consolas"/>
                <w:sz w:val="18"/>
                <w:lang w:eastAsia="pt-BR"/>
              </w:rPr>
              <w:t>cXOBS</w:t>
            </w:r>
            <w:proofErr w:type="gramEnd"/>
          </w:p>
        </w:tc>
        <w:tc>
          <w:tcPr>
            <w:tcW w:w="1318" w:type="dxa"/>
            <w:gridSpan w:val="2"/>
          </w:tcPr>
          <w:p w14:paraId="2C14F6E8" w14:textId="77777777" w:rsidR="00E11EFB" w:rsidRDefault="00E11EFB" w:rsidP="00CA77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proofErr w:type="gramEnd"/>
            <w:r w:rsidR="00CA7789">
              <w:rPr>
                <w:rFonts w:ascii="Consolas" w:hAnsi="Consolas" w:cs="Consolas"/>
                <w:sz w:val="18"/>
                <w:lang w:eastAsia="pt-BR"/>
              </w:rPr>
              <w:t>50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6758" w:type="dxa"/>
            <w:gridSpan w:val="3"/>
          </w:tcPr>
          <w:p w14:paraId="3B50FD05" w14:textId="77777777" w:rsidR="00E11EFB" w:rsidRDefault="00CA7789" w:rsidP="00E11EF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Observações adicionais</w:t>
            </w:r>
          </w:p>
        </w:tc>
      </w:tr>
    </w:tbl>
    <w:p w14:paraId="13FB5AE8" w14:textId="77777777" w:rsidR="00144FDA" w:rsidRDefault="00144FDA" w:rsidP="008C564F"/>
    <w:p w14:paraId="2CDB22A4" w14:textId="77777777" w:rsidR="00144FDA" w:rsidRDefault="00144FDA" w:rsidP="008C564F"/>
    <w:p w14:paraId="6DCCB56F" w14:textId="77777777" w:rsidR="00626C62" w:rsidRPr="00A718CE" w:rsidRDefault="00626C62" w:rsidP="00626C62">
      <w:pPr>
        <w:rPr>
          <w:b/>
          <w:i/>
        </w:rPr>
      </w:pPr>
      <w:r w:rsidRPr="00A718CE">
        <w:rPr>
          <w:b/>
          <w:i/>
        </w:rPr>
        <w:t xml:space="preserve">Estrutura básica do arquivo de </w:t>
      </w:r>
      <w:r>
        <w:rPr>
          <w:b/>
          <w:i/>
        </w:rPr>
        <w:t>retorno</w:t>
      </w:r>
      <w:r w:rsidRPr="00A718CE">
        <w:rPr>
          <w:b/>
          <w:i/>
        </w:rPr>
        <w:t>:</w:t>
      </w:r>
    </w:p>
    <w:p w14:paraId="61594494" w14:textId="77777777" w:rsidR="00626C62" w:rsidRDefault="00626C62" w:rsidP="00626C6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1"/>
        <w:gridCol w:w="1334"/>
        <w:gridCol w:w="5869"/>
        <w:gridCol w:w="1525"/>
      </w:tblGrid>
      <w:tr w:rsidR="00626C62" w14:paraId="4F3DFB5D" w14:textId="77777777" w:rsidTr="00A01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8A8D947" w14:textId="77777777" w:rsidR="00626C62" w:rsidRDefault="00626C62" w:rsidP="00A017D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bookmarkStart w:id="30" w:name="_Hlk487017138"/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40A447C5" w14:textId="77777777" w:rsidR="00626C62" w:rsidRDefault="00626C62" w:rsidP="00A017D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869" w:type="dxa"/>
          </w:tcPr>
          <w:p w14:paraId="79621546" w14:textId="77777777" w:rsidR="00626C62" w:rsidRDefault="00626C62" w:rsidP="00A017D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25" w:type="dxa"/>
          </w:tcPr>
          <w:p w14:paraId="42D70DEC" w14:textId="77777777" w:rsidR="00626C62" w:rsidRDefault="00626C62" w:rsidP="00A017D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626C62" w14:paraId="46CF439F" w14:textId="77777777" w:rsidTr="00A0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7E0F674" w14:textId="77777777" w:rsidR="00626C62" w:rsidRPr="00746E15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LRET</w:t>
            </w:r>
          </w:p>
        </w:tc>
        <w:tc>
          <w:tcPr>
            <w:tcW w:w="1334" w:type="dxa"/>
          </w:tcPr>
          <w:p w14:paraId="2C5B878C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Boolean</w:t>
            </w:r>
          </w:p>
        </w:tc>
        <w:tc>
          <w:tcPr>
            <w:tcW w:w="5869" w:type="dxa"/>
          </w:tcPr>
          <w:p w14:paraId="4E6BE3AB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se há erros ou não durante o cadastro</w:t>
            </w:r>
          </w:p>
        </w:tc>
        <w:tc>
          <w:tcPr>
            <w:tcW w:w="1525" w:type="dxa"/>
          </w:tcPr>
          <w:p w14:paraId="1C0A00D9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</w:tr>
      <w:tr w:rsidR="00626C62" w14:paraId="21909104" w14:textId="77777777" w:rsidTr="00A01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8620CD8" w14:textId="77777777" w:rsidR="00626C62" w:rsidRPr="00746E15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proofErr w:type="gramStart"/>
            <w:r w:rsidRPr="00626C62">
              <w:rPr>
                <w:rFonts w:ascii="Consolas" w:hAnsi="Consolas" w:cs="Consolas"/>
                <w:sz w:val="18"/>
                <w:lang w:eastAsia="pt-BR"/>
              </w:rPr>
              <w:t>cNumSol</w:t>
            </w:r>
            <w:proofErr w:type="gramEnd"/>
          </w:p>
        </w:tc>
        <w:tc>
          <w:tcPr>
            <w:tcW w:w="1334" w:type="dxa"/>
          </w:tcPr>
          <w:p w14:paraId="04938B65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</w:p>
        </w:tc>
        <w:tc>
          <w:tcPr>
            <w:tcW w:w="5869" w:type="dxa"/>
          </w:tcPr>
          <w:p w14:paraId="2B575BC3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o ID da solicitação criada no Protheus</w:t>
            </w:r>
          </w:p>
        </w:tc>
        <w:tc>
          <w:tcPr>
            <w:tcW w:w="1525" w:type="dxa"/>
          </w:tcPr>
          <w:p w14:paraId="516818E9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</w:tr>
      <w:tr w:rsidR="00626C62" w14:paraId="2145E02B" w14:textId="77777777" w:rsidTr="00A01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2180F49" w14:textId="77777777" w:rsidR="00626C62" w:rsidRPr="00746E15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CERROS</w:t>
            </w:r>
          </w:p>
        </w:tc>
        <w:tc>
          <w:tcPr>
            <w:tcW w:w="1334" w:type="dxa"/>
          </w:tcPr>
          <w:p w14:paraId="300F2C47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</w:p>
        </w:tc>
        <w:tc>
          <w:tcPr>
            <w:tcW w:w="5869" w:type="dxa"/>
          </w:tcPr>
          <w:p w14:paraId="51226194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a mensagem de erro, quando houver.</w:t>
            </w:r>
          </w:p>
        </w:tc>
        <w:tc>
          <w:tcPr>
            <w:tcW w:w="1525" w:type="dxa"/>
          </w:tcPr>
          <w:p w14:paraId="2F06570A" w14:textId="77777777" w:rsidR="00626C62" w:rsidRDefault="00626C62" w:rsidP="00626C6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</w:p>
        </w:tc>
      </w:tr>
      <w:bookmarkEnd w:id="30"/>
    </w:tbl>
    <w:p w14:paraId="10B59AAE" w14:textId="77777777" w:rsidR="00626C62" w:rsidRDefault="00626C62" w:rsidP="00626C62"/>
    <w:p w14:paraId="21FBBC83" w14:textId="77777777" w:rsidR="00626C62" w:rsidRDefault="00626C62" w:rsidP="008C564F"/>
    <w:p w14:paraId="517BA303" w14:textId="77777777" w:rsidR="00144FDA" w:rsidRDefault="00144FDA" w:rsidP="008C564F"/>
    <w:p w14:paraId="0F29977D" w14:textId="77777777" w:rsidR="00144FDA" w:rsidRDefault="00144FDA" w:rsidP="008C564F"/>
    <w:p w14:paraId="49A55161" w14:textId="77777777" w:rsidR="0080154B" w:rsidRDefault="0080154B" w:rsidP="008C564F"/>
    <w:p w14:paraId="662FCE34" w14:textId="77777777" w:rsidR="0080154B" w:rsidRDefault="0080154B" w:rsidP="008C564F"/>
    <w:p w14:paraId="5306842B" w14:textId="77777777" w:rsidR="0080154B" w:rsidRDefault="0080154B" w:rsidP="008C564F"/>
    <w:p w14:paraId="3C095950" w14:textId="77777777" w:rsidR="0080154B" w:rsidRDefault="0080154B" w:rsidP="008C564F"/>
    <w:p w14:paraId="4DB416EC" w14:textId="77777777" w:rsidR="0080154B" w:rsidRDefault="0080154B" w:rsidP="008C564F"/>
    <w:p w14:paraId="10E032CE" w14:textId="77777777" w:rsidR="0080154B" w:rsidRDefault="0080154B" w:rsidP="008C564F"/>
    <w:p w14:paraId="0409BEDD" w14:textId="77777777" w:rsidR="0080154B" w:rsidRDefault="0080154B" w:rsidP="008C564F"/>
    <w:p w14:paraId="04EBD657" w14:textId="77777777" w:rsidR="0080154B" w:rsidRDefault="0080154B" w:rsidP="008C564F"/>
    <w:p w14:paraId="668A87F8" w14:textId="77777777" w:rsidR="00AF3BA6" w:rsidRDefault="00E03E3F" w:rsidP="008C564F">
      <w:proofErr w:type="gramStart"/>
      <w:r>
        <w:lastRenderedPageBreak/>
        <w:t>A Seguir</w:t>
      </w:r>
      <w:proofErr w:type="gramEnd"/>
      <w:r>
        <w:t xml:space="preserve"> será mostrar um exemplo de utilização.</w:t>
      </w:r>
    </w:p>
    <w:p w14:paraId="6B8F100E" w14:textId="77777777" w:rsidR="00E03E3F" w:rsidRDefault="00E03E3F" w:rsidP="008C564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2C9EEDF6" w14:textId="77777777" w:rsidTr="00D029F7">
        <w:tc>
          <w:tcPr>
            <w:tcW w:w="9889" w:type="dxa"/>
            <w:shd w:val="clear" w:color="auto" w:fill="C6D9F1" w:themeFill="text2" w:themeFillTint="33"/>
          </w:tcPr>
          <w:p w14:paraId="6A67D68E" w14:textId="77777777" w:rsidR="00D029F7" w:rsidRPr="00F56BFA" w:rsidRDefault="00575388" w:rsidP="00F56BFA">
            <w:pPr>
              <w:rPr>
                <w:b/>
                <w:i/>
              </w:rPr>
            </w:pPr>
            <w:bookmarkStart w:id="31" w:name="_Hlk487017778"/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>XML Envio</w:t>
            </w:r>
          </w:p>
        </w:tc>
      </w:tr>
      <w:tr w:rsidR="00D029F7" w:rsidRPr="00F56BFA" w14:paraId="2B59348D" w14:textId="77777777" w:rsidTr="00D029F7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80154B" w:rsidRPr="0080154B" w14:paraId="1458B5EE" w14:textId="77777777" w:rsidTr="0080154B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681BD12E" w14:textId="77777777" w:rsidR="0080154B" w:rsidRPr="0080154B" w:rsidRDefault="0080154B" w:rsidP="0080154B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0E34B13F" w14:textId="77777777" w:rsidR="0080154B" w:rsidRPr="0080154B" w:rsidRDefault="0080154B" w:rsidP="0080154B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80154B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16808812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p w14:paraId="5BF0C745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&lt;?xml</w:t>
                  </w:r>
                  <w:proofErr w:type="gramEnd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version="1.0" encoding="utf-8"?"</w:t>
                  </w:r>
                </w:p>
                <w:p w14:paraId="3F198CC4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</w:t>
                  </w:r>
                  <w:proofErr w:type="gramStart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soap:Envelope</w:t>
                  </w:r>
                  <w:proofErr w:type="gramEnd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xmlns:xsi="http://www.w3.org/2001/XMLSchema-instance" </w:t>
                  </w:r>
                </w:p>
                <w:p w14:paraId="523A07DB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xmlns</w:t>
                  </w:r>
                  <w:proofErr w:type="gramEnd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:xsd="http://www.w3.org/2001/XMLSchema" </w:t>
                  </w:r>
                </w:p>
                <w:p w14:paraId="174C2F6F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xmlns:soap</w:t>
                  </w:r>
                  <w:proofErr w:type="gramEnd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="http://schemas.xmlsoap.org/soap/envelope/"&gt;</w:t>
                  </w:r>
                </w:p>
                <w:p w14:paraId="60C464C1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</w:t>
                  </w:r>
                  <w:proofErr w:type="gramStart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soap:Body</w:t>
                  </w:r>
                  <w:proofErr w:type="gramEnd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&gt;</w:t>
                  </w:r>
                </w:p>
                <w:p w14:paraId="695A1920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&lt;CADSOLICITACAOCOMPRA&gt;</w:t>
                  </w:r>
                </w:p>
                <w:p w14:paraId="4082D8BC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&lt;CCOMPRADOR&gt;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&lt;/CCOMPRADOR&gt;</w:t>
                  </w:r>
                </w:p>
                <w:p w14:paraId="76C184A7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&lt;CEMISSAO&gt;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&lt;/CEMISSAO&gt;</w:t>
                  </w:r>
                </w:p>
                <w:p w14:paraId="790AEB22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&lt;CEMPRESA&gt;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&lt;/CEMPRESA&gt;</w:t>
                  </w:r>
                </w:p>
                <w:p w14:paraId="32EB69EB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&lt;CFILENT&gt;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&lt;/CFILENT&gt;</w:t>
                  </w:r>
                </w:p>
                <w:p w14:paraId="0C4B2BE0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&lt;CID_FLUIG&gt;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&lt;/CID_FLUIG&gt;</w:t>
                  </w:r>
                </w:p>
                <w:p w14:paraId="3ADED923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&lt;CPARFIL&gt;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&lt;/CPARFIL&gt;</w:t>
                  </w:r>
                </w:p>
                <w:p w14:paraId="123CE65D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&lt;CSOLICITANTE&gt;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&lt;/CSOLICITANTE&gt;</w:t>
                  </w:r>
                </w:p>
                <w:p w14:paraId="455E3EAC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&lt;CXIMG&gt;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&lt;/CXIMG&gt;</w:t>
                  </w:r>
                </w:p>
                <w:p w14:paraId="4B9731DD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&lt;PRODUTOS&gt;</w:t>
                  </w:r>
                </w:p>
                <w:p w14:paraId="0260BBE9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&lt;WSPRODUTOSSOLICITACAOCOMPRA&gt;</w:t>
                  </w:r>
                </w:p>
                <w:p w14:paraId="54159E34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&lt;CCCUSTO&gt;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&lt;/CCCUSTO&gt;</w:t>
                  </w:r>
                </w:p>
                <w:p w14:paraId="5C631273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&lt;CMOTIVO_SOL&gt;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&lt;/CMOTIVO_SOL&gt;</w:t>
                  </w:r>
                </w:p>
                <w:p w14:paraId="5FC7A349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&lt;CPRODUTO&gt;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&lt;/CPRODUTO&gt;</w:t>
                  </w:r>
                </w:p>
                <w:p w14:paraId="08D01BBD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&lt;CUM&gt;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&lt;/CUM&gt;</w:t>
                  </w:r>
                </w:p>
                <w:p w14:paraId="32C4CA92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&lt;CXOBS&gt;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&lt;/CXOBS&gt;</w:t>
                  </w:r>
                </w:p>
                <w:p w14:paraId="429C239F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&lt;NPRECO&gt;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FLOAT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&lt;/NPRECO&gt;</w:t>
                  </w:r>
                </w:p>
                <w:p w14:paraId="7B0F69C4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   &lt;NQUANTIDADE&gt;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pt-BR"/>
                    </w:rPr>
                    <w:t>FLOAT</w:t>
                  </w: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&lt;/NQUANTIDADE&gt;</w:t>
                  </w:r>
                </w:p>
                <w:p w14:paraId="195990B2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   &lt;/WSPRODUTOSSOLICITACAOCOMPRA&gt;</w:t>
                  </w:r>
                </w:p>
                <w:p w14:paraId="1C10C652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&lt;WSPRODUTOSSOLICITACAOCOMPRA&gt;</w:t>
                  </w:r>
                </w:p>
                <w:p w14:paraId="4A950078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&lt;CCCUSTO&gt;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&lt;/CCCUSTO&gt;</w:t>
                  </w:r>
                </w:p>
                <w:p w14:paraId="513FDCC6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&lt;CMOTIVO_SOL&gt;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&lt;/CMOTIVO_SOL&gt;</w:t>
                  </w:r>
                </w:p>
                <w:p w14:paraId="1A058853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&lt;CPRODUTO&gt;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&lt;/CPRODUTO&gt;</w:t>
                  </w:r>
                </w:p>
                <w:p w14:paraId="614B9D4F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&lt;CUM&gt;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&lt;/CUM&gt;</w:t>
                  </w:r>
                </w:p>
                <w:p w14:paraId="2CDED2A4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&lt;CXOBS&gt;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STRING</w:t>
                  </w: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&lt;/CXOBS&gt;</w:t>
                  </w:r>
                </w:p>
                <w:p w14:paraId="7B43A97A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&lt;NPRECO&gt;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FLOAT</w:t>
                  </w: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&lt;/NPRECO&gt;</w:t>
                  </w:r>
                </w:p>
                <w:p w14:paraId="6DC9AD98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   &lt;NQUANTIDADE&gt;</w:t>
                  </w:r>
                  <w:r w:rsidRPr="0080154B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sz w:val="20"/>
                      <w:szCs w:val="20"/>
                      <w:lang w:eastAsia="pt-BR"/>
                    </w:rPr>
                    <w:t>FLOAT</w:t>
                  </w: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>&lt;/NQUANTIDADE&gt;</w:t>
                  </w:r>
                </w:p>
                <w:p w14:paraId="6D159F38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pt-BR"/>
                    </w:rPr>
                    <w:t xml:space="preserve">         &lt;/WSPRODUTOSSOLICITACAOCOMPRA&gt;</w:t>
                  </w:r>
                </w:p>
                <w:p w14:paraId="718A230C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   &lt;/PRODUTOS&gt;</w:t>
                  </w:r>
                </w:p>
                <w:p w14:paraId="5B6F7F5D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  &lt;/CADSOLICITACAOCOMPRA&gt;</w:t>
                  </w:r>
                </w:p>
                <w:p w14:paraId="5F76044D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</w:t>
                  </w:r>
                  <w:proofErr w:type="gramStart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soap:Body</w:t>
                  </w:r>
                  <w:proofErr w:type="gramEnd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&gt;</w:t>
                  </w:r>
                </w:p>
                <w:p w14:paraId="4D8FDEEE" w14:textId="77777777" w:rsidR="0080154B" w:rsidRPr="0080154B" w:rsidRDefault="0080154B" w:rsidP="0080154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&lt;/</w:t>
                  </w:r>
                  <w:proofErr w:type="gramStart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soap:Envelope</w:t>
                  </w:r>
                  <w:proofErr w:type="gramEnd"/>
                  <w:r w:rsidRPr="0080154B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&gt;</w:t>
                  </w:r>
                </w:p>
                <w:p w14:paraId="23682BF3" w14:textId="77777777" w:rsidR="0080154B" w:rsidRPr="0080154B" w:rsidRDefault="0080154B" w:rsidP="0080154B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80154B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6E6ADACC" w14:textId="77777777" w:rsidR="0080154B" w:rsidRPr="0080154B" w:rsidRDefault="0080154B" w:rsidP="0080154B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2A481BA4" w14:textId="77777777" w:rsidR="00D029F7" w:rsidRPr="00F56BFA" w:rsidRDefault="00D029F7" w:rsidP="000E3F02">
            <w:pPr>
              <w:pStyle w:val="HTMLPreformatted"/>
            </w:pPr>
          </w:p>
        </w:tc>
      </w:tr>
      <w:bookmarkEnd w:id="31"/>
    </w:tbl>
    <w:p w14:paraId="1841D420" w14:textId="77777777" w:rsidR="00A7767F" w:rsidRDefault="00A7767F" w:rsidP="00A7767F"/>
    <w:p w14:paraId="30738D5E" w14:textId="77777777" w:rsidR="000E3F02" w:rsidRDefault="000E3F02" w:rsidP="00A7767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7E65594E" w14:textId="77777777" w:rsidTr="00A40E99">
        <w:tc>
          <w:tcPr>
            <w:tcW w:w="9889" w:type="dxa"/>
            <w:shd w:val="clear" w:color="auto" w:fill="C6D9F1" w:themeFill="text2" w:themeFillTint="33"/>
          </w:tcPr>
          <w:p w14:paraId="5C031C66" w14:textId="77777777" w:rsidR="00D029F7" w:rsidRPr="00F56BFA" w:rsidRDefault="00575388" w:rsidP="00D029F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 xml:space="preserve">XML </w:t>
            </w:r>
            <w:r w:rsidR="00D029F7">
              <w:rPr>
                <w:b/>
                <w:i/>
              </w:rPr>
              <w:t>Retorno</w:t>
            </w:r>
          </w:p>
        </w:tc>
      </w:tr>
      <w:tr w:rsidR="00D029F7" w:rsidRPr="00F56BFA" w14:paraId="3C13C34C" w14:textId="77777777" w:rsidTr="00A40E99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C87109" w:rsidRPr="00C87109" w14:paraId="1B3D2070" w14:textId="77777777" w:rsidTr="00C87109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112006E4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14B50E8E" w14:textId="77777777" w:rsidR="00C87109" w:rsidRPr="00C87109" w:rsidRDefault="00C87109" w:rsidP="00C87109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00FC1A22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"/>
                    <w:gridCol w:w="9480"/>
                  </w:tblGrid>
                  <w:tr w:rsidR="000E3F02" w14:paraId="3F91DA2F" w14:textId="77777777" w:rsidTr="000E3F02">
                    <w:trPr>
                      <w:tblCellSpacing w:w="0" w:type="dxa"/>
                      <w:jc w:val="center"/>
                    </w:trPr>
                    <w:tc>
                      <w:tcPr>
                        <w:tcW w:w="150" w:type="dxa"/>
                        <w:shd w:val="clear" w:color="auto" w:fill="F9F9F9"/>
                        <w:vAlign w:val="center"/>
                        <w:hideMark/>
                      </w:tcPr>
                      <w:p w14:paraId="628334D6" w14:textId="77777777" w:rsidR="000E3F02" w:rsidRDefault="000E3F02" w:rsidP="000E3F02">
                        <w:pPr>
                          <w:jc w:val="left"/>
                          <w:rPr>
                            <w:rFonts w:ascii="Times New Roman" w:hAnsi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11235" w:type="dxa"/>
                        <w:shd w:val="clear" w:color="auto" w:fill="F9F9F9"/>
                        <w:vAlign w:val="center"/>
                        <w:hideMark/>
                      </w:tcPr>
                      <w:p w14:paraId="5E8ECF35" w14:textId="77777777" w:rsidR="000E3F02" w:rsidRDefault="000E3F02" w:rsidP="0080154B">
                        <w:pPr>
                          <w:pStyle w:val="z-TopofForm"/>
                          <w:jc w:val="both"/>
                        </w:pPr>
                        <w:r>
                          <w:t>Parte superior do formulário</w:t>
                        </w:r>
                      </w:p>
                      <w:p w14:paraId="27B004EA" w14:textId="77777777" w:rsidR="0080154B" w:rsidRPr="0080154B" w:rsidRDefault="0080154B" w:rsidP="00801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proofErr w:type="gramStart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&lt;?xml</w:t>
                        </w:r>
                        <w:proofErr w:type="gramEnd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version="1.0" encoding="utf-8"?"</w:t>
                        </w:r>
                      </w:p>
                      <w:p w14:paraId="26B944A0" w14:textId="77777777" w:rsidR="0080154B" w:rsidRPr="0080154B" w:rsidRDefault="0080154B" w:rsidP="00801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</w:t>
                        </w:r>
                        <w:proofErr w:type="gramStart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soap:Envelope</w:t>
                        </w:r>
                        <w:proofErr w:type="gramEnd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xmlns:xsi="http://www.w3.org/2001/XMLSchema-instance" </w:t>
                        </w:r>
                      </w:p>
                      <w:p w14:paraId="2C8A69C5" w14:textId="77777777" w:rsidR="0080154B" w:rsidRPr="0080154B" w:rsidRDefault="0080154B" w:rsidP="00801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proofErr w:type="gramStart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xmlns</w:t>
                        </w:r>
                        <w:proofErr w:type="gramEnd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:xsd="http://www.w3.org/2001/XMLSchema" </w:t>
                        </w:r>
                      </w:p>
                      <w:p w14:paraId="55087485" w14:textId="77777777" w:rsidR="0080154B" w:rsidRPr="0080154B" w:rsidRDefault="0080154B" w:rsidP="00801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proofErr w:type="gramStart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xmlns:soap</w:t>
                        </w:r>
                        <w:proofErr w:type="gramEnd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="http://schemas.xmlsoap.org/soap/envelope/"&gt;</w:t>
                        </w:r>
                      </w:p>
                      <w:p w14:paraId="406AF6DF" w14:textId="77777777" w:rsidR="0080154B" w:rsidRPr="0080154B" w:rsidRDefault="0080154B" w:rsidP="00801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</w:t>
                        </w:r>
                        <w:proofErr w:type="gramStart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soap:Body</w:t>
                        </w:r>
                        <w:proofErr w:type="gramEnd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&gt;</w:t>
                        </w:r>
                      </w:p>
                      <w:p w14:paraId="628D99B5" w14:textId="77777777" w:rsidR="0080154B" w:rsidRPr="0080154B" w:rsidRDefault="0080154B" w:rsidP="00801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&lt;RETORNOSOLICITACAOCOMPRA&gt;</w:t>
                        </w:r>
                      </w:p>
                      <w:p w14:paraId="6D4EA6A4" w14:textId="77777777" w:rsidR="0080154B" w:rsidRPr="0080154B" w:rsidRDefault="0080154B" w:rsidP="00801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&lt;CERROS&gt;</w:t>
                        </w:r>
                        <w:r w:rsidRPr="0080154B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&lt;/CERROS&gt;</w:t>
                        </w:r>
                      </w:p>
                      <w:p w14:paraId="7D5BE560" w14:textId="77777777" w:rsidR="0080154B" w:rsidRPr="0080154B" w:rsidRDefault="0080154B" w:rsidP="00801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&lt;CNUMSOL&gt;</w:t>
                        </w:r>
                        <w:r w:rsidRPr="0080154B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&lt;/CNUMSOL&gt;</w:t>
                        </w:r>
                      </w:p>
                      <w:p w14:paraId="497B8132" w14:textId="77777777" w:rsidR="0080154B" w:rsidRPr="0080154B" w:rsidRDefault="0080154B" w:rsidP="00801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&lt;LRET&gt;</w:t>
                        </w:r>
                        <w:r w:rsidRPr="0080154B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BOOLEAN</w:t>
                        </w:r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&lt;/LRET&gt;</w:t>
                        </w:r>
                      </w:p>
                      <w:p w14:paraId="2218359B" w14:textId="77777777" w:rsidR="0080154B" w:rsidRPr="0080154B" w:rsidRDefault="0080154B" w:rsidP="00801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&lt;/RETORNOSOLICITACAOCOMPRA&gt;</w:t>
                        </w:r>
                      </w:p>
                      <w:p w14:paraId="15CD3801" w14:textId="77777777" w:rsidR="0080154B" w:rsidRPr="0080154B" w:rsidRDefault="0080154B" w:rsidP="00801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</w:t>
                        </w:r>
                        <w:proofErr w:type="gramStart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soap:Body</w:t>
                        </w:r>
                        <w:proofErr w:type="gramEnd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&gt;</w:t>
                        </w:r>
                      </w:p>
                      <w:p w14:paraId="7CEA36C8" w14:textId="77777777" w:rsidR="000E3F02" w:rsidRDefault="0080154B" w:rsidP="00801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i/>
                            <w:iCs/>
                          </w:rPr>
                        </w:pPr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</w:t>
                        </w:r>
                        <w:proofErr w:type="gramStart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soap:Envelope</w:t>
                        </w:r>
                        <w:proofErr w:type="gramEnd"/>
                        <w:r w:rsidRPr="0080154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&gt;</w:t>
                        </w:r>
                        <w:r w:rsidR="000E3F02">
                          <w:t xml:space="preserve">               </w:t>
                        </w:r>
                      </w:p>
                      <w:p w14:paraId="40448E3E" w14:textId="77777777" w:rsidR="000E3F02" w:rsidRDefault="000E3F02" w:rsidP="000E3F02">
                        <w:pPr>
                          <w:pStyle w:val="z-BottomofForm"/>
                          <w:jc w:val="both"/>
                        </w:pPr>
                        <w:r>
                          <w:lastRenderedPageBreak/>
                          <w:t>Parte inferior do formulário</w:t>
                        </w:r>
                      </w:p>
                      <w:p w14:paraId="2111B678" w14:textId="77777777" w:rsidR="000E3F02" w:rsidRDefault="000E3F02" w:rsidP="000E3F0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96C0694" w14:textId="77777777" w:rsidR="00C87109" w:rsidRPr="00C87109" w:rsidRDefault="000E3F02" w:rsidP="00C87109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lastRenderedPageBreak/>
                    <w:t xml:space="preserve"> </w:t>
                  </w:r>
                  <w:r w:rsidR="00C87109"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inferior do formulário</w:t>
                  </w:r>
                </w:p>
                <w:p w14:paraId="20453CE0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131231F8" w14:textId="77777777" w:rsidR="00D029F7" w:rsidRPr="00CF6734" w:rsidRDefault="00D029F7" w:rsidP="00FB6F14">
            <w:pPr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bookmarkEnd w:id="26"/>
    </w:tbl>
    <w:p w14:paraId="5D380A08" w14:textId="77777777" w:rsidR="000D030B" w:rsidRPr="006F7B53" w:rsidRDefault="000D030B" w:rsidP="008E5C13"/>
    <w:p w14:paraId="49E5C36D" w14:textId="77777777" w:rsidR="00C60C8F" w:rsidRDefault="00C60C8F" w:rsidP="008E5C13"/>
    <w:p w14:paraId="0E87035E" w14:textId="77777777" w:rsidR="00C75457" w:rsidRDefault="00C75457" w:rsidP="00C75457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32" w:name="_Toc472612585"/>
      <w:r>
        <w:rPr>
          <w:rFonts w:cs="Tahoma"/>
        </w:rPr>
        <w:t xml:space="preserve">Arquivos de Programas Fonte </w:t>
      </w:r>
      <w:r w:rsidR="00D4369A">
        <w:rPr>
          <w:rFonts w:cs="Tahoma"/>
        </w:rPr>
        <w:t>/ Tabelas</w:t>
      </w:r>
      <w:bookmarkEnd w:id="32"/>
      <w:r w:rsidR="00D4369A">
        <w:rPr>
          <w:rFonts w:cs="Tahoma"/>
        </w:rPr>
        <w:t xml:space="preserve"> </w:t>
      </w:r>
    </w:p>
    <w:p w14:paraId="6C98EDA9" w14:textId="77777777" w:rsidR="00C75457" w:rsidRDefault="00C75457" w:rsidP="008E5C13"/>
    <w:p w14:paraId="41E2554B" w14:textId="77777777" w:rsidR="00C75457" w:rsidRDefault="00C75457" w:rsidP="008E5C13">
      <w:r>
        <w:t xml:space="preserve">Para que funcione corretamente o WebService, é preciso a compilação no </w:t>
      </w:r>
      <w:r w:rsidR="003577EE">
        <w:t>RPO</w:t>
      </w:r>
      <w:r>
        <w:t xml:space="preserve"> do Protheus dos seguintes arquivos:</w:t>
      </w:r>
    </w:p>
    <w:p w14:paraId="22EF037A" w14:textId="77777777" w:rsidR="00C75457" w:rsidRDefault="00C75457" w:rsidP="008E5C13"/>
    <w:p w14:paraId="46652202" w14:textId="77777777" w:rsidR="00C75457" w:rsidRDefault="00C75457" w:rsidP="008E5C13">
      <w:r>
        <w:t xml:space="preserve">- </w:t>
      </w:r>
      <w:proofErr w:type="gramStart"/>
      <w:r>
        <w:t>WS_INT</w:t>
      </w:r>
      <w:r w:rsidR="00C87109">
        <w:t>FLUIG</w:t>
      </w:r>
      <w:r>
        <w:t>.prw :</w:t>
      </w:r>
      <w:proofErr w:type="gramEnd"/>
      <w:r>
        <w:t xml:space="preserve"> Definição dos serviço, métodos e funções do WebService.</w:t>
      </w:r>
    </w:p>
    <w:p w14:paraId="30D67388" w14:textId="77777777" w:rsidR="008E5C13" w:rsidRDefault="0098471D" w:rsidP="000E3F02">
      <w:r>
        <w:t xml:space="preserve">- </w:t>
      </w:r>
      <w:proofErr w:type="gramStart"/>
      <w:r w:rsidR="0080154B" w:rsidRPr="0080154B">
        <w:t>UWSFLG21</w:t>
      </w:r>
      <w:r w:rsidR="00C75457">
        <w:t>.prw :</w:t>
      </w:r>
      <w:proofErr w:type="gramEnd"/>
      <w:r w:rsidR="00C75457">
        <w:t xml:space="preserve"> </w:t>
      </w:r>
      <w:r w:rsidR="00C16FAD">
        <w:t xml:space="preserve">Fonte responsável por fazer </w:t>
      </w:r>
      <w:r w:rsidR="00CF44CE">
        <w:t xml:space="preserve">a </w:t>
      </w:r>
      <w:r>
        <w:t>busca</w:t>
      </w:r>
      <w:r w:rsidR="00CF44CE">
        <w:t xml:space="preserve"> dos </w:t>
      </w:r>
      <w:r>
        <w:t>produtos</w:t>
      </w:r>
      <w:r w:rsidR="00C546CB">
        <w:t>, na tabela</w:t>
      </w:r>
      <w:r>
        <w:t>s</w:t>
      </w:r>
      <w:r w:rsidR="00C546CB">
        <w:t xml:space="preserve"> </w:t>
      </w:r>
      <w:r w:rsidR="000E3F02">
        <w:t>SC1.</w:t>
      </w:r>
    </w:p>
    <w:p w14:paraId="2E1AE2DA" w14:textId="77777777" w:rsidR="00D4369A" w:rsidRDefault="00D4369A" w:rsidP="00D4369A">
      <w:pPr>
        <w:jc w:val="left"/>
      </w:pPr>
    </w:p>
    <w:sectPr w:rsidR="00D4369A" w:rsidSect="00EC34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2269" w:right="850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7E073" w14:textId="77777777" w:rsidR="0052262C" w:rsidRDefault="0052262C" w:rsidP="00CA5701">
      <w:r>
        <w:separator/>
      </w:r>
    </w:p>
  </w:endnote>
  <w:endnote w:type="continuationSeparator" w:id="0">
    <w:p w14:paraId="07022043" w14:textId="77777777" w:rsidR="0052262C" w:rsidRDefault="0052262C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3DBCD" w14:textId="77777777" w:rsidR="00A017D1" w:rsidRDefault="00A017D1" w:rsidP="00E261D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64CB23B" wp14:editId="375E4672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C75D902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6C1420E" wp14:editId="2F0FE73B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2345A6" w14:textId="77777777" w:rsidR="00A017D1" w:rsidRPr="000239F1" w:rsidRDefault="00A017D1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9E3E3D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A017D1" w:rsidRPr="000239F1" w:rsidRDefault="00A017D1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0269B9A" wp14:editId="342C1C44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4EA63CE" w14:textId="77777777" w:rsidR="00A017D1" w:rsidRPr="00B2520C" w:rsidRDefault="00A017D1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47636">
                            <w:rPr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3D55348"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A017D1" w:rsidRPr="00B2520C" w:rsidRDefault="00A017D1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80154B">
                      <w:rPr>
                        <w:noProof/>
                        <w:sz w:val="20"/>
                        <w:szCs w:val="20"/>
                      </w:rPr>
                      <w:t>6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FE9DA" w14:textId="77777777" w:rsidR="00A017D1" w:rsidRPr="0053491F" w:rsidRDefault="00A017D1" w:rsidP="00CA570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B4534D2" wp14:editId="49082724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ED83169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8D27B86" wp14:editId="1DD9AFA7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A31D9F" w14:textId="77777777" w:rsidR="00A017D1" w:rsidRPr="00B2520C" w:rsidRDefault="00A017D1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ACB4A22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A017D1" w:rsidRPr="00B2520C" w:rsidRDefault="00A017D1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33469B1" wp14:editId="4CC784D7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571DCB5" w14:textId="77777777" w:rsidR="00A017D1" w:rsidRPr="00B2520C" w:rsidRDefault="00A017D1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47636"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5B561F"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A017D1" w:rsidRPr="00B2520C" w:rsidRDefault="00A017D1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80154B">
                      <w:rPr>
                        <w:noProof/>
                        <w:sz w:val="20"/>
                        <w:szCs w:val="20"/>
                      </w:rPr>
                      <w:t>5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D400845" wp14:editId="3C8A0294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C066B23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6F099" w14:textId="77777777" w:rsidR="0052262C" w:rsidRDefault="0052262C" w:rsidP="00CA5701">
      <w:r>
        <w:separator/>
      </w:r>
    </w:p>
  </w:footnote>
  <w:footnote w:type="continuationSeparator" w:id="0">
    <w:p w14:paraId="22AC9AB0" w14:textId="77777777" w:rsidR="0052262C" w:rsidRDefault="0052262C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CE76A" w14:textId="77777777" w:rsidR="00A017D1" w:rsidRPr="00887F50" w:rsidRDefault="00A017D1" w:rsidP="005D5B9D">
    <w:pPr>
      <w:pStyle w:val="Header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710464" behindDoc="1" locked="0" layoutInCell="1" allowOverlap="1" wp14:anchorId="1294C550" wp14:editId="70623EB0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40BE1B9" wp14:editId="56DF2C6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B8FEC7" w14:textId="77777777" w:rsidR="00A017D1" w:rsidRPr="005D5B9D" w:rsidRDefault="00A017D1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04C31F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A017D1" w:rsidRPr="005D5B9D" w:rsidRDefault="00A017D1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684862" behindDoc="1" locked="0" layoutInCell="1" allowOverlap="1" wp14:anchorId="4AB66B97" wp14:editId="534A5E57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B6BCA0" w14:textId="77777777" w:rsidR="00A017D1" w:rsidRDefault="00A017D1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7120B51" wp14:editId="3A4908DA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C6126" w14:textId="77777777" w:rsidR="00A017D1" w:rsidRPr="00514315" w:rsidRDefault="00A017D1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829DFC3"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A017D1" w:rsidRPr="00514315" w:rsidRDefault="00A017D1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1EE578A7" wp14:editId="64524FE5">
          <wp:extent cx="246380" cy="8077835"/>
          <wp:effectExtent l="19050" t="0" r="1270" b="0"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F1FB4" w14:textId="77777777" w:rsidR="00A017D1" w:rsidRPr="00887F50" w:rsidRDefault="00A017D1" w:rsidP="00BC2B52">
    <w:pPr>
      <w:pStyle w:val="Header"/>
      <w:rPr>
        <w:b/>
        <w:color w:val="FFFFFF" w:themeColor="background1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44CFEAFE" wp14:editId="7776F434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983583E" wp14:editId="2EDD04FC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793FEA" w14:textId="77777777" w:rsidR="00A017D1" w:rsidRPr="005D5B9D" w:rsidRDefault="00A017D1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E79C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A017D1" w:rsidRPr="005D5B9D" w:rsidRDefault="00A017D1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3837" behindDoc="1" locked="0" layoutInCell="1" allowOverlap="1" wp14:anchorId="701515CE" wp14:editId="73F26D0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48001ED" w14:textId="77777777" w:rsidR="00A017D1" w:rsidRPr="00887F50" w:rsidRDefault="00A017D1" w:rsidP="00AF1377">
    <w:pPr>
      <w:pStyle w:val="Header"/>
      <w:ind w:firstLine="2127"/>
      <w:rPr>
        <w:b/>
        <w:color w:val="FFFFFF" w:themeColor="background1"/>
        <w:sz w:val="32"/>
        <w:szCs w:val="32"/>
      </w:rPr>
    </w:pPr>
  </w:p>
  <w:p w14:paraId="0DD6AA28" w14:textId="77777777" w:rsidR="00A017D1" w:rsidRDefault="00A017D1" w:rsidP="004E04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2774A" w14:textId="77777777" w:rsidR="00A017D1" w:rsidRDefault="00A017D1">
    <w:pPr>
      <w:pStyle w:val="Header"/>
    </w:pPr>
    <w:r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1591B47F" wp14:editId="11C61F9E">
          <wp:simplePos x="0" y="0"/>
          <wp:positionH relativeFrom="column">
            <wp:posOffset>-707390</wp:posOffset>
          </wp:positionH>
          <wp:positionV relativeFrom="paragraph">
            <wp:posOffset>-460375</wp:posOffset>
          </wp:positionV>
          <wp:extent cx="7562850" cy="10693129"/>
          <wp:effectExtent l="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31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61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53F009E"/>
    <w:multiLevelType w:val="hybridMultilevel"/>
    <w:tmpl w:val="D71C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827E1"/>
    <w:multiLevelType w:val="hybridMultilevel"/>
    <w:tmpl w:val="35623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8390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0A26140D"/>
    <w:multiLevelType w:val="hybridMultilevel"/>
    <w:tmpl w:val="C854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66503"/>
    <w:multiLevelType w:val="hybridMultilevel"/>
    <w:tmpl w:val="EFBA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1655B"/>
    <w:multiLevelType w:val="hybridMultilevel"/>
    <w:tmpl w:val="1B5AD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8">
    <w:nsid w:val="0F4E6905"/>
    <w:multiLevelType w:val="hybridMultilevel"/>
    <w:tmpl w:val="527E2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40AAB"/>
    <w:multiLevelType w:val="hybridMultilevel"/>
    <w:tmpl w:val="4B58E44C"/>
    <w:lvl w:ilvl="0" w:tplc="1C3A330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63234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175724B7"/>
    <w:multiLevelType w:val="hybridMultilevel"/>
    <w:tmpl w:val="5A2E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110C1"/>
    <w:multiLevelType w:val="hybridMultilevel"/>
    <w:tmpl w:val="C2E2D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F26B3"/>
    <w:multiLevelType w:val="hybridMultilevel"/>
    <w:tmpl w:val="A0BCB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8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9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B8A5739"/>
    <w:multiLevelType w:val="hybridMultilevel"/>
    <w:tmpl w:val="E5FC9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D3DA5"/>
    <w:multiLevelType w:val="hybridMultilevel"/>
    <w:tmpl w:val="5A3E5E66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E6D2B8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42876C15"/>
    <w:multiLevelType w:val="hybridMultilevel"/>
    <w:tmpl w:val="6CE623C0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4D895563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cs="Times New Roman" w:hint="default"/>
      </w:rPr>
    </w:lvl>
  </w:abstractNum>
  <w:abstractNum w:abstractNumId="26">
    <w:nsid w:val="52F13232"/>
    <w:multiLevelType w:val="hybridMultilevel"/>
    <w:tmpl w:val="B29E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A2A534E"/>
    <w:multiLevelType w:val="hybridMultilevel"/>
    <w:tmpl w:val="4022E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145F7"/>
    <w:multiLevelType w:val="hybridMultilevel"/>
    <w:tmpl w:val="D4A09BC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E532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EB737EE"/>
    <w:multiLevelType w:val="hybridMultilevel"/>
    <w:tmpl w:val="AE3CA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E19E1"/>
    <w:multiLevelType w:val="hybridMultilevel"/>
    <w:tmpl w:val="288A9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337BF"/>
    <w:multiLevelType w:val="hybridMultilevel"/>
    <w:tmpl w:val="D41CD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0"/>
  </w:num>
  <w:num w:numId="4">
    <w:abstractNumId w:val="18"/>
  </w:num>
  <w:num w:numId="5">
    <w:abstractNumId w:val="27"/>
  </w:num>
  <w:num w:numId="6">
    <w:abstractNumId w:val="32"/>
  </w:num>
  <w:num w:numId="7">
    <w:abstractNumId w:val="17"/>
  </w:num>
  <w:num w:numId="8">
    <w:abstractNumId w:val="7"/>
  </w:num>
  <w:num w:numId="9">
    <w:abstractNumId w:val="14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1"/>
  </w:num>
  <w:num w:numId="16">
    <w:abstractNumId w:val="35"/>
  </w:num>
  <w:num w:numId="17">
    <w:abstractNumId w:val="33"/>
  </w:num>
  <w:num w:numId="18">
    <w:abstractNumId w:val="12"/>
  </w:num>
  <w:num w:numId="19">
    <w:abstractNumId w:val="1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31"/>
  </w:num>
  <w:num w:numId="25">
    <w:abstractNumId w:val="6"/>
  </w:num>
  <w:num w:numId="26">
    <w:abstractNumId w:val="21"/>
  </w:num>
  <w:num w:numId="27">
    <w:abstractNumId w:val="23"/>
  </w:num>
  <w:num w:numId="28">
    <w:abstractNumId w:val="4"/>
  </w:num>
  <w:num w:numId="29">
    <w:abstractNumId w:val="5"/>
  </w:num>
  <w:num w:numId="30">
    <w:abstractNumId w:val="3"/>
  </w:num>
  <w:num w:numId="31">
    <w:abstractNumId w:val="0"/>
  </w:num>
  <w:num w:numId="32">
    <w:abstractNumId w:val="9"/>
  </w:num>
  <w:num w:numId="33">
    <w:abstractNumId w:val="26"/>
  </w:num>
  <w:num w:numId="34">
    <w:abstractNumId w:val="2"/>
  </w:num>
  <w:num w:numId="35">
    <w:abstractNumId w:val="28"/>
  </w:num>
  <w:num w:numId="36">
    <w:abstractNumId w:val="29"/>
  </w:num>
  <w:num w:numId="37">
    <w:abstractNumId w:val="34"/>
  </w:num>
  <w:num w:numId="38">
    <w:abstractNumId w:val="15"/>
  </w:num>
  <w:num w:numId="39">
    <w:abstractNumId w:val="11"/>
  </w:num>
  <w:num w:numId="40">
    <w:abstractNumId w:val="2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0796C"/>
    <w:rsid w:val="000104FA"/>
    <w:rsid w:val="000109E6"/>
    <w:rsid w:val="00010D58"/>
    <w:rsid w:val="0001111A"/>
    <w:rsid w:val="00011350"/>
    <w:rsid w:val="00011FF5"/>
    <w:rsid w:val="000120C5"/>
    <w:rsid w:val="00012F31"/>
    <w:rsid w:val="0001387E"/>
    <w:rsid w:val="00013ECC"/>
    <w:rsid w:val="000144DB"/>
    <w:rsid w:val="00014A31"/>
    <w:rsid w:val="00014A61"/>
    <w:rsid w:val="000153C0"/>
    <w:rsid w:val="0001542A"/>
    <w:rsid w:val="0001547A"/>
    <w:rsid w:val="000157D7"/>
    <w:rsid w:val="00015B86"/>
    <w:rsid w:val="00016262"/>
    <w:rsid w:val="0002049F"/>
    <w:rsid w:val="000206AA"/>
    <w:rsid w:val="0002087B"/>
    <w:rsid w:val="00021959"/>
    <w:rsid w:val="00021AE3"/>
    <w:rsid w:val="00021F6E"/>
    <w:rsid w:val="000221F6"/>
    <w:rsid w:val="0002228E"/>
    <w:rsid w:val="00022BAE"/>
    <w:rsid w:val="00022BDF"/>
    <w:rsid w:val="000236C2"/>
    <w:rsid w:val="000239F1"/>
    <w:rsid w:val="00023AD7"/>
    <w:rsid w:val="00024038"/>
    <w:rsid w:val="000265C0"/>
    <w:rsid w:val="00026A48"/>
    <w:rsid w:val="00026EEE"/>
    <w:rsid w:val="00027D29"/>
    <w:rsid w:val="00027E51"/>
    <w:rsid w:val="00027F12"/>
    <w:rsid w:val="00031D30"/>
    <w:rsid w:val="000322B7"/>
    <w:rsid w:val="0003243B"/>
    <w:rsid w:val="00032DB6"/>
    <w:rsid w:val="00033340"/>
    <w:rsid w:val="00033D7E"/>
    <w:rsid w:val="00034D10"/>
    <w:rsid w:val="000360E5"/>
    <w:rsid w:val="00036168"/>
    <w:rsid w:val="00036804"/>
    <w:rsid w:val="00036991"/>
    <w:rsid w:val="0003757F"/>
    <w:rsid w:val="000405C5"/>
    <w:rsid w:val="00040EFC"/>
    <w:rsid w:val="00041F02"/>
    <w:rsid w:val="00042679"/>
    <w:rsid w:val="000434F2"/>
    <w:rsid w:val="00043B14"/>
    <w:rsid w:val="00043CAB"/>
    <w:rsid w:val="00044316"/>
    <w:rsid w:val="000448A7"/>
    <w:rsid w:val="00045073"/>
    <w:rsid w:val="00045AE8"/>
    <w:rsid w:val="0004602E"/>
    <w:rsid w:val="00046566"/>
    <w:rsid w:val="000466E2"/>
    <w:rsid w:val="000468F9"/>
    <w:rsid w:val="00046A37"/>
    <w:rsid w:val="00051A69"/>
    <w:rsid w:val="00051DB6"/>
    <w:rsid w:val="00051FC7"/>
    <w:rsid w:val="00052343"/>
    <w:rsid w:val="000525A4"/>
    <w:rsid w:val="00052604"/>
    <w:rsid w:val="00052BEC"/>
    <w:rsid w:val="00052EFF"/>
    <w:rsid w:val="000530C5"/>
    <w:rsid w:val="00053BC7"/>
    <w:rsid w:val="00054BF5"/>
    <w:rsid w:val="00054D94"/>
    <w:rsid w:val="0005789E"/>
    <w:rsid w:val="00057EBE"/>
    <w:rsid w:val="0006045E"/>
    <w:rsid w:val="000612CB"/>
    <w:rsid w:val="000613B4"/>
    <w:rsid w:val="000615A6"/>
    <w:rsid w:val="00063392"/>
    <w:rsid w:val="00063637"/>
    <w:rsid w:val="00065295"/>
    <w:rsid w:val="0006592D"/>
    <w:rsid w:val="00066670"/>
    <w:rsid w:val="000669C5"/>
    <w:rsid w:val="00067468"/>
    <w:rsid w:val="000677EB"/>
    <w:rsid w:val="0006791F"/>
    <w:rsid w:val="00067A20"/>
    <w:rsid w:val="00067DCE"/>
    <w:rsid w:val="00070B9C"/>
    <w:rsid w:val="0007119D"/>
    <w:rsid w:val="00072F3A"/>
    <w:rsid w:val="0007328D"/>
    <w:rsid w:val="000746EC"/>
    <w:rsid w:val="000760D3"/>
    <w:rsid w:val="000766EB"/>
    <w:rsid w:val="0007674E"/>
    <w:rsid w:val="00076DE4"/>
    <w:rsid w:val="00077D9B"/>
    <w:rsid w:val="00077E20"/>
    <w:rsid w:val="000809FE"/>
    <w:rsid w:val="0008132B"/>
    <w:rsid w:val="00081BA3"/>
    <w:rsid w:val="00081E83"/>
    <w:rsid w:val="00082067"/>
    <w:rsid w:val="00082AEF"/>
    <w:rsid w:val="0008321D"/>
    <w:rsid w:val="0008340A"/>
    <w:rsid w:val="000839FD"/>
    <w:rsid w:val="0008451B"/>
    <w:rsid w:val="00084B5D"/>
    <w:rsid w:val="00085186"/>
    <w:rsid w:val="000851F8"/>
    <w:rsid w:val="0008562A"/>
    <w:rsid w:val="0008786B"/>
    <w:rsid w:val="00090342"/>
    <w:rsid w:val="0009070D"/>
    <w:rsid w:val="000919A7"/>
    <w:rsid w:val="00093F96"/>
    <w:rsid w:val="00095E4F"/>
    <w:rsid w:val="00096044"/>
    <w:rsid w:val="000962BA"/>
    <w:rsid w:val="000965C1"/>
    <w:rsid w:val="00096D6F"/>
    <w:rsid w:val="000970E3"/>
    <w:rsid w:val="000978CD"/>
    <w:rsid w:val="000A15FF"/>
    <w:rsid w:val="000A192A"/>
    <w:rsid w:val="000A1BCC"/>
    <w:rsid w:val="000A2112"/>
    <w:rsid w:val="000A3383"/>
    <w:rsid w:val="000A384F"/>
    <w:rsid w:val="000A43A7"/>
    <w:rsid w:val="000A5A6C"/>
    <w:rsid w:val="000A5D7E"/>
    <w:rsid w:val="000A6202"/>
    <w:rsid w:val="000A67B2"/>
    <w:rsid w:val="000A74C3"/>
    <w:rsid w:val="000A790A"/>
    <w:rsid w:val="000B0985"/>
    <w:rsid w:val="000B1D47"/>
    <w:rsid w:val="000B20E7"/>
    <w:rsid w:val="000B352F"/>
    <w:rsid w:val="000B3606"/>
    <w:rsid w:val="000B3C02"/>
    <w:rsid w:val="000B4314"/>
    <w:rsid w:val="000B4785"/>
    <w:rsid w:val="000B6882"/>
    <w:rsid w:val="000B724F"/>
    <w:rsid w:val="000B799B"/>
    <w:rsid w:val="000B7F4C"/>
    <w:rsid w:val="000C139D"/>
    <w:rsid w:val="000C141E"/>
    <w:rsid w:val="000C1CA2"/>
    <w:rsid w:val="000C37C7"/>
    <w:rsid w:val="000C50E4"/>
    <w:rsid w:val="000C73BA"/>
    <w:rsid w:val="000D030B"/>
    <w:rsid w:val="000D0AE1"/>
    <w:rsid w:val="000D0CB0"/>
    <w:rsid w:val="000D170C"/>
    <w:rsid w:val="000D175B"/>
    <w:rsid w:val="000D246B"/>
    <w:rsid w:val="000D428C"/>
    <w:rsid w:val="000D49EB"/>
    <w:rsid w:val="000D7943"/>
    <w:rsid w:val="000D7ED1"/>
    <w:rsid w:val="000E09E0"/>
    <w:rsid w:val="000E0F81"/>
    <w:rsid w:val="000E2012"/>
    <w:rsid w:val="000E39FF"/>
    <w:rsid w:val="000E3F02"/>
    <w:rsid w:val="000E5F4D"/>
    <w:rsid w:val="000E66AE"/>
    <w:rsid w:val="000E66E4"/>
    <w:rsid w:val="000F06D4"/>
    <w:rsid w:val="000F0B65"/>
    <w:rsid w:val="000F112B"/>
    <w:rsid w:val="000F1230"/>
    <w:rsid w:val="000F2ABA"/>
    <w:rsid w:val="000F41DC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94C"/>
    <w:rsid w:val="00103A47"/>
    <w:rsid w:val="00103D1E"/>
    <w:rsid w:val="001040A8"/>
    <w:rsid w:val="00104A46"/>
    <w:rsid w:val="00104A77"/>
    <w:rsid w:val="00104C1B"/>
    <w:rsid w:val="001056DC"/>
    <w:rsid w:val="00105976"/>
    <w:rsid w:val="00105AE7"/>
    <w:rsid w:val="00106768"/>
    <w:rsid w:val="00107C5B"/>
    <w:rsid w:val="00110DBE"/>
    <w:rsid w:val="00112434"/>
    <w:rsid w:val="0011264D"/>
    <w:rsid w:val="00112957"/>
    <w:rsid w:val="001130F6"/>
    <w:rsid w:val="0011332C"/>
    <w:rsid w:val="0011343A"/>
    <w:rsid w:val="00114301"/>
    <w:rsid w:val="00114F1C"/>
    <w:rsid w:val="001165F6"/>
    <w:rsid w:val="0011685F"/>
    <w:rsid w:val="00120F09"/>
    <w:rsid w:val="00120F42"/>
    <w:rsid w:val="00121EB0"/>
    <w:rsid w:val="001251F5"/>
    <w:rsid w:val="00125414"/>
    <w:rsid w:val="001268DE"/>
    <w:rsid w:val="001300B7"/>
    <w:rsid w:val="001301F0"/>
    <w:rsid w:val="00130DA5"/>
    <w:rsid w:val="00131690"/>
    <w:rsid w:val="00131B5D"/>
    <w:rsid w:val="00131F4F"/>
    <w:rsid w:val="00133506"/>
    <w:rsid w:val="001335CB"/>
    <w:rsid w:val="00133ED6"/>
    <w:rsid w:val="00134C36"/>
    <w:rsid w:val="00135E96"/>
    <w:rsid w:val="00136086"/>
    <w:rsid w:val="0013714C"/>
    <w:rsid w:val="0014065C"/>
    <w:rsid w:val="001409BA"/>
    <w:rsid w:val="00140BA7"/>
    <w:rsid w:val="00141608"/>
    <w:rsid w:val="00142BFF"/>
    <w:rsid w:val="00144FDA"/>
    <w:rsid w:val="00145C9C"/>
    <w:rsid w:val="00147BFE"/>
    <w:rsid w:val="00151164"/>
    <w:rsid w:val="0015294A"/>
    <w:rsid w:val="00153F9C"/>
    <w:rsid w:val="001562E1"/>
    <w:rsid w:val="0015676A"/>
    <w:rsid w:val="00156F83"/>
    <w:rsid w:val="00157A56"/>
    <w:rsid w:val="001615B9"/>
    <w:rsid w:val="00161A39"/>
    <w:rsid w:val="00162EC5"/>
    <w:rsid w:val="001655BA"/>
    <w:rsid w:val="001666FC"/>
    <w:rsid w:val="00166D34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1D1"/>
    <w:rsid w:val="00175EF5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59A"/>
    <w:rsid w:val="001860E8"/>
    <w:rsid w:val="00186AF2"/>
    <w:rsid w:val="00187464"/>
    <w:rsid w:val="001878D7"/>
    <w:rsid w:val="00187C9D"/>
    <w:rsid w:val="00190573"/>
    <w:rsid w:val="0019090C"/>
    <w:rsid w:val="00191AE6"/>
    <w:rsid w:val="00191F53"/>
    <w:rsid w:val="00192446"/>
    <w:rsid w:val="001926A9"/>
    <w:rsid w:val="00192868"/>
    <w:rsid w:val="00192B34"/>
    <w:rsid w:val="00193872"/>
    <w:rsid w:val="00195248"/>
    <w:rsid w:val="00195322"/>
    <w:rsid w:val="001963CD"/>
    <w:rsid w:val="00196E64"/>
    <w:rsid w:val="00197BC6"/>
    <w:rsid w:val="001A00F9"/>
    <w:rsid w:val="001A1524"/>
    <w:rsid w:val="001A1F66"/>
    <w:rsid w:val="001A3642"/>
    <w:rsid w:val="001A3D37"/>
    <w:rsid w:val="001A418C"/>
    <w:rsid w:val="001A421C"/>
    <w:rsid w:val="001A4315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145"/>
    <w:rsid w:val="001B46C5"/>
    <w:rsid w:val="001B476C"/>
    <w:rsid w:val="001B47B4"/>
    <w:rsid w:val="001B55A1"/>
    <w:rsid w:val="001B57AF"/>
    <w:rsid w:val="001B7BBC"/>
    <w:rsid w:val="001B7DFD"/>
    <w:rsid w:val="001B7EC9"/>
    <w:rsid w:val="001C0168"/>
    <w:rsid w:val="001C0E2F"/>
    <w:rsid w:val="001C0F16"/>
    <w:rsid w:val="001C1082"/>
    <w:rsid w:val="001C1F1D"/>
    <w:rsid w:val="001C3A25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D47"/>
    <w:rsid w:val="001E4FAC"/>
    <w:rsid w:val="001E60BA"/>
    <w:rsid w:val="001E6129"/>
    <w:rsid w:val="001E65CB"/>
    <w:rsid w:val="001E7ACC"/>
    <w:rsid w:val="001F0541"/>
    <w:rsid w:val="001F05B4"/>
    <w:rsid w:val="001F0B73"/>
    <w:rsid w:val="001F0C3A"/>
    <w:rsid w:val="001F0E7F"/>
    <w:rsid w:val="001F20F9"/>
    <w:rsid w:val="001F2B63"/>
    <w:rsid w:val="001F3A6C"/>
    <w:rsid w:val="001F3FBF"/>
    <w:rsid w:val="001F4636"/>
    <w:rsid w:val="001F59B0"/>
    <w:rsid w:val="001F5C58"/>
    <w:rsid w:val="001F6659"/>
    <w:rsid w:val="001F6766"/>
    <w:rsid w:val="001F7CF4"/>
    <w:rsid w:val="0020056B"/>
    <w:rsid w:val="00200D6F"/>
    <w:rsid w:val="00202189"/>
    <w:rsid w:val="0020229A"/>
    <w:rsid w:val="00203188"/>
    <w:rsid w:val="0020449E"/>
    <w:rsid w:val="00204567"/>
    <w:rsid w:val="00204911"/>
    <w:rsid w:val="00204BB4"/>
    <w:rsid w:val="00205790"/>
    <w:rsid w:val="00206C34"/>
    <w:rsid w:val="00207EAC"/>
    <w:rsid w:val="0021083D"/>
    <w:rsid w:val="0021110D"/>
    <w:rsid w:val="00211F35"/>
    <w:rsid w:val="002133CA"/>
    <w:rsid w:val="00215B7F"/>
    <w:rsid w:val="00215DC3"/>
    <w:rsid w:val="0021655C"/>
    <w:rsid w:val="00217B77"/>
    <w:rsid w:val="002217C3"/>
    <w:rsid w:val="00222321"/>
    <w:rsid w:val="00222FAD"/>
    <w:rsid w:val="00223D9E"/>
    <w:rsid w:val="0022441F"/>
    <w:rsid w:val="0022442C"/>
    <w:rsid w:val="00224D4A"/>
    <w:rsid w:val="00224D82"/>
    <w:rsid w:val="00226684"/>
    <w:rsid w:val="00227C54"/>
    <w:rsid w:val="0023056E"/>
    <w:rsid w:val="002306BA"/>
    <w:rsid w:val="0023078A"/>
    <w:rsid w:val="00231CDE"/>
    <w:rsid w:val="00233957"/>
    <w:rsid w:val="00233B6E"/>
    <w:rsid w:val="00233BFE"/>
    <w:rsid w:val="0023420C"/>
    <w:rsid w:val="0023691E"/>
    <w:rsid w:val="00236D34"/>
    <w:rsid w:val="00236D51"/>
    <w:rsid w:val="002374C8"/>
    <w:rsid w:val="00241E4B"/>
    <w:rsid w:val="00242E0F"/>
    <w:rsid w:val="00243D92"/>
    <w:rsid w:val="0024402E"/>
    <w:rsid w:val="002441A9"/>
    <w:rsid w:val="002447D6"/>
    <w:rsid w:val="00244910"/>
    <w:rsid w:val="0024491D"/>
    <w:rsid w:val="0024501E"/>
    <w:rsid w:val="002455AF"/>
    <w:rsid w:val="00245986"/>
    <w:rsid w:val="00245D0E"/>
    <w:rsid w:val="00246402"/>
    <w:rsid w:val="00246AAA"/>
    <w:rsid w:val="00247520"/>
    <w:rsid w:val="00247930"/>
    <w:rsid w:val="00251AF4"/>
    <w:rsid w:val="00252BCF"/>
    <w:rsid w:val="00252CD3"/>
    <w:rsid w:val="00253303"/>
    <w:rsid w:val="002537AC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2F3E"/>
    <w:rsid w:val="002632C6"/>
    <w:rsid w:val="002634B2"/>
    <w:rsid w:val="002638C9"/>
    <w:rsid w:val="00263921"/>
    <w:rsid w:val="0026426A"/>
    <w:rsid w:val="002648FB"/>
    <w:rsid w:val="00265092"/>
    <w:rsid w:val="00265931"/>
    <w:rsid w:val="00265DEF"/>
    <w:rsid w:val="0026653C"/>
    <w:rsid w:val="00266A78"/>
    <w:rsid w:val="002709A6"/>
    <w:rsid w:val="002740F4"/>
    <w:rsid w:val="0027479E"/>
    <w:rsid w:val="00275EB1"/>
    <w:rsid w:val="002764C4"/>
    <w:rsid w:val="00276F9E"/>
    <w:rsid w:val="00280A10"/>
    <w:rsid w:val="00281D66"/>
    <w:rsid w:val="00281FCD"/>
    <w:rsid w:val="0028345B"/>
    <w:rsid w:val="00283464"/>
    <w:rsid w:val="00284DDD"/>
    <w:rsid w:val="00285300"/>
    <w:rsid w:val="0028707A"/>
    <w:rsid w:val="00287111"/>
    <w:rsid w:val="002906EC"/>
    <w:rsid w:val="0029201D"/>
    <w:rsid w:val="00292C37"/>
    <w:rsid w:val="00292C54"/>
    <w:rsid w:val="00292E3C"/>
    <w:rsid w:val="00293845"/>
    <w:rsid w:val="00294AE9"/>
    <w:rsid w:val="00294D58"/>
    <w:rsid w:val="00294D9E"/>
    <w:rsid w:val="00295093"/>
    <w:rsid w:val="002958B9"/>
    <w:rsid w:val="00296680"/>
    <w:rsid w:val="00297CCE"/>
    <w:rsid w:val="002A1208"/>
    <w:rsid w:val="002A1E08"/>
    <w:rsid w:val="002A214D"/>
    <w:rsid w:val="002A25AA"/>
    <w:rsid w:val="002A2A40"/>
    <w:rsid w:val="002A2BE3"/>
    <w:rsid w:val="002A3618"/>
    <w:rsid w:val="002A43DC"/>
    <w:rsid w:val="002A503D"/>
    <w:rsid w:val="002A5A1D"/>
    <w:rsid w:val="002A6276"/>
    <w:rsid w:val="002A6657"/>
    <w:rsid w:val="002B025C"/>
    <w:rsid w:val="002B08AE"/>
    <w:rsid w:val="002B23EF"/>
    <w:rsid w:val="002B3278"/>
    <w:rsid w:val="002B4BA8"/>
    <w:rsid w:val="002B5D17"/>
    <w:rsid w:val="002B689A"/>
    <w:rsid w:val="002B78A9"/>
    <w:rsid w:val="002C072C"/>
    <w:rsid w:val="002C17D1"/>
    <w:rsid w:val="002C18C4"/>
    <w:rsid w:val="002C19C5"/>
    <w:rsid w:val="002C2757"/>
    <w:rsid w:val="002C2CBF"/>
    <w:rsid w:val="002C34E3"/>
    <w:rsid w:val="002C46AB"/>
    <w:rsid w:val="002C4D54"/>
    <w:rsid w:val="002C581B"/>
    <w:rsid w:val="002C79CE"/>
    <w:rsid w:val="002D045B"/>
    <w:rsid w:val="002D1F0D"/>
    <w:rsid w:val="002D3C1C"/>
    <w:rsid w:val="002D3CF4"/>
    <w:rsid w:val="002D3D5E"/>
    <w:rsid w:val="002D4B42"/>
    <w:rsid w:val="002D4B8A"/>
    <w:rsid w:val="002D6FF1"/>
    <w:rsid w:val="002E01BA"/>
    <w:rsid w:val="002E0529"/>
    <w:rsid w:val="002E0C71"/>
    <w:rsid w:val="002E1641"/>
    <w:rsid w:val="002E16DB"/>
    <w:rsid w:val="002E1B2E"/>
    <w:rsid w:val="002E2200"/>
    <w:rsid w:val="002E22F2"/>
    <w:rsid w:val="002E4140"/>
    <w:rsid w:val="002E515D"/>
    <w:rsid w:val="002E5D60"/>
    <w:rsid w:val="002E68D6"/>
    <w:rsid w:val="002E7354"/>
    <w:rsid w:val="002F044B"/>
    <w:rsid w:val="002F26F2"/>
    <w:rsid w:val="002F2E27"/>
    <w:rsid w:val="002F2E66"/>
    <w:rsid w:val="002F304B"/>
    <w:rsid w:val="002F4655"/>
    <w:rsid w:val="002F470F"/>
    <w:rsid w:val="002F475E"/>
    <w:rsid w:val="002F4F06"/>
    <w:rsid w:val="002F586E"/>
    <w:rsid w:val="002F5FC5"/>
    <w:rsid w:val="002F6C30"/>
    <w:rsid w:val="002F7ABD"/>
    <w:rsid w:val="00300661"/>
    <w:rsid w:val="003007D4"/>
    <w:rsid w:val="0030255C"/>
    <w:rsid w:val="00302689"/>
    <w:rsid w:val="00302789"/>
    <w:rsid w:val="00302A54"/>
    <w:rsid w:val="00302F57"/>
    <w:rsid w:val="003031C6"/>
    <w:rsid w:val="0030341E"/>
    <w:rsid w:val="0030440F"/>
    <w:rsid w:val="00304FDB"/>
    <w:rsid w:val="003055CF"/>
    <w:rsid w:val="00305A32"/>
    <w:rsid w:val="00307779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469"/>
    <w:rsid w:val="00323207"/>
    <w:rsid w:val="0032374B"/>
    <w:rsid w:val="0032408B"/>
    <w:rsid w:val="00325B06"/>
    <w:rsid w:val="00325BBC"/>
    <w:rsid w:val="003267A4"/>
    <w:rsid w:val="003268EA"/>
    <w:rsid w:val="003313A2"/>
    <w:rsid w:val="0033268D"/>
    <w:rsid w:val="0033294B"/>
    <w:rsid w:val="00332B91"/>
    <w:rsid w:val="0033328C"/>
    <w:rsid w:val="0033372D"/>
    <w:rsid w:val="00334013"/>
    <w:rsid w:val="00334772"/>
    <w:rsid w:val="003348BC"/>
    <w:rsid w:val="003350D4"/>
    <w:rsid w:val="00336CED"/>
    <w:rsid w:val="00340183"/>
    <w:rsid w:val="00341230"/>
    <w:rsid w:val="00342095"/>
    <w:rsid w:val="00342428"/>
    <w:rsid w:val="003448BB"/>
    <w:rsid w:val="00345D14"/>
    <w:rsid w:val="003467FA"/>
    <w:rsid w:val="00346AE8"/>
    <w:rsid w:val="00347636"/>
    <w:rsid w:val="00347642"/>
    <w:rsid w:val="003504CB"/>
    <w:rsid w:val="00350513"/>
    <w:rsid w:val="0035085A"/>
    <w:rsid w:val="0035207B"/>
    <w:rsid w:val="003526FD"/>
    <w:rsid w:val="00352796"/>
    <w:rsid w:val="0035330D"/>
    <w:rsid w:val="00353569"/>
    <w:rsid w:val="00353A03"/>
    <w:rsid w:val="00353B8D"/>
    <w:rsid w:val="003547ED"/>
    <w:rsid w:val="0035561C"/>
    <w:rsid w:val="003556DE"/>
    <w:rsid w:val="00355903"/>
    <w:rsid w:val="003565F6"/>
    <w:rsid w:val="00356F74"/>
    <w:rsid w:val="003577EE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0A01"/>
    <w:rsid w:val="00371B70"/>
    <w:rsid w:val="00371BD7"/>
    <w:rsid w:val="00372BA7"/>
    <w:rsid w:val="00373ECD"/>
    <w:rsid w:val="00374D8D"/>
    <w:rsid w:val="0037575B"/>
    <w:rsid w:val="00376497"/>
    <w:rsid w:val="00376B4F"/>
    <w:rsid w:val="003770A3"/>
    <w:rsid w:val="003807A7"/>
    <w:rsid w:val="0038112F"/>
    <w:rsid w:val="0038147A"/>
    <w:rsid w:val="00381565"/>
    <w:rsid w:val="003817A9"/>
    <w:rsid w:val="00381A34"/>
    <w:rsid w:val="003820A2"/>
    <w:rsid w:val="00384B2C"/>
    <w:rsid w:val="00385928"/>
    <w:rsid w:val="003859DE"/>
    <w:rsid w:val="00386C52"/>
    <w:rsid w:val="00387C74"/>
    <w:rsid w:val="003911CD"/>
    <w:rsid w:val="003920E1"/>
    <w:rsid w:val="003927AC"/>
    <w:rsid w:val="00392C8E"/>
    <w:rsid w:val="00393129"/>
    <w:rsid w:val="003952A3"/>
    <w:rsid w:val="003959CA"/>
    <w:rsid w:val="0039728C"/>
    <w:rsid w:val="003A0D49"/>
    <w:rsid w:val="003A0FF0"/>
    <w:rsid w:val="003A2C42"/>
    <w:rsid w:val="003A321C"/>
    <w:rsid w:val="003A378D"/>
    <w:rsid w:val="003A39D2"/>
    <w:rsid w:val="003A3F5E"/>
    <w:rsid w:val="003A476D"/>
    <w:rsid w:val="003A4C5F"/>
    <w:rsid w:val="003A6174"/>
    <w:rsid w:val="003A711D"/>
    <w:rsid w:val="003B16A5"/>
    <w:rsid w:val="003B3AC4"/>
    <w:rsid w:val="003B3D9D"/>
    <w:rsid w:val="003B3E3A"/>
    <w:rsid w:val="003B4C26"/>
    <w:rsid w:val="003B5592"/>
    <w:rsid w:val="003B59AD"/>
    <w:rsid w:val="003B5DFB"/>
    <w:rsid w:val="003B6254"/>
    <w:rsid w:val="003B630F"/>
    <w:rsid w:val="003B7FF5"/>
    <w:rsid w:val="003C023A"/>
    <w:rsid w:val="003C0A6B"/>
    <w:rsid w:val="003C19CF"/>
    <w:rsid w:val="003C234A"/>
    <w:rsid w:val="003C353A"/>
    <w:rsid w:val="003C363D"/>
    <w:rsid w:val="003C3750"/>
    <w:rsid w:val="003C3A43"/>
    <w:rsid w:val="003C48C7"/>
    <w:rsid w:val="003C4AE0"/>
    <w:rsid w:val="003C63E1"/>
    <w:rsid w:val="003C73F3"/>
    <w:rsid w:val="003C7467"/>
    <w:rsid w:val="003C7F29"/>
    <w:rsid w:val="003D0B88"/>
    <w:rsid w:val="003D0E50"/>
    <w:rsid w:val="003D16C7"/>
    <w:rsid w:val="003D1916"/>
    <w:rsid w:val="003D3878"/>
    <w:rsid w:val="003D4573"/>
    <w:rsid w:val="003D4EA3"/>
    <w:rsid w:val="003D6044"/>
    <w:rsid w:val="003E0F93"/>
    <w:rsid w:val="003E1061"/>
    <w:rsid w:val="003E1494"/>
    <w:rsid w:val="003E15BD"/>
    <w:rsid w:val="003E1884"/>
    <w:rsid w:val="003E1A5D"/>
    <w:rsid w:val="003E1C33"/>
    <w:rsid w:val="003E2BD4"/>
    <w:rsid w:val="003E2CFB"/>
    <w:rsid w:val="003E3A3C"/>
    <w:rsid w:val="003E443A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65A9"/>
    <w:rsid w:val="003F6D40"/>
    <w:rsid w:val="004004CD"/>
    <w:rsid w:val="0040081A"/>
    <w:rsid w:val="004014EE"/>
    <w:rsid w:val="00402B4A"/>
    <w:rsid w:val="00403C87"/>
    <w:rsid w:val="00403D89"/>
    <w:rsid w:val="00404256"/>
    <w:rsid w:val="0040541A"/>
    <w:rsid w:val="00405990"/>
    <w:rsid w:val="00405FAE"/>
    <w:rsid w:val="004067FC"/>
    <w:rsid w:val="00407611"/>
    <w:rsid w:val="00407A3B"/>
    <w:rsid w:val="00410E8E"/>
    <w:rsid w:val="00411183"/>
    <w:rsid w:val="00411478"/>
    <w:rsid w:val="0041452B"/>
    <w:rsid w:val="00414C26"/>
    <w:rsid w:val="00416AAC"/>
    <w:rsid w:val="004177F3"/>
    <w:rsid w:val="004178C8"/>
    <w:rsid w:val="00417F88"/>
    <w:rsid w:val="00420A3F"/>
    <w:rsid w:val="004219A0"/>
    <w:rsid w:val="00422D05"/>
    <w:rsid w:val="00424D6C"/>
    <w:rsid w:val="004255E1"/>
    <w:rsid w:val="00426102"/>
    <w:rsid w:val="00426900"/>
    <w:rsid w:val="00430609"/>
    <w:rsid w:val="00431BA7"/>
    <w:rsid w:val="00431E04"/>
    <w:rsid w:val="00431FB4"/>
    <w:rsid w:val="00432D21"/>
    <w:rsid w:val="00433247"/>
    <w:rsid w:val="00434188"/>
    <w:rsid w:val="00434E9A"/>
    <w:rsid w:val="004358AA"/>
    <w:rsid w:val="00435903"/>
    <w:rsid w:val="00436124"/>
    <w:rsid w:val="00437408"/>
    <w:rsid w:val="004378F4"/>
    <w:rsid w:val="00441A3A"/>
    <w:rsid w:val="004420BD"/>
    <w:rsid w:val="0044323E"/>
    <w:rsid w:val="00443402"/>
    <w:rsid w:val="00444471"/>
    <w:rsid w:val="00444576"/>
    <w:rsid w:val="00444820"/>
    <w:rsid w:val="00444D52"/>
    <w:rsid w:val="00444E3D"/>
    <w:rsid w:val="0044539C"/>
    <w:rsid w:val="00445981"/>
    <w:rsid w:val="00446A02"/>
    <w:rsid w:val="00447F63"/>
    <w:rsid w:val="004513C7"/>
    <w:rsid w:val="0045190B"/>
    <w:rsid w:val="00451B50"/>
    <w:rsid w:val="0045393B"/>
    <w:rsid w:val="0045409C"/>
    <w:rsid w:val="00455C96"/>
    <w:rsid w:val="004574B9"/>
    <w:rsid w:val="004575E5"/>
    <w:rsid w:val="00462D60"/>
    <w:rsid w:val="004633F0"/>
    <w:rsid w:val="0046352C"/>
    <w:rsid w:val="004636E6"/>
    <w:rsid w:val="004639A1"/>
    <w:rsid w:val="004658C6"/>
    <w:rsid w:val="00465D94"/>
    <w:rsid w:val="00465EEE"/>
    <w:rsid w:val="004679A0"/>
    <w:rsid w:val="0047124A"/>
    <w:rsid w:val="0047144B"/>
    <w:rsid w:val="00471834"/>
    <w:rsid w:val="00472CC9"/>
    <w:rsid w:val="00472FFF"/>
    <w:rsid w:val="004735DB"/>
    <w:rsid w:val="00473942"/>
    <w:rsid w:val="00473C35"/>
    <w:rsid w:val="00473EC1"/>
    <w:rsid w:val="0047498D"/>
    <w:rsid w:val="0047561A"/>
    <w:rsid w:val="004757EA"/>
    <w:rsid w:val="004763B3"/>
    <w:rsid w:val="00476FA5"/>
    <w:rsid w:val="00481CEA"/>
    <w:rsid w:val="00481ED8"/>
    <w:rsid w:val="004821BF"/>
    <w:rsid w:val="004841A7"/>
    <w:rsid w:val="00484A9B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35AA"/>
    <w:rsid w:val="004947B5"/>
    <w:rsid w:val="0049526C"/>
    <w:rsid w:val="00496FCF"/>
    <w:rsid w:val="00497027"/>
    <w:rsid w:val="00497484"/>
    <w:rsid w:val="004975DA"/>
    <w:rsid w:val="00497784"/>
    <w:rsid w:val="004A00B9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6AE7"/>
    <w:rsid w:val="004A766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0C16"/>
    <w:rsid w:val="004C14D3"/>
    <w:rsid w:val="004C1D66"/>
    <w:rsid w:val="004C4D9E"/>
    <w:rsid w:val="004C5517"/>
    <w:rsid w:val="004C5FC6"/>
    <w:rsid w:val="004C613E"/>
    <w:rsid w:val="004C7716"/>
    <w:rsid w:val="004D01F6"/>
    <w:rsid w:val="004D0D27"/>
    <w:rsid w:val="004D0F0B"/>
    <w:rsid w:val="004D0FC3"/>
    <w:rsid w:val="004D1098"/>
    <w:rsid w:val="004D1F1D"/>
    <w:rsid w:val="004D25B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1D6D"/>
    <w:rsid w:val="004E27C1"/>
    <w:rsid w:val="004E28B0"/>
    <w:rsid w:val="004E3178"/>
    <w:rsid w:val="004E37F5"/>
    <w:rsid w:val="004E3A41"/>
    <w:rsid w:val="004E3FA6"/>
    <w:rsid w:val="004E4B16"/>
    <w:rsid w:val="004E4F22"/>
    <w:rsid w:val="004E619E"/>
    <w:rsid w:val="004E7107"/>
    <w:rsid w:val="004E7FD6"/>
    <w:rsid w:val="004F072E"/>
    <w:rsid w:val="004F1ADE"/>
    <w:rsid w:val="004F2395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3305"/>
    <w:rsid w:val="00504D0C"/>
    <w:rsid w:val="005053F6"/>
    <w:rsid w:val="00505672"/>
    <w:rsid w:val="005063BB"/>
    <w:rsid w:val="005066B4"/>
    <w:rsid w:val="005067E5"/>
    <w:rsid w:val="00506CA3"/>
    <w:rsid w:val="00506E17"/>
    <w:rsid w:val="00507798"/>
    <w:rsid w:val="005103DE"/>
    <w:rsid w:val="00510B21"/>
    <w:rsid w:val="00510D9C"/>
    <w:rsid w:val="00510F2A"/>
    <w:rsid w:val="00511119"/>
    <w:rsid w:val="00513AFD"/>
    <w:rsid w:val="00513DF7"/>
    <w:rsid w:val="00514419"/>
    <w:rsid w:val="005154A1"/>
    <w:rsid w:val="00515830"/>
    <w:rsid w:val="00517D35"/>
    <w:rsid w:val="00521351"/>
    <w:rsid w:val="0052191F"/>
    <w:rsid w:val="0052262C"/>
    <w:rsid w:val="00522C44"/>
    <w:rsid w:val="00523284"/>
    <w:rsid w:val="00523AD0"/>
    <w:rsid w:val="0052432E"/>
    <w:rsid w:val="00524615"/>
    <w:rsid w:val="00524B31"/>
    <w:rsid w:val="00524D24"/>
    <w:rsid w:val="005257C0"/>
    <w:rsid w:val="00525FC4"/>
    <w:rsid w:val="00526476"/>
    <w:rsid w:val="005269F2"/>
    <w:rsid w:val="0052739E"/>
    <w:rsid w:val="005304A2"/>
    <w:rsid w:val="005306EB"/>
    <w:rsid w:val="005308E3"/>
    <w:rsid w:val="00530A8E"/>
    <w:rsid w:val="00531F2D"/>
    <w:rsid w:val="0053217A"/>
    <w:rsid w:val="0053491F"/>
    <w:rsid w:val="00535547"/>
    <w:rsid w:val="00535FF2"/>
    <w:rsid w:val="005364C4"/>
    <w:rsid w:val="00536628"/>
    <w:rsid w:val="005366D4"/>
    <w:rsid w:val="00536F78"/>
    <w:rsid w:val="00537603"/>
    <w:rsid w:val="00537BBC"/>
    <w:rsid w:val="00537DE6"/>
    <w:rsid w:val="00540D6C"/>
    <w:rsid w:val="00541149"/>
    <w:rsid w:val="00541911"/>
    <w:rsid w:val="00541C67"/>
    <w:rsid w:val="00542D50"/>
    <w:rsid w:val="005444DB"/>
    <w:rsid w:val="00544E16"/>
    <w:rsid w:val="0054582C"/>
    <w:rsid w:val="00545E6A"/>
    <w:rsid w:val="005463DE"/>
    <w:rsid w:val="005472B5"/>
    <w:rsid w:val="00547579"/>
    <w:rsid w:val="0055009B"/>
    <w:rsid w:val="00550C81"/>
    <w:rsid w:val="00552124"/>
    <w:rsid w:val="00552548"/>
    <w:rsid w:val="005533E3"/>
    <w:rsid w:val="005537A5"/>
    <w:rsid w:val="00554AFE"/>
    <w:rsid w:val="00554EF8"/>
    <w:rsid w:val="00556C4E"/>
    <w:rsid w:val="00556DA5"/>
    <w:rsid w:val="00557CA3"/>
    <w:rsid w:val="00557DF0"/>
    <w:rsid w:val="00560660"/>
    <w:rsid w:val="00561581"/>
    <w:rsid w:val="0056214A"/>
    <w:rsid w:val="005624AA"/>
    <w:rsid w:val="0056290C"/>
    <w:rsid w:val="00562B6F"/>
    <w:rsid w:val="00562CBE"/>
    <w:rsid w:val="005644F3"/>
    <w:rsid w:val="00565BE8"/>
    <w:rsid w:val="00566761"/>
    <w:rsid w:val="005672B5"/>
    <w:rsid w:val="00567A55"/>
    <w:rsid w:val="0057062B"/>
    <w:rsid w:val="00570E47"/>
    <w:rsid w:val="00571060"/>
    <w:rsid w:val="0057142C"/>
    <w:rsid w:val="00571817"/>
    <w:rsid w:val="005720EF"/>
    <w:rsid w:val="005733FD"/>
    <w:rsid w:val="00573F44"/>
    <w:rsid w:val="00574059"/>
    <w:rsid w:val="00574E6A"/>
    <w:rsid w:val="00575388"/>
    <w:rsid w:val="00576108"/>
    <w:rsid w:val="00576D3A"/>
    <w:rsid w:val="00576F6F"/>
    <w:rsid w:val="0057721F"/>
    <w:rsid w:val="005806DB"/>
    <w:rsid w:val="00580B19"/>
    <w:rsid w:val="00581DA2"/>
    <w:rsid w:val="00582195"/>
    <w:rsid w:val="00582F75"/>
    <w:rsid w:val="00583305"/>
    <w:rsid w:val="00583856"/>
    <w:rsid w:val="00585C86"/>
    <w:rsid w:val="00585D68"/>
    <w:rsid w:val="00585FEB"/>
    <w:rsid w:val="0058674F"/>
    <w:rsid w:val="00586827"/>
    <w:rsid w:val="00586B51"/>
    <w:rsid w:val="00586B96"/>
    <w:rsid w:val="00586F9A"/>
    <w:rsid w:val="005872B9"/>
    <w:rsid w:val="00587989"/>
    <w:rsid w:val="00587CD4"/>
    <w:rsid w:val="00590586"/>
    <w:rsid w:val="005905A3"/>
    <w:rsid w:val="005906EC"/>
    <w:rsid w:val="00590888"/>
    <w:rsid w:val="0059149C"/>
    <w:rsid w:val="00591736"/>
    <w:rsid w:val="00592E62"/>
    <w:rsid w:val="00593323"/>
    <w:rsid w:val="005956EB"/>
    <w:rsid w:val="00595DDE"/>
    <w:rsid w:val="0059639E"/>
    <w:rsid w:val="00596B0B"/>
    <w:rsid w:val="005A0258"/>
    <w:rsid w:val="005A1292"/>
    <w:rsid w:val="005A1849"/>
    <w:rsid w:val="005A18DC"/>
    <w:rsid w:val="005A2CE9"/>
    <w:rsid w:val="005A3447"/>
    <w:rsid w:val="005A5AEF"/>
    <w:rsid w:val="005A5C15"/>
    <w:rsid w:val="005A686B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6425"/>
    <w:rsid w:val="005C03A4"/>
    <w:rsid w:val="005C2C00"/>
    <w:rsid w:val="005C35A6"/>
    <w:rsid w:val="005C36D8"/>
    <w:rsid w:val="005C5B24"/>
    <w:rsid w:val="005C7520"/>
    <w:rsid w:val="005C7F3A"/>
    <w:rsid w:val="005D110D"/>
    <w:rsid w:val="005D13DA"/>
    <w:rsid w:val="005D15B7"/>
    <w:rsid w:val="005D1A85"/>
    <w:rsid w:val="005D1C9E"/>
    <w:rsid w:val="005D384F"/>
    <w:rsid w:val="005D3C53"/>
    <w:rsid w:val="005D3EB6"/>
    <w:rsid w:val="005D4B09"/>
    <w:rsid w:val="005D4D84"/>
    <w:rsid w:val="005D50BA"/>
    <w:rsid w:val="005D5168"/>
    <w:rsid w:val="005D5B9D"/>
    <w:rsid w:val="005D7504"/>
    <w:rsid w:val="005D7942"/>
    <w:rsid w:val="005D7F74"/>
    <w:rsid w:val="005E07CC"/>
    <w:rsid w:val="005E0A49"/>
    <w:rsid w:val="005E2F19"/>
    <w:rsid w:val="005E4143"/>
    <w:rsid w:val="005E421F"/>
    <w:rsid w:val="005E43C2"/>
    <w:rsid w:val="005E4D3F"/>
    <w:rsid w:val="005E54D3"/>
    <w:rsid w:val="005E56EA"/>
    <w:rsid w:val="005E662D"/>
    <w:rsid w:val="005F185B"/>
    <w:rsid w:val="005F22F5"/>
    <w:rsid w:val="005F343F"/>
    <w:rsid w:val="005F4F92"/>
    <w:rsid w:val="005F6564"/>
    <w:rsid w:val="005F739B"/>
    <w:rsid w:val="005F7A13"/>
    <w:rsid w:val="00603681"/>
    <w:rsid w:val="00604591"/>
    <w:rsid w:val="006048DE"/>
    <w:rsid w:val="006049CD"/>
    <w:rsid w:val="00604FF7"/>
    <w:rsid w:val="0060532D"/>
    <w:rsid w:val="00606A8F"/>
    <w:rsid w:val="00606B13"/>
    <w:rsid w:val="00610623"/>
    <w:rsid w:val="00612179"/>
    <w:rsid w:val="00613E54"/>
    <w:rsid w:val="00613E90"/>
    <w:rsid w:val="00614D77"/>
    <w:rsid w:val="00614F56"/>
    <w:rsid w:val="00615641"/>
    <w:rsid w:val="00615819"/>
    <w:rsid w:val="006159DC"/>
    <w:rsid w:val="0061661E"/>
    <w:rsid w:val="0061693A"/>
    <w:rsid w:val="00616FCA"/>
    <w:rsid w:val="0061706B"/>
    <w:rsid w:val="00617806"/>
    <w:rsid w:val="00620CF5"/>
    <w:rsid w:val="00622F73"/>
    <w:rsid w:val="0062358C"/>
    <w:rsid w:val="00623C32"/>
    <w:rsid w:val="006245AB"/>
    <w:rsid w:val="00624A9F"/>
    <w:rsid w:val="00625976"/>
    <w:rsid w:val="0062599A"/>
    <w:rsid w:val="006259FD"/>
    <w:rsid w:val="00626072"/>
    <w:rsid w:val="006263A1"/>
    <w:rsid w:val="00626C62"/>
    <w:rsid w:val="0063091B"/>
    <w:rsid w:val="00631768"/>
    <w:rsid w:val="00631796"/>
    <w:rsid w:val="00633199"/>
    <w:rsid w:val="00633511"/>
    <w:rsid w:val="00633F24"/>
    <w:rsid w:val="00634D26"/>
    <w:rsid w:val="00634F25"/>
    <w:rsid w:val="00635090"/>
    <w:rsid w:val="00635D97"/>
    <w:rsid w:val="00636C72"/>
    <w:rsid w:val="00637264"/>
    <w:rsid w:val="00641B57"/>
    <w:rsid w:val="00641D68"/>
    <w:rsid w:val="006420BD"/>
    <w:rsid w:val="0064216D"/>
    <w:rsid w:val="00642359"/>
    <w:rsid w:val="00642E1A"/>
    <w:rsid w:val="00645094"/>
    <w:rsid w:val="006451F6"/>
    <w:rsid w:val="00645F3B"/>
    <w:rsid w:val="0064693D"/>
    <w:rsid w:val="00646A77"/>
    <w:rsid w:val="00647B31"/>
    <w:rsid w:val="00650F8A"/>
    <w:rsid w:val="0065120C"/>
    <w:rsid w:val="00651293"/>
    <w:rsid w:val="006518FA"/>
    <w:rsid w:val="00654229"/>
    <w:rsid w:val="006543AF"/>
    <w:rsid w:val="00655E66"/>
    <w:rsid w:val="00655E6B"/>
    <w:rsid w:val="00656634"/>
    <w:rsid w:val="00656702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225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1F3F"/>
    <w:rsid w:val="006822D9"/>
    <w:rsid w:val="006839EF"/>
    <w:rsid w:val="00684417"/>
    <w:rsid w:val="00684889"/>
    <w:rsid w:val="006861F2"/>
    <w:rsid w:val="006870DB"/>
    <w:rsid w:val="006906F9"/>
    <w:rsid w:val="006907A7"/>
    <w:rsid w:val="00690E2E"/>
    <w:rsid w:val="0069120D"/>
    <w:rsid w:val="00691579"/>
    <w:rsid w:val="006918C6"/>
    <w:rsid w:val="00692800"/>
    <w:rsid w:val="00692F47"/>
    <w:rsid w:val="0069337D"/>
    <w:rsid w:val="0069414D"/>
    <w:rsid w:val="006945D4"/>
    <w:rsid w:val="00694CB6"/>
    <w:rsid w:val="00694F89"/>
    <w:rsid w:val="00695117"/>
    <w:rsid w:val="0069781D"/>
    <w:rsid w:val="00697C14"/>
    <w:rsid w:val="006A00BE"/>
    <w:rsid w:val="006A076C"/>
    <w:rsid w:val="006A0DDA"/>
    <w:rsid w:val="006A1E19"/>
    <w:rsid w:val="006A291B"/>
    <w:rsid w:val="006A2F1A"/>
    <w:rsid w:val="006A2FDB"/>
    <w:rsid w:val="006A3871"/>
    <w:rsid w:val="006A4CD1"/>
    <w:rsid w:val="006A4CF2"/>
    <w:rsid w:val="006A5D85"/>
    <w:rsid w:val="006B0275"/>
    <w:rsid w:val="006B0549"/>
    <w:rsid w:val="006B176D"/>
    <w:rsid w:val="006B1A3A"/>
    <w:rsid w:val="006B2199"/>
    <w:rsid w:val="006B30C7"/>
    <w:rsid w:val="006B3D5E"/>
    <w:rsid w:val="006C025D"/>
    <w:rsid w:val="006C046E"/>
    <w:rsid w:val="006C08FF"/>
    <w:rsid w:val="006C2A11"/>
    <w:rsid w:val="006C2ADA"/>
    <w:rsid w:val="006C2B7B"/>
    <w:rsid w:val="006C40EF"/>
    <w:rsid w:val="006C4272"/>
    <w:rsid w:val="006C479C"/>
    <w:rsid w:val="006C597E"/>
    <w:rsid w:val="006C6136"/>
    <w:rsid w:val="006C6656"/>
    <w:rsid w:val="006C6B3D"/>
    <w:rsid w:val="006C7A16"/>
    <w:rsid w:val="006D03BB"/>
    <w:rsid w:val="006D0C8D"/>
    <w:rsid w:val="006D0FDF"/>
    <w:rsid w:val="006D0FE2"/>
    <w:rsid w:val="006D1C10"/>
    <w:rsid w:val="006D2421"/>
    <w:rsid w:val="006D2935"/>
    <w:rsid w:val="006D299A"/>
    <w:rsid w:val="006D3756"/>
    <w:rsid w:val="006D41F4"/>
    <w:rsid w:val="006D4C98"/>
    <w:rsid w:val="006D5928"/>
    <w:rsid w:val="006D5977"/>
    <w:rsid w:val="006D651E"/>
    <w:rsid w:val="006D6834"/>
    <w:rsid w:val="006D7C96"/>
    <w:rsid w:val="006E087B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0A8A"/>
    <w:rsid w:val="006F0F5C"/>
    <w:rsid w:val="006F1364"/>
    <w:rsid w:val="006F14F5"/>
    <w:rsid w:val="006F156E"/>
    <w:rsid w:val="006F4471"/>
    <w:rsid w:val="006F482D"/>
    <w:rsid w:val="006F4B5B"/>
    <w:rsid w:val="006F5643"/>
    <w:rsid w:val="006F68E2"/>
    <w:rsid w:val="006F6B4C"/>
    <w:rsid w:val="006F6D87"/>
    <w:rsid w:val="006F786C"/>
    <w:rsid w:val="006F7B53"/>
    <w:rsid w:val="00700687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5CBA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1C8"/>
    <w:rsid w:val="00716626"/>
    <w:rsid w:val="007167B2"/>
    <w:rsid w:val="007168F9"/>
    <w:rsid w:val="00716975"/>
    <w:rsid w:val="00716C3D"/>
    <w:rsid w:val="00717B5B"/>
    <w:rsid w:val="00717B97"/>
    <w:rsid w:val="007205ED"/>
    <w:rsid w:val="00720BB6"/>
    <w:rsid w:val="00722AF2"/>
    <w:rsid w:val="00723A79"/>
    <w:rsid w:val="00724FFD"/>
    <w:rsid w:val="007251CB"/>
    <w:rsid w:val="00725802"/>
    <w:rsid w:val="00725A03"/>
    <w:rsid w:val="00725E9F"/>
    <w:rsid w:val="0072676E"/>
    <w:rsid w:val="00726903"/>
    <w:rsid w:val="00726AD7"/>
    <w:rsid w:val="007314CB"/>
    <w:rsid w:val="007315E6"/>
    <w:rsid w:val="00732028"/>
    <w:rsid w:val="00733087"/>
    <w:rsid w:val="007333C2"/>
    <w:rsid w:val="0073340D"/>
    <w:rsid w:val="00733B4C"/>
    <w:rsid w:val="00733D2F"/>
    <w:rsid w:val="00734995"/>
    <w:rsid w:val="00735102"/>
    <w:rsid w:val="007363AF"/>
    <w:rsid w:val="00737246"/>
    <w:rsid w:val="0074071D"/>
    <w:rsid w:val="00741671"/>
    <w:rsid w:val="00742097"/>
    <w:rsid w:val="00742213"/>
    <w:rsid w:val="00742376"/>
    <w:rsid w:val="00743E3F"/>
    <w:rsid w:val="007447F7"/>
    <w:rsid w:val="00744B18"/>
    <w:rsid w:val="0074508A"/>
    <w:rsid w:val="00746C7B"/>
    <w:rsid w:val="00746E15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0A7E"/>
    <w:rsid w:val="00760C96"/>
    <w:rsid w:val="00761248"/>
    <w:rsid w:val="00761A43"/>
    <w:rsid w:val="007626D7"/>
    <w:rsid w:val="0076336B"/>
    <w:rsid w:val="00764AC0"/>
    <w:rsid w:val="00765893"/>
    <w:rsid w:val="00765CED"/>
    <w:rsid w:val="00765D71"/>
    <w:rsid w:val="00766BA2"/>
    <w:rsid w:val="0076758C"/>
    <w:rsid w:val="0077019D"/>
    <w:rsid w:val="00771012"/>
    <w:rsid w:val="00771274"/>
    <w:rsid w:val="00771A11"/>
    <w:rsid w:val="00771C98"/>
    <w:rsid w:val="00772A35"/>
    <w:rsid w:val="00772D96"/>
    <w:rsid w:val="00774920"/>
    <w:rsid w:val="00774AF1"/>
    <w:rsid w:val="00774E1E"/>
    <w:rsid w:val="00775F6F"/>
    <w:rsid w:val="00775FD8"/>
    <w:rsid w:val="0077610B"/>
    <w:rsid w:val="007769AA"/>
    <w:rsid w:val="00777A4A"/>
    <w:rsid w:val="007801F5"/>
    <w:rsid w:val="00781B17"/>
    <w:rsid w:val="007826B9"/>
    <w:rsid w:val="0078312F"/>
    <w:rsid w:val="0078381C"/>
    <w:rsid w:val="007840E9"/>
    <w:rsid w:val="00784B61"/>
    <w:rsid w:val="007859EE"/>
    <w:rsid w:val="00785AD1"/>
    <w:rsid w:val="007866AE"/>
    <w:rsid w:val="00786BB1"/>
    <w:rsid w:val="00787267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B4B"/>
    <w:rsid w:val="00795362"/>
    <w:rsid w:val="00795787"/>
    <w:rsid w:val="00795FF4"/>
    <w:rsid w:val="007972BB"/>
    <w:rsid w:val="00797656"/>
    <w:rsid w:val="007A11C0"/>
    <w:rsid w:val="007A17C2"/>
    <w:rsid w:val="007A1BE4"/>
    <w:rsid w:val="007A306A"/>
    <w:rsid w:val="007A3595"/>
    <w:rsid w:val="007A3BCB"/>
    <w:rsid w:val="007A517D"/>
    <w:rsid w:val="007A58DE"/>
    <w:rsid w:val="007A5EF1"/>
    <w:rsid w:val="007A6D51"/>
    <w:rsid w:val="007A76BF"/>
    <w:rsid w:val="007B0240"/>
    <w:rsid w:val="007B03E1"/>
    <w:rsid w:val="007B0D86"/>
    <w:rsid w:val="007B1ED2"/>
    <w:rsid w:val="007B2588"/>
    <w:rsid w:val="007B2BDB"/>
    <w:rsid w:val="007B3AEE"/>
    <w:rsid w:val="007B6333"/>
    <w:rsid w:val="007C0C65"/>
    <w:rsid w:val="007C1A9A"/>
    <w:rsid w:val="007C2F59"/>
    <w:rsid w:val="007C342B"/>
    <w:rsid w:val="007C45D2"/>
    <w:rsid w:val="007C4878"/>
    <w:rsid w:val="007C5CA5"/>
    <w:rsid w:val="007C5FED"/>
    <w:rsid w:val="007C61EB"/>
    <w:rsid w:val="007C7DC6"/>
    <w:rsid w:val="007D0037"/>
    <w:rsid w:val="007D263F"/>
    <w:rsid w:val="007D2AFD"/>
    <w:rsid w:val="007D2D10"/>
    <w:rsid w:val="007D348E"/>
    <w:rsid w:val="007D4275"/>
    <w:rsid w:val="007D5018"/>
    <w:rsid w:val="007D7370"/>
    <w:rsid w:val="007E040D"/>
    <w:rsid w:val="007E08CC"/>
    <w:rsid w:val="007E0A68"/>
    <w:rsid w:val="007E0B48"/>
    <w:rsid w:val="007E0F66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1F75"/>
    <w:rsid w:val="007F23FE"/>
    <w:rsid w:val="007F3A0F"/>
    <w:rsid w:val="007F3B03"/>
    <w:rsid w:val="007F4B7C"/>
    <w:rsid w:val="007F55D2"/>
    <w:rsid w:val="007F573F"/>
    <w:rsid w:val="007F6143"/>
    <w:rsid w:val="007F7091"/>
    <w:rsid w:val="007F7680"/>
    <w:rsid w:val="007F7B0A"/>
    <w:rsid w:val="007F7D52"/>
    <w:rsid w:val="008009EE"/>
    <w:rsid w:val="0080131E"/>
    <w:rsid w:val="008014BE"/>
    <w:rsid w:val="0080154B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3315"/>
    <w:rsid w:val="00813F77"/>
    <w:rsid w:val="008140EE"/>
    <w:rsid w:val="0081410E"/>
    <w:rsid w:val="008144CC"/>
    <w:rsid w:val="00814D85"/>
    <w:rsid w:val="008200BC"/>
    <w:rsid w:val="00821900"/>
    <w:rsid w:val="00821B7E"/>
    <w:rsid w:val="00823010"/>
    <w:rsid w:val="0082456F"/>
    <w:rsid w:val="008258A8"/>
    <w:rsid w:val="00825E04"/>
    <w:rsid w:val="008267AD"/>
    <w:rsid w:val="00827471"/>
    <w:rsid w:val="008305B1"/>
    <w:rsid w:val="0083177D"/>
    <w:rsid w:val="00831AA5"/>
    <w:rsid w:val="00831ECC"/>
    <w:rsid w:val="0083347C"/>
    <w:rsid w:val="008334DF"/>
    <w:rsid w:val="00833677"/>
    <w:rsid w:val="00833BBA"/>
    <w:rsid w:val="00834CC3"/>
    <w:rsid w:val="008350FC"/>
    <w:rsid w:val="008351BB"/>
    <w:rsid w:val="00836CCC"/>
    <w:rsid w:val="00837023"/>
    <w:rsid w:val="00837912"/>
    <w:rsid w:val="008408EE"/>
    <w:rsid w:val="0084197B"/>
    <w:rsid w:val="0084354A"/>
    <w:rsid w:val="008442FD"/>
    <w:rsid w:val="00844512"/>
    <w:rsid w:val="008453EE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615"/>
    <w:rsid w:val="0085698E"/>
    <w:rsid w:val="008571DF"/>
    <w:rsid w:val="00860E60"/>
    <w:rsid w:val="0086182E"/>
    <w:rsid w:val="00863500"/>
    <w:rsid w:val="0086383E"/>
    <w:rsid w:val="00863E8C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0EC7"/>
    <w:rsid w:val="008819D8"/>
    <w:rsid w:val="00882727"/>
    <w:rsid w:val="00883141"/>
    <w:rsid w:val="00884AF9"/>
    <w:rsid w:val="008867EC"/>
    <w:rsid w:val="008868E8"/>
    <w:rsid w:val="008869B1"/>
    <w:rsid w:val="008872C2"/>
    <w:rsid w:val="00887B7D"/>
    <w:rsid w:val="00887F50"/>
    <w:rsid w:val="008901E3"/>
    <w:rsid w:val="008908A4"/>
    <w:rsid w:val="00891906"/>
    <w:rsid w:val="00893D0D"/>
    <w:rsid w:val="00894043"/>
    <w:rsid w:val="00894841"/>
    <w:rsid w:val="00894939"/>
    <w:rsid w:val="00895E6B"/>
    <w:rsid w:val="008A0050"/>
    <w:rsid w:val="008A018E"/>
    <w:rsid w:val="008A095C"/>
    <w:rsid w:val="008A0A69"/>
    <w:rsid w:val="008A0CD7"/>
    <w:rsid w:val="008A2D84"/>
    <w:rsid w:val="008A2FC7"/>
    <w:rsid w:val="008A321D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39CB"/>
    <w:rsid w:val="008B5106"/>
    <w:rsid w:val="008B56DD"/>
    <w:rsid w:val="008B62AF"/>
    <w:rsid w:val="008B6F38"/>
    <w:rsid w:val="008B72AC"/>
    <w:rsid w:val="008B773C"/>
    <w:rsid w:val="008B7EC1"/>
    <w:rsid w:val="008C1EBE"/>
    <w:rsid w:val="008C2698"/>
    <w:rsid w:val="008C42C9"/>
    <w:rsid w:val="008C446F"/>
    <w:rsid w:val="008C4692"/>
    <w:rsid w:val="008C4DF7"/>
    <w:rsid w:val="008C564F"/>
    <w:rsid w:val="008C69AB"/>
    <w:rsid w:val="008C7062"/>
    <w:rsid w:val="008C7363"/>
    <w:rsid w:val="008D0693"/>
    <w:rsid w:val="008D0A67"/>
    <w:rsid w:val="008D0F96"/>
    <w:rsid w:val="008D1042"/>
    <w:rsid w:val="008D1674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D7E8E"/>
    <w:rsid w:val="008E09B6"/>
    <w:rsid w:val="008E104B"/>
    <w:rsid w:val="008E109A"/>
    <w:rsid w:val="008E1902"/>
    <w:rsid w:val="008E28B3"/>
    <w:rsid w:val="008E3694"/>
    <w:rsid w:val="008E381B"/>
    <w:rsid w:val="008E484B"/>
    <w:rsid w:val="008E5C13"/>
    <w:rsid w:val="008E6ECA"/>
    <w:rsid w:val="008E7026"/>
    <w:rsid w:val="008E7382"/>
    <w:rsid w:val="008E7544"/>
    <w:rsid w:val="008E78E4"/>
    <w:rsid w:val="008E7BF8"/>
    <w:rsid w:val="008F01E6"/>
    <w:rsid w:val="008F1C34"/>
    <w:rsid w:val="008F21AD"/>
    <w:rsid w:val="008F2372"/>
    <w:rsid w:val="008F2D94"/>
    <w:rsid w:val="008F33C9"/>
    <w:rsid w:val="008F48BD"/>
    <w:rsid w:val="008F53BF"/>
    <w:rsid w:val="008F6D26"/>
    <w:rsid w:val="008F6FE5"/>
    <w:rsid w:val="008F7BD8"/>
    <w:rsid w:val="00900086"/>
    <w:rsid w:val="009000F4"/>
    <w:rsid w:val="00900117"/>
    <w:rsid w:val="009014D6"/>
    <w:rsid w:val="00902127"/>
    <w:rsid w:val="009025B5"/>
    <w:rsid w:val="00902634"/>
    <w:rsid w:val="00902A1F"/>
    <w:rsid w:val="00902D78"/>
    <w:rsid w:val="00902F27"/>
    <w:rsid w:val="00903464"/>
    <w:rsid w:val="0090363F"/>
    <w:rsid w:val="00904AFC"/>
    <w:rsid w:val="009055AF"/>
    <w:rsid w:val="009056AF"/>
    <w:rsid w:val="00905761"/>
    <w:rsid w:val="009109D9"/>
    <w:rsid w:val="00911198"/>
    <w:rsid w:val="009111B7"/>
    <w:rsid w:val="00911ABB"/>
    <w:rsid w:val="00911FC6"/>
    <w:rsid w:val="009133A3"/>
    <w:rsid w:val="00913698"/>
    <w:rsid w:val="00914104"/>
    <w:rsid w:val="0091426B"/>
    <w:rsid w:val="0091549B"/>
    <w:rsid w:val="009158E4"/>
    <w:rsid w:val="00915BAA"/>
    <w:rsid w:val="00915CD6"/>
    <w:rsid w:val="00920634"/>
    <w:rsid w:val="00924138"/>
    <w:rsid w:val="00925D3A"/>
    <w:rsid w:val="0092757A"/>
    <w:rsid w:val="00927706"/>
    <w:rsid w:val="00927AC6"/>
    <w:rsid w:val="0093098A"/>
    <w:rsid w:val="0093099B"/>
    <w:rsid w:val="00930EFE"/>
    <w:rsid w:val="00930F97"/>
    <w:rsid w:val="00933FE9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5BE"/>
    <w:rsid w:val="00947CBC"/>
    <w:rsid w:val="00951D77"/>
    <w:rsid w:val="009527EF"/>
    <w:rsid w:val="00954F8C"/>
    <w:rsid w:val="009562E9"/>
    <w:rsid w:val="009567AA"/>
    <w:rsid w:val="00956B57"/>
    <w:rsid w:val="00960DED"/>
    <w:rsid w:val="00961B5D"/>
    <w:rsid w:val="00961EDC"/>
    <w:rsid w:val="00962801"/>
    <w:rsid w:val="0096460C"/>
    <w:rsid w:val="00964812"/>
    <w:rsid w:val="00965F69"/>
    <w:rsid w:val="00966297"/>
    <w:rsid w:val="009670BA"/>
    <w:rsid w:val="00967955"/>
    <w:rsid w:val="00970D93"/>
    <w:rsid w:val="00973682"/>
    <w:rsid w:val="00973A6C"/>
    <w:rsid w:val="00974FCF"/>
    <w:rsid w:val="0097525F"/>
    <w:rsid w:val="00975D20"/>
    <w:rsid w:val="009774A5"/>
    <w:rsid w:val="00977828"/>
    <w:rsid w:val="009806BF"/>
    <w:rsid w:val="00984137"/>
    <w:rsid w:val="0098471D"/>
    <w:rsid w:val="00986487"/>
    <w:rsid w:val="00986CB9"/>
    <w:rsid w:val="00986DD3"/>
    <w:rsid w:val="00991A8D"/>
    <w:rsid w:val="009924C8"/>
    <w:rsid w:val="00992A98"/>
    <w:rsid w:val="0099362E"/>
    <w:rsid w:val="0099415A"/>
    <w:rsid w:val="00994C6C"/>
    <w:rsid w:val="009953A9"/>
    <w:rsid w:val="009953D5"/>
    <w:rsid w:val="00995E97"/>
    <w:rsid w:val="009965BC"/>
    <w:rsid w:val="009A038F"/>
    <w:rsid w:val="009A1099"/>
    <w:rsid w:val="009A20A5"/>
    <w:rsid w:val="009A2989"/>
    <w:rsid w:val="009A2C83"/>
    <w:rsid w:val="009A348F"/>
    <w:rsid w:val="009A446B"/>
    <w:rsid w:val="009A47E4"/>
    <w:rsid w:val="009A6268"/>
    <w:rsid w:val="009B1F0B"/>
    <w:rsid w:val="009B2792"/>
    <w:rsid w:val="009B2C69"/>
    <w:rsid w:val="009B37C0"/>
    <w:rsid w:val="009B41B7"/>
    <w:rsid w:val="009B6531"/>
    <w:rsid w:val="009B6AFA"/>
    <w:rsid w:val="009B7F8D"/>
    <w:rsid w:val="009C1E40"/>
    <w:rsid w:val="009C4E83"/>
    <w:rsid w:val="009C6E65"/>
    <w:rsid w:val="009C736D"/>
    <w:rsid w:val="009C75C5"/>
    <w:rsid w:val="009C7C43"/>
    <w:rsid w:val="009D0533"/>
    <w:rsid w:val="009D08AE"/>
    <w:rsid w:val="009D1236"/>
    <w:rsid w:val="009D161B"/>
    <w:rsid w:val="009D1A9C"/>
    <w:rsid w:val="009D260B"/>
    <w:rsid w:val="009D342C"/>
    <w:rsid w:val="009D367F"/>
    <w:rsid w:val="009D3B31"/>
    <w:rsid w:val="009D3D3F"/>
    <w:rsid w:val="009D3FFD"/>
    <w:rsid w:val="009D66B4"/>
    <w:rsid w:val="009D7274"/>
    <w:rsid w:val="009D7B50"/>
    <w:rsid w:val="009D7BE8"/>
    <w:rsid w:val="009E0C74"/>
    <w:rsid w:val="009E0DA3"/>
    <w:rsid w:val="009E0E68"/>
    <w:rsid w:val="009E1E8A"/>
    <w:rsid w:val="009E2C25"/>
    <w:rsid w:val="009E2E0C"/>
    <w:rsid w:val="009E370D"/>
    <w:rsid w:val="009E678C"/>
    <w:rsid w:val="009F015C"/>
    <w:rsid w:val="009F0920"/>
    <w:rsid w:val="009F0A3D"/>
    <w:rsid w:val="009F0FB0"/>
    <w:rsid w:val="009F15C2"/>
    <w:rsid w:val="009F1A1B"/>
    <w:rsid w:val="009F1E6E"/>
    <w:rsid w:val="009F24AA"/>
    <w:rsid w:val="009F2C52"/>
    <w:rsid w:val="009F3EAF"/>
    <w:rsid w:val="009F4B44"/>
    <w:rsid w:val="009F4C0E"/>
    <w:rsid w:val="009F51DE"/>
    <w:rsid w:val="009F55A1"/>
    <w:rsid w:val="009F58F6"/>
    <w:rsid w:val="009F5C04"/>
    <w:rsid w:val="009F66C2"/>
    <w:rsid w:val="009F78EC"/>
    <w:rsid w:val="00A009CB"/>
    <w:rsid w:val="00A017D1"/>
    <w:rsid w:val="00A02C9A"/>
    <w:rsid w:val="00A035A3"/>
    <w:rsid w:val="00A0366E"/>
    <w:rsid w:val="00A0421A"/>
    <w:rsid w:val="00A049E5"/>
    <w:rsid w:val="00A056B0"/>
    <w:rsid w:val="00A057DA"/>
    <w:rsid w:val="00A05B02"/>
    <w:rsid w:val="00A060FC"/>
    <w:rsid w:val="00A067CD"/>
    <w:rsid w:val="00A073DB"/>
    <w:rsid w:val="00A075F9"/>
    <w:rsid w:val="00A07BA3"/>
    <w:rsid w:val="00A07C1F"/>
    <w:rsid w:val="00A1070D"/>
    <w:rsid w:val="00A1099F"/>
    <w:rsid w:val="00A1174A"/>
    <w:rsid w:val="00A15133"/>
    <w:rsid w:val="00A15F89"/>
    <w:rsid w:val="00A1711B"/>
    <w:rsid w:val="00A17BC8"/>
    <w:rsid w:val="00A2064E"/>
    <w:rsid w:val="00A20CD5"/>
    <w:rsid w:val="00A2104B"/>
    <w:rsid w:val="00A21393"/>
    <w:rsid w:val="00A2208A"/>
    <w:rsid w:val="00A22D18"/>
    <w:rsid w:val="00A2335C"/>
    <w:rsid w:val="00A23E8D"/>
    <w:rsid w:val="00A24E29"/>
    <w:rsid w:val="00A25430"/>
    <w:rsid w:val="00A258FE"/>
    <w:rsid w:val="00A25C20"/>
    <w:rsid w:val="00A26CB2"/>
    <w:rsid w:val="00A26DF6"/>
    <w:rsid w:val="00A271E3"/>
    <w:rsid w:val="00A3087D"/>
    <w:rsid w:val="00A30E71"/>
    <w:rsid w:val="00A312AA"/>
    <w:rsid w:val="00A31BA8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21F"/>
    <w:rsid w:val="00A4092C"/>
    <w:rsid w:val="00A40E99"/>
    <w:rsid w:val="00A434DE"/>
    <w:rsid w:val="00A442E5"/>
    <w:rsid w:val="00A44A58"/>
    <w:rsid w:val="00A46FD9"/>
    <w:rsid w:val="00A4790D"/>
    <w:rsid w:val="00A4799D"/>
    <w:rsid w:val="00A51078"/>
    <w:rsid w:val="00A514EF"/>
    <w:rsid w:val="00A51F1B"/>
    <w:rsid w:val="00A52F57"/>
    <w:rsid w:val="00A53507"/>
    <w:rsid w:val="00A5489B"/>
    <w:rsid w:val="00A54F45"/>
    <w:rsid w:val="00A55321"/>
    <w:rsid w:val="00A56E41"/>
    <w:rsid w:val="00A573F6"/>
    <w:rsid w:val="00A57748"/>
    <w:rsid w:val="00A60915"/>
    <w:rsid w:val="00A60DBE"/>
    <w:rsid w:val="00A61954"/>
    <w:rsid w:val="00A622AD"/>
    <w:rsid w:val="00A63102"/>
    <w:rsid w:val="00A642AD"/>
    <w:rsid w:val="00A64AD0"/>
    <w:rsid w:val="00A64FB3"/>
    <w:rsid w:val="00A65479"/>
    <w:rsid w:val="00A6697D"/>
    <w:rsid w:val="00A67874"/>
    <w:rsid w:val="00A70169"/>
    <w:rsid w:val="00A70822"/>
    <w:rsid w:val="00A7173A"/>
    <w:rsid w:val="00A718CE"/>
    <w:rsid w:val="00A72245"/>
    <w:rsid w:val="00A724F3"/>
    <w:rsid w:val="00A7262B"/>
    <w:rsid w:val="00A731CB"/>
    <w:rsid w:val="00A74F9E"/>
    <w:rsid w:val="00A75961"/>
    <w:rsid w:val="00A7603D"/>
    <w:rsid w:val="00A76D7C"/>
    <w:rsid w:val="00A775D1"/>
    <w:rsid w:val="00A7763E"/>
    <w:rsid w:val="00A7767F"/>
    <w:rsid w:val="00A77EE9"/>
    <w:rsid w:val="00A81581"/>
    <w:rsid w:val="00A821BE"/>
    <w:rsid w:val="00A83B87"/>
    <w:rsid w:val="00A84960"/>
    <w:rsid w:val="00A84B62"/>
    <w:rsid w:val="00A85225"/>
    <w:rsid w:val="00A85353"/>
    <w:rsid w:val="00A86051"/>
    <w:rsid w:val="00A86EDC"/>
    <w:rsid w:val="00A87444"/>
    <w:rsid w:val="00A876E3"/>
    <w:rsid w:val="00A879B1"/>
    <w:rsid w:val="00A90901"/>
    <w:rsid w:val="00A92064"/>
    <w:rsid w:val="00A9283C"/>
    <w:rsid w:val="00A92A9F"/>
    <w:rsid w:val="00A94093"/>
    <w:rsid w:val="00A94483"/>
    <w:rsid w:val="00A94A60"/>
    <w:rsid w:val="00A958D7"/>
    <w:rsid w:val="00A975E8"/>
    <w:rsid w:val="00AA01A0"/>
    <w:rsid w:val="00AA0347"/>
    <w:rsid w:val="00AA0A27"/>
    <w:rsid w:val="00AA12D9"/>
    <w:rsid w:val="00AA13C2"/>
    <w:rsid w:val="00AA22B3"/>
    <w:rsid w:val="00AA2AE5"/>
    <w:rsid w:val="00AA462F"/>
    <w:rsid w:val="00AA5749"/>
    <w:rsid w:val="00AA5EED"/>
    <w:rsid w:val="00AA6BC6"/>
    <w:rsid w:val="00AA7B98"/>
    <w:rsid w:val="00AA7D47"/>
    <w:rsid w:val="00AB0494"/>
    <w:rsid w:val="00AB13E3"/>
    <w:rsid w:val="00AB28D3"/>
    <w:rsid w:val="00AB3571"/>
    <w:rsid w:val="00AB373E"/>
    <w:rsid w:val="00AB3D78"/>
    <w:rsid w:val="00AB462C"/>
    <w:rsid w:val="00AB4BAD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C88"/>
    <w:rsid w:val="00AD277A"/>
    <w:rsid w:val="00AD2E30"/>
    <w:rsid w:val="00AD3FCE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8F"/>
    <w:rsid w:val="00AE3391"/>
    <w:rsid w:val="00AE4010"/>
    <w:rsid w:val="00AE4591"/>
    <w:rsid w:val="00AE4C3E"/>
    <w:rsid w:val="00AE50D2"/>
    <w:rsid w:val="00AE5FF1"/>
    <w:rsid w:val="00AE62B4"/>
    <w:rsid w:val="00AE6794"/>
    <w:rsid w:val="00AE68D3"/>
    <w:rsid w:val="00AE6FD9"/>
    <w:rsid w:val="00AE7B8D"/>
    <w:rsid w:val="00AF0762"/>
    <w:rsid w:val="00AF1377"/>
    <w:rsid w:val="00AF1BCD"/>
    <w:rsid w:val="00AF2D45"/>
    <w:rsid w:val="00AF3BA6"/>
    <w:rsid w:val="00AF470E"/>
    <w:rsid w:val="00AF4846"/>
    <w:rsid w:val="00AF52CE"/>
    <w:rsid w:val="00AF544D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07D54"/>
    <w:rsid w:val="00B10321"/>
    <w:rsid w:val="00B11B62"/>
    <w:rsid w:val="00B12135"/>
    <w:rsid w:val="00B14BDB"/>
    <w:rsid w:val="00B14C71"/>
    <w:rsid w:val="00B15A19"/>
    <w:rsid w:val="00B15E21"/>
    <w:rsid w:val="00B17440"/>
    <w:rsid w:val="00B20B0C"/>
    <w:rsid w:val="00B21903"/>
    <w:rsid w:val="00B21958"/>
    <w:rsid w:val="00B21F46"/>
    <w:rsid w:val="00B22143"/>
    <w:rsid w:val="00B22483"/>
    <w:rsid w:val="00B227F4"/>
    <w:rsid w:val="00B22E35"/>
    <w:rsid w:val="00B248E3"/>
    <w:rsid w:val="00B24D3D"/>
    <w:rsid w:val="00B24ED7"/>
    <w:rsid w:val="00B2520C"/>
    <w:rsid w:val="00B2581D"/>
    <w:rsid w:val="00B25946"/>
    <w:rsid w:val="00B25AE5"/>
    <w:rsid w:val="00B25F85"/>
    <w:rsid w:val="00B27153"/>
    <w:rsid w:val="00B27B31"/>
    <w:rsid w:val="00B27F69"/>
    <w:rsid w:val="00B30833"/>
    <w:rsid w:val="00B3137D"/>
    <w:rsid w:val="00B31914"/>
    <w:rsid w:val="00B31CE1"/>
    <w:rsid w:val="00B32AB9"/>
    <w:rsid w:val="00B33051"/>
    <w:rsid w:val="00B3335F"/>
    <w:rsid w:val="00B3487C"/>
    <w:rsid w:val="00B3492C"/>
    <w:rsid w:val="00B3513C"/>
    <w:rsid w:val="00B35236"/>
    <w:rsid w:val="00B3558F"/>
    <w:rsid w:val="00B35735"/>
    <w:rsid w:val="00B35941"/>
    <w:rsid w:val="00B35BFB"/>
    <w:rsid w:val="00B35D04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4722D"/>
    <w:rsid w:val="00B47F76"/>
    <w:rsid w:val="00B500B8"/>
    <w:rsid w:val="00B51DE8"/>
    <w:rsid w:val="00B51E5A"/>
    <w:rsid w:val="00B52270"/>
    <w:rsid w:val="00B5254F"/>
    <w:rsid w:val="00B52C53"/>
    <w:rsid w:val="00B532E3"/>
    <w:rsid w:val="00B539D7"/>
    <w:rsid w:val="00B54E56"/>
    <w:rsid w:val="00B55060"/>
    <w:rsid w:val="00B55211"/>
    <w:rsid w:val="00B55835"/>
    <w:rsid w:val="00B55D36"/>
    <w:rsid w:val="00B562D0"/>
    <w:rsid w:val="00B57E71"/>
    <w:rsid w:val="00B6272F"/>
    <w:rsid w:val="00B632A6"/>
    <w:rsid w:val="00B646D7"/>
    <w:rsid w:val="00B65A0F"/>
    <w:rsid w:val="00B6646C"/>
    <w:rsid w:val="00B66D9E"/>
    <w:rsid w:val="00B676B3"/>
    <w:rsid w:val="00B70233"/>
    <w:rsid w:val="00B71428"/>
    <w:rsid w:val="00B71AB5"/>
    <w:rsid w:val="00B71C99"/>
    <w:rsid w:val="00B7245B"/>
    <w:rsid w:val="00B742CA"/>
    <w:rsid w:val="00B74A6B"/>
    <w:rsid w:val="00B75B05"/>
    <w:rsid w:val="00B76AB1"/>
    <w:rsid w:val="00B77BBA"/>
    <w:rsid w:val="00B77D39"/>
    <w:rsid w:val="00B80B09"/>
    <w:rsid w:val="00B8106E"/>
    <w:rsid w:val="00B81941"/>
    <w:rsid w:val="00B824C3"/>
    <w:rsid w:val="00B83522"/>
    <w:rsid w:val="00B8501B"/>
    <w:rsid w:val="00B8502B"/>
    <w:rsid w:val="00B863D1"/>
    <w:rsid w:val="00B86DA5"/>
    <w:rsid w:val="00B87693"/>
    <w:rsid w:val="00B90E0A"/>
    <w:rsid w:val="00B9193D"/>
    <w:rsid w:val="00B91C0B"/>
    <w:rsid w:val="00B91C4E"/>
    <w:rsid w:val="00B9276D"/>
    <w:rsid w:val="00B933C4"/>
    <w:rsid w:val="00B9384F"/>
    <w:rsid w:val="00B93E51"/>
    <w:rsid w:val="00B95349"/>
    <w:rsid w:val="00BA00CA"/>
    <w:rsid w:val="00BA027B"/>
    <w:rsid w:val="00BA0847"/>
    <w:rsid w:val="00BA0A19"/>
    <w:rsid w:val="00BA0A59"/>
    <w:rsid w:val="00BA2E2F"/>
    <w:rsid w:val="00BA3A98"/>
    <w:rsid w:val="00BA3F05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AA2"/>
    <w:rsid w:val="00BB2BAD"/>
    <w:rsid w:val="00BB2E5B"/>
    <w:rsid w:val="00BB32B5"/>
    <w:rsid w:val="00BB3739"/>
    <w:rsid w:val="00BB42F8"/>
    <w:rsid w:val="00BB50C1"/>
    <w:rsid w:val="00BB541A"/>
    <w:rsid w:val="00BB6D30"/>
    <w:rsid w:val="00BB72B7"/>
    <w:rsid w:val="00BB75A9"/>
    <w:rsid w:val="00BB7E2B"/>
    <w:rsid w:val="00BB7F06"/>
    <w:rsid w:val="00BC0BC4"/>
    <w:rsid w:val="00BC1DB7"/>
    <w:rsid w:val="00BC260A"/>
    <w:rsid w:val="00BC2B52"/>
    <w:rsid w:val="00BC374F"/>
    <w:rsid w:val="00BC3CB7"/>
    <w:rsid w:val="00BC4893"/>
    <w:rsid w:val="00BC5E7A"/>
    <w:rsid w:val="00BC60D3"/>
    <w:rsid w:val="00BC6227"/>
    <w:rsid w:val="00BC6744"/>
    <w:rsid w:val="00BC69C7"/>
    <w:rsid w:val="00BC75BA"/>
    <w:rsid w:val="00BC7629"/>
    <w:rsid w:val="00BC769D"/>
    <w:rsid w:val="00BD1030"/>
    <w:rsid w:val="00BD1271"/>
    <w:rsid w:val="00BD3446"/>
    <w:rsid w:val="00BD3F70"/>
    <w:rsid w:val="00BD45FE"/>
    <w:rsid w:val="00BD4EEF"/>
    <w:rsid w:val="00BD5722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4FDC"/>
    <w:rsid w:val="00BE5E7B"/>
    <w:rsid w:val="00BE63C3"/>
    <w:rsid w:val="00BE6B2F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F50"/>
    <w:rsid w:val="00C0022C"/>
    <w:rsid w:val="00C00843"/>
    <w:rsid w:val="00C00A58"/>
    <w:rsid w:val="00C00B42"/>
    <w:rsid w:val="00C00C0C"/>
    <w:rsid w:val="00C012FC"/>
    <w:rsid w:val="00C02152"/>
    <w:rsid w:val="00C02415"/>
    <w:rsid w:val="00C029AF"/>
    <w:rsid w:val="00C03367"/>
    <w:rsid w:val="00C03960"/>
    <w:rsid w:val="00C042D3"/>
    <w:rsid w:val="00C04410"/>
    <w:rsid w:val="00C04B6C"/>
    <w:rsid w:val="00C050D3"/>
    <w:rsid w:val="00C05E3A"/>
    <w:rsid w:val="00C06846"/>
    <w:rsid w:val="00C071F0"/>
    <w:rsid w:val="00C073CE"/>
    <w:rsid w:val="00C101DA"/>
    <w:rsid w:val="00C10C5A"/>
    <w:rsid w:val="00C11AB9"/>
    <w:rsid w:val="00C13161"/>
    <w:rsid w:val="00C1328E"/>
    <w:rsid w:val="00C14536"/>
    <w:rsid w:val="00C14E60"/>
    <w:rsid w:val="00C15DB0"/>
    <w:rsid w:val="00C1635D"/>
    <w:rsid w:val="00C16625"/>
    <w:rsid w:val="00C16C9C"/>
    <w:rsid w:val="00C16F88"/>
    <w:rsid w:val="00C16FAD"/>
    <w:rsid w:val="00C17340"/>
    <w:rsid w:val="00C20101"/>
    <w:rsid w:val="00C21CF5"/>
    <w:rsid w:val="00C2260B"/>
    <w:rsid w:val="00C22E2A"/>
    <w:rsid w:val="00C22EC3"/>
    <w:rsid w:val="00C23F20"/>
    <w:rsid w:val="00C2499C"/>
    <w:rsid w:val="00C2621D"/>
    <w:rsid w:val="00C262B5"/>
    <w:rsid w:val="00C266B7"/>
    <w:rsid w:val="00C2711F"/>
    <w:rsid w:val="00C30203"/>
    <w:rsid w:val="00C303DD"/>
    <w:rsid w:val="00C303F1"/>
    <w:rsid w:val="00C30619"/>
    <w:rsid w:val="00C3091F"/>
    <w:rsid w:val="00C327ED"/>
    <w:rsid w:val="00C3313E"/>
    <w:rsid w:val="00C33633"/>
    <w:rsid w:val="00C34766"/>
    <w:rsid w:val="00C34BBE"/>
    <w:rsid w:val="00C36038"/>
    <w:rsid w:val="00C36046"/>
    <w:rsid w:val="00C37C09"/>
    <w:rsid w:val="00C4010D"/>
    <w:rsid w:val="00C4346F"/>
    <w:rsid w:val="00C43C15"/>
    <w:rsid w:val="00C45A0D"/>
    <w:rsid w:val="00C46036"/>
    <w:rsid w:val="00C4617F"/>
    <w:rsid w:val="00C46228"/>
    <w:rsid w:val="00C46612"/>
    <w:rsid w:val="00C4691D"/>
    <w:rsid w:val="00C4695C"/>
    <w:rsid w:val="00C46CAE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6CB"/>
    <w:rsid w:val="00C5492D"/>
    <w:rsid w:val="00C54989"/>
    <w:rsid w:val="00C54C98"/>
    <w:rsid w:val="00C552F1"/>
    <w:rsid w:val="00C571B6"/>
    <w:rsid w:val="00C60AE2"/>
    <w:rsid w:val="00C60C8F"/>
    <w:rsid w:val="00C6108E"/>
    <w:rsid w:val="00C634F5"/>
    <w:rsid w:val="00C6568E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314E"/>
    <w:rsid w:val="00C743BB"/>
    <w:rsid w:val="00C75126"/>
    <w:rsid w:val="00C7519D"/>
    <w:rsid w:val="00C7522D"/>
    <w:rsid w:val="00C75457"/>
    <w:rsid w:val="00C75F0D"/>
    <w:rsid w:val="00C76D44"/>
    <w:rsid w:val="00C814B2"/>
    <w:rsid w:val="00C81A00"/>
    <w:rsid w:val="00C81E1A"/>
    <w:rsid w:val="00C8219B"/>
    <w:rsid w:val="00C8279B"/>
    <w:rsid w:val="00C82B33"/>
    <w:rsid w:val="00C836B2"/>
    <w:rsid w:val="00C8395B"/>
    <w:rsid w:val="00C84593"/>
    <w:rsid w:val="00C84CD3"/>
    <w:rsid w:val="00C85AB6"/>
    <w:rsid w:val="00C86563"/>
    <w:rsid w:val="00C86F29"/>
    <w:rsid w:val="00C87109"/>
    <w:rsid w:val="00C8744B"/>
    <w:rsid w:val="00C8750B"/>
    <w:rsid w:val="00C9079D"/>
    <w:rsid w:val="00C9120B"/>
    <w:rsid w:val="00C92135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17F3"/>
    <w:rsid w:val="00CA2060"/>
    <w:rsid w:val="00CA23A7"/>
    <w:rsid w:val="00CA2474"/>
    <w:rsid w:val="00CA2FD6"/>
    <w:rsid w:val="00CA4656"/>
    <w:rsid w:val="00CA477C"/>
    <w:rsid w:val="00CA4EE1"/>
    <w:rsid w:val="00CA52A3"/>
    <w:rsid w:val="00CA5701"/>
    <w:rsid w:val="00CA5C91"/>
    <w:rsid w:val="00CA667F"/>
    <w:rsid w:val="00CA7789"/>
    <w:rsid w:val="00CB042F"/>
    <w:rsid w:val="00CB0A05"/>
    <w:rsid w:val="00CB2277"/>
    <w:rsid w:val="00CB2900"/>
    <w:rsid w:val="00CB2A64"/>
    <w:rsid w:val="00CB319B"/>
    <w:rsid w:val="00CB3C5A"/>
    <w:rsid w:val="00CB41A2"/>
    <w:rsid w:val="00CB45FA"/>
    <w:rsid w:val="00CB4A90"/>
    <w:rsid w:val="00CB4EA1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097"/>
    <w:rsid w:val="00CD04E0"/>
    <w:rsid w:val="00CD1513"/>
    <w:rsid w:val="00CD2080"/>
    <w:rsid w:val="00CD2629"/>
    <w:rsid w:val="00CD2FEA"/>
    <w:rsid w:val="00CD3033"/>
    <w:rsid w:val="00CD3F98"/>
    <w:rsid w:val="00CD4865"/>
    <w:rsid w:val="00CD4E16"/>
    <w:rsid w:val="00CD513F"/>
    <w:rsid w:val="00CD61ED"/>
    <w:rsid w:val="00CD7661"/>
    <w:rsid w:val="00CD776E"/>
    <w:rsid w:val="00CE0005"/>
    <w:rsid w:val="00CE01A5"/>
    <w:rsid w:val="00CE0949"/>
    <w:rsid w:val="00CE1AAC"/>
    <w:rsid w:val="00CE1B0E"/>
    <w:rsid w:val="00CE1EC9"/>
    <w:rsid w:val="00CE3671"/>
    <w:rsid w:val="00CE3B2D"/>
    <w:rsid w:val="00CE4639"/>
    <w:rsid w:val="00CE46B8"/>
    <w:rsid w:val="00CE4F1A"/>
    <w:rsid w:val="00CE55D3"/>
    <w:rsid w:val="00CE5B0A"/>
    <w:rsid w:val="00CE5BA0"/>
    <w:rsid w:val="00CE6446"/>
    <w:rsid w:val="00CE674D"/>
    <w:rsid w:val="00CE67B7"/>
    <w:rsid w:val="00CE78E3"/>
    <w:rsid w:val="00CE79D6"/>
    <w:rsid w:val="00CF00C2"/>
    <w:rsid w:val="00CF0EE9"/>
    <w:rsid w:val="00CF1C12"/>
    <w:rsid w:val="00CF20D3"/>
    <w:rsid w:val="00CF28EB"/>
    <w:rsid w:val="00CF338E"/>
    <w:rsid w:val="00CF44CE"/>
    <w:rsid w:val="00CF6734"/>
    <w:rsid w:val="00CF7355"/>
    <w:rsid w:val="00D00D4D"/>
    <w:rsid w:val="00D01AF7"/>
    <w:rsid w:val="00D01E93"/>
    <w:rsid w:val="00D02088"/>
    <w:rsid w:val="00D029F7"/>
    <w:rsid w:val="00D02DAE"/>
    <w:rsid w:val="00D031E4"/>
    <w:rsid w:val="00D050EC"/>
    <w:rsid w:val="00D0591C"/>
    <w:rsid w:val="00D05ACF"/>
    <w:rsid w:val="00D07118"/>
    <w:rsid w:val="00D10975"/>
    <w:rsid w:val="00D10B53"/>
    <w:rsid w:val="00D10BA4"/>
    <w:rsid w:val="00D111BF"/>
    <w:rsid w:val="00D11591"/>
    <w:rsid w:val="00D11E4F"/>
    <w:rsid w:val="00D1470F"/>
    <w:rsid w:val="00D14716"/>
    <w:rsid w:val="00D14B2F"/>
    <w:rsid w:val="00D14D4A"/>
    <w:rsid w:val="00D15BE9"/>
    <w:rsid w:val="00D16A0E"/>
    <w:rsid w:val="00D204B3"/>
    <w:rsid w:val="00D20842"/>
    <w:rsid w:val="00D2092D"/>
    <w:rsid w:val="00D2113B"/>
    <w:rsid w:val="00D21C77"/>
    <w:rsid w:val="00D2204D"/>
    <w:rsid w:val="00D23206"/>
    <w:rsid w:val="00D234F4"/>
    <w:rsid w:val="00D23593"/>
    <w:rsid w:val="00D24921"/>
    <w:rsid w:val="00D24E86"/>
    <w:rsid w:val="00D25037"/>
    <w:rsid w:val="00D27808"/>
    <w:rsid w:val="00D27CE7"/>
    <w:rsid w:val="00D304DA"/>
    <w:rsid w:val="00D30F1C"/>
    <w:rsid w:val="00D31118"/>
    <w:rsid w:val="00D31805"/>
    <w:rsid w:val="00D321C5"/>
    <w:rsid w:val="00D346AB"/>
    <w:rsid w:val="00D34841"/>
    <w:rsid w:val="00D36D2C"/>
    <w:rsid w:val="00D4072D"/>
    <w:rsid w:val="00D42B2B"/>
    <w:rsid w:val="00D431AE"/>
    <w:rsid w:val="00D4369A"/>
    <w:rsid w:val="00D4377A"/>
    <w:rsid w:val="00D43FC8"/>
    <w:rsid w:val="00D466BB"/>
    <w:rsid w:val="00D47F08"/>
    <w:rsid w:val="00D50C19"/>
    <w:rsid w:val="00D51A27"/>
    <w:rsid w:val="00D51D91"/>
    <w:rsid w:val="00D52431"/>
    <w:rsid w:val="00D534F0"/>
    <w:rsid w:val="00D54970"/>
    <w:rsid w:val="00D56E43"/>
    <w:rsid w:val="00D571F9"/>
    <w:rsid w:val="00D60BB2"/>
    <w:rsid w:val="00D614BB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9CD"/>
    <w:rsid w:val="00D65E61"/>
    <w:rsid w:val="00D668CF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048"/>
    <w:rsid w:val="00D77E20"/>
    <w:rsid w:val="00D77F48"/>
    <w:rsid w:val="00D80650"/>
    <w:rsid w:val="00D8067E"/>
    <w:rsid w:val="00D8086C"/>
    <w:rsid w:val="00D80B20"/>
    <w:rsid w:val="00D81B5B"/>
    <w:rsid w:val="00D8223C"/>
    <w:rsid w:val="00D83873"/>
    <w:rsid w:val="00D83F7C"/>
    <w:rsid w:val="00D8432F"/>
    <w:rsid w:val="00D84949"/>
    <w:rsid w:val="00D84B2D"/>
    <w:rsid w:val="00D8502D"/>
    <w:rsid w:val="00D85203"/>
    <w:rsid w:val="00D874BE"/>
    <w:rsid w:val="00D900C6"/>
    <w:rsid w:val="00D924F9"/>
    <w:rsid w:val="00D92AC5"/>
    <w:rsid w:val="00D94063"/>
    <w:rsid w:val="00D97953"/>
    <w:rsid w:val="00D97B68"/>
    <w:rsid w:val="00DA0491"/>
    <w:rsid w:val="00DA162B"/>
    <w:rsid w:val="00DA19B0"/>
    <w:rsid w:val="00DA34B4"/>
    <w:rsid w:val="00DA3FE8"/>
    <w:rsid w:val="00DA4AB5"/>
    <w:rsid w:val="00DA52A9"/>
    <w:rsid w:val="00DA5771"/>
    <w:rsid w:val="00DA6074"/>
    <w:rsid w:val="00DA675F"/>
    <w:rsid w:val="00DA6C6A"/>
    <w:rsid w:val="00DB181A"/>
    <w:rsid w:val="00DB2A7A"/>
    <w:rsid w:val="00DB2C1E"/>
    <w:rsid w:val="00DB3C6E"/>
    <w:rsid w:val="00DB4263"/>
    <w:rsid w:val="00DB47ED"/>
    <w:rsid w:val="00DB5D2D"/>
    <w:rsid w:val="00DB645F"/>
    <w:rsid w:val="00DB7CBC"/>
    <w:rsid w:val="00DC0A8E"/>
    <w:rsid w:val="00DC111D"/>
    <w:rsid w:val="00DC2386"/>
    <w:rsid w:val="00DC3F3E"/>
    <w:rsid w:val="00DC4A99"/>
    <w:rsid w:val="00DC570B"/>
    <w:rsid w:val="00DC594B"/>
    <w:rsid w:val="00DC6152"/>
    <w:rsid w:val="00DC702D"/>
    <w:rsid w:val="00DC75C3"/>
    <w:rsid w:val="00DD0490"/>
    <w:rsid w:val="00DD0514"/>
    <w:rsid w:val="00DD064E"/>
    <w:rsid w:val="00DD18B4"/>
    <w:rsid w:val="00DD2D43"/>
    <w:rsid w:val="00DD3183"/>
    <w:rsid w:val="00DD3787"/>
    <w:rsid w:val="00DD4671"/>
    <w:rsid w:val="00DD4857"/>
    <w:rsid w:val="00DD51CA"/>
    <w:rsid w:val="00DD5D20"/>
    <w:rsid w:val="00DD623E"/>
    <w:rsid w:val="00DD67CF"/>
    <w:rsid w:val="00DD6CB2"/>
    <w:rsid w:val="00DD78AF"/>
    <w:rsid w:val="00DD7B8B"/>
    <w:rsid w:val="00DD7F1F"/>
    <w:rsid w:val="00DE036F"/>
    <w:rsid w:val="00DE0E0E"/>
    <w:rsid w:val="00DE291C"/>
    <w:rsid w:val="00DE293A"/>
    <w:rsid w:val="00DE2EC3"/>
    <w:rsid w:val="00DE3E46"/>
    <w:rsid w:val="00DE403A"/>
    <w:rsid w:val="00DE4B1E"/>
    <w:rsid w:val="00DE4F88"/>
    <w:rsid w:val="00DE5848"/>
    <w:rsid w:val="00DE5B91"/>
    <w:rsid w:val="00DE5D7A"/>
    <w:rsid w:val="00DE6261"/>
    <w:rsid w:val="00DE62B2"/>
    <w:rsid w:val="00DE6405"/>
    <w:rsid w:val="00DF21CB"/>
    <w:rsid w:val="00DF2C99"/>
    <w:rsid w:val="00DF5BB5"/>
    <w:rsid w:val="00DF65B0"/>
    <w:rsid w:val="00DF67D5"/>
    <w:rsid w:val="00DF6BC5"/>
    <w:rsid w:val="00DF789A"/>
    <w:rsid w:val="00DF7B62"/>
    <w:rsid w:val="00E001C0"/>
    <w:rsid w:val="00E002ED"/>
    <w:rsid w:val="00E012C1"/>
    <w:rsid w:val="00E014D6"/>
    <w:rsid w:val="00E01BE8"/>
    <w:rsid w:val="00E01D27"/>
    <w:rsid w:val="00E0282B"/>
    <w:rsid w:val="00E034EF"/>
    <w:rsid w:val="00E03E3F"/>
    <w:rsid w:val="00E03ECD"/>
    <w:rsid w:val="00E04A37"/>
    <w:rsid w:val="00E05598"/>
    <w:rsid w:val="00E05668"/>
    <w:rsid w:val="00E0768B"/>
    <w:rsid w:val="00E114A2"/>
    <w:rsid w:val="00E11EFB"/>
    <w:rsid w:val="00E123AC"/>
    <w:rsid w:val="00E1284F"/>
    <w:rsid w:val="00E12B4A"/>
    <w:rsid w:val="00E131A0"/>
    <w:rsid w:val="00E14899"/>
    <w:rsid w:val="00E14AEB"/>
    <w:rsid w:val="00E15312"/>
    <w:rsid w:val="00E15A8B"/>
    <w:rsid w:val="00E209C5"/>
    <w:rsid w:val="00E24ED5"/>
    <w:rsid w:val="00E261A3"/>
    <w:rsid w:val="00E261DB"/>
    <w:rsid w:val="00E279E9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2B19"/>
    <w:rsid w:val="00E437B7"/>
    <w:rsid w:val="00E43A67"/>
    <w:rsid w:val="00E44E15"/>
    <w:rsid w:val="00E457FE"/>
    <w:rsid w:val="00E45D36"/>
    <w:rsid w:val="00E46025"/>
    <w:rsid w:val="00E46BF4"/>
    <w:rsid w:val="00E47145"/>
    <w:rsid w:val="00E473F7"/>
    <w:rsid w:val="00E47565"/>
    <w:rsid w:val="00E47A7E"/>
    <w:rsid w:val="00E5148E"/>
    <w:rsid w:val="00E52C90"/>
    <w:rsid w:val="00E55919"/>
    <w:rsid w:val="00E55A6F"/>
    <w:rsid w:val="00E56624"/>
    <w:rsid w:val="00E56738"/>
    <w:rsid w:val="00E56D32"/>
    <w:rsid w:val="00E61F43"/>
    <w:rsid w:val="00E6220C"/>
    <w:rsid w:val="00E62348"/>
    <w:rsid w:val="00E62BF5"/>
    <w:rsid w:val="00E62DF1"/>
    <w:rsid w:val="00E631C3"/>
    <w:rsid w:val="00E65081"/>
    <w:rsid w:val="00E67EC3"/>
    <w:rsid w:val="00E70FBF"/>
    <w:rsid w:val="00E724C4"/>
    <w:rsid w:val="00E7272C"/>
    <w:rsid w:val="00E72BFC"/>
    <w:rsid w:val="00E735B7"/>
    <w:rsid w:val="00E73F51"/>
    <w:rsid w:val="00E76D95"/>
    <w:rsid w:val="00E7743A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3A6D"/>
    <w:rsid w:val="00E8443D"/>
    <w:rsid w:val="00E864D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1F42"/>
    <w:rsid w:val="00E9228B"/>
    <w:rsid w:val="00E935DB"/>
    <w:rsid w:val="00E94628"/>
    <w:rsid w:val="00E955C2"/>
    <w:rsid w:val="00E96054"/>
    <w:rsid w:val="00E97208"/>
    <w:rsid w:val="00E973B5"/>
    <w:rsid w:val="00E973FA"/>
    <w:rsid w:val="00E9771C"/>
    <w:rsid w:val="00EA0409"/>
    <w:rsid w:val="00EA12E9"/>
    <w:rsid w:val="00EA172B"/>
    <w:rsid w:val="00EA1C0A"/>
    <w:rsid w:val="00EA3A95"/>
    <w:rsid w:val="00EA3D6A"/>
    <w:rsid w:val="00EA546A"/>
    <w:rsid w:val="00EA5CFC"/>
    <w:rsid w:val="00EA6914"/>
    <w:rsid w:val="00EA7D19"/>
    <w:rsid w:val="00EA7FCC"/>
    <w:rsid w:val="00EB0756"/>
    <w:rsid w:val="00EB10A9"/>
    <w:rsid w:val="00EB116C"/>
    <w:rsid w:val="00EB1964"/>
    <w:rsid w:val="00EB1CE6"/>
    <w:rsid w:val="00EB3252"/>
    <w:rsid w:val="00EB32A6"/>
    <w:rsid w:val="00EB5570"/>
    <w:rsid w:val="00EB5FA3"/>
    <w:rsid w:val="00EB6845"/>
    <w:rsid w:val="00EB686A"/>
    <w:rsid w:val="00EB7735"/>
    <w:rsid w:val="00EB791A"/>
    <w:rsid w:val="00EC0617"/>
    <w:rsid w:val="00EC3450"/>
    <w:rsid w:val="00EC37AE"/>
    <w:rsid w:val="00EC4616"/>
    <w:rsid w:val="00EC480E"/>
    <w:rsid w:val="00EC4C38"/>
    <w:rsid w:val="00EC50A4"/>
    <w:rsid w:val="00EC5A74"/>
    <w:rsid w:val="00EC5B26"/>
    <w:rsid w:val="00EC6146"/>
    <w:rsid w:val="00EC6309"/>
    <w:rsid w:val="00EC6DB9"/>
    <w:rsid w:val="00EC71BA"/>
    <w:rsid w:val="00EC7797"/>
    <w:rsid w:val="00ED0862"/>
    <w:rsid w:val="00ED0EE9"/>
    <w:rsid w:val="00ED1714"/>
    <w:rsid w:val="00ED2415"/>
    <w:rsid w:val="00ED2563"/>
    <w:rsid w:val="00ED2CB9"/>
    <w:rsid w:val="00ED2F64"/>
    <w:rsid w:val="00ED4082"/>
    <w:rsid w:val="00ED4795"/>
    <w:rsid w:val="00ED4D08"/>
    <w:rsid w:val="00ED4FC8"/>
    <w:rsid w:val="00ED55D8"/>
    <w:rsid w:val="00ED5914"/>
    <w:rsid w:val="00ED5E2B"/>
    <w:rsid w:val="00EE0ABB"/>
    <w:rsid w:val="00EE148F"/>
    <w:rsid w:val="00EE15ED"/>
    <w:rsid w:val="00EE1953"/>
    <w:rsid w:val="00EE1C6B"/>
    <w:rsid w:val="00EE3327"/>
    <w:rsid w:val="00EE442E"/>
    <w:rsid w:val="00EE55B9"/>
    <w:rsid w:val="00EE5DCB"/>
    <w:rsid w:val="00EE6C7C"/>
    <w:rsid w:val="00EE6FBC"/>
    <w:rsid w:val="00EE7C8A"/>
    <w:rsid w:val="00EF06D7"/>
    <w:rsid w:val="00EF1703"/>
    <w:rsid w:val="00EF1E6E"/>
    <w:rsid w:val="00EF236B"/>
    <w:rsid w:val="00EF3182"/>
    <w:rsid w:val="00EF3C2A"/>
    <w:rsid w:val="00EF4B94"/>
    <w:rsid w:val="00EF5401"/>
    <w:rsid w:val="00EF59D3"/>
    <w:rsid w:val="00EF5D17"/>
    <w:rsid w:val="00EF710D"/>
    <w:rsid w:val="00F000E1"/>
    <w:rsid w:val="00F00307"/>
    <w:rsid w:val="00F01217"/>
    <w:rsid w:val="00F0160A"/>
    <w:rsid w:val="00F01636"/>
    <w:rsid w:val="00F01ACF"/>
    <w:rsid w:val="00F01BB4"/>
    <w:rsid w:val="00F02270"/>
    <w:rsid w:val="00F02D15"/>
    <w:rsid w:val="00F02DA4"/>
    <w:rsid w:val="00F03038"/>
    <w:rsid w:val="00F04E01"/>
    <w:rsid w:val="00F04FF6"/>
    <w:rsid w:val="00F058F0"/>
    <w:rsid w:val="00F05FE8"/>
    <w:rsid w:val="00F060BB"/>
    <w:rsid w:val="00F0617C"/>
    <w:rsid w:val="00F0651E"/>
    <w:rsid w:val="00F07D9D"/>
    <w:rsid w:val="00F10361"/>
    <w:rsid w:val="00F108DA"/>
    <w:rsid w:val="00F144EE"/>
    <w:rsid w:val="00F14926"/>
    <w:rsid w:val="00F15168"/>
    <w:rsid w:val="00F16349"/>
    <w:rsid w:val="00F17A13"/>
    <w:rsid w:val="00F200A3"/>
    <w:rsid w:val="00F20570"/>
    <w:rsid w:val="00F205DB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1CEC"/>
    <w:rsid w:val="00F33964"/>
    <w:rsid w:val="00F339AD"/>
    <w:rsid w:val="00F36BC4"/>
    <w:rsid w:val="00F37BC1"/>
    <w:rsid w:val="00F37EAB"/>
    <w:rsid w:val="00F401FE"/>
    <w:rsid w:val="00F40FD3"/>
    <w:rsid w:val="00F44EC4"/>
    <w:rsid w:val="00F4505C"/>
    <w:rsid w:val="00F45432"/>
    <w:rsid w:val="00F45D64"/>
    <w:rsid w:val="00F46A78"/>
    <w:rsid w:val="00F50529"/>
    <w:rsid w:val="00F5227D"/>
    <w:rsid w:val="00F54B70"/>
    <w:rsid w:val="00F5523B"/>
    <w:rsid w:val="00F55841"/>
    <w:rsid w:val="00F5602D"/>
    <w:rsid w:val="00F56BFA"/>
    <w:rsid w:val="00F574EF"/>
    <w:rsid w:val="00F60802"/>
    <w:rsid w:val="00F61A77"/>
    <w:rsid w:val="00F61EA4"/>
    <w:rsid w:val="00F61EC8"/>
    <w:rsid w:val="00F62524"/>
    <w:rsid w:val="00F625AD"/>
    <w:rsid w:val="00F62BED"/>
    <w:rsid w:val="00F64F34"/>
    <w:rsid w:val="00F6676B"/>
    <w:rsid w:val="00F66DDC"/>
    <w:rsid w:val="00F670A4"/>
    <w:rsid w:val="00F672DE"/>
    <w:rsid w:val="00F67611"/>
    <w:rsid w:val="00F70037"/>
    <w:rsid w:val="00F70A55"/>
    <w:rsid w:val="00F74168"/>
    <w:rsid w:val="00F74177"/>
    <w:rsid w:val="00F752E5"/>
    <w:rsid w:val="00F75439"/>
    <w:rsid w:val="00F76521"/>
    <w:rsid w:val="00F76C74"/>
    <w:rsid w:val="00F7779A"/>
    <w:rsid w:val="00F77C12"/>
    <w:rsid w:val="00F77FCC"/>
    <w:rsid w:val="00F8038E"/>
    <w:rsid w:val="00F805DD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138F"/>
    <w:rsid w:val="00FB1EE1"/>
    <w:rsid w:val="00FB2884"/>
    <w:rsid w:val="00FB2C4A"/>
    <w:rsid w:val="00FB2EA7"/>
    <w:rsid w:val="00FB33D2"/>
    <w:rsid w:val="00FB3519"/>
    <w:rsid w:val="00FB3AC9"/>
    <w:rsid w:val="00FB5E0A"/>
    <w:rsid w:val="00FB6F14"/>
    <w:rsid w:val="00FB784C"/>
    <w:rsid w:val="00FC0360"/>
    <w:rsid w:val="00FC093B"/>
    <w:rsid w:val="00FC15C9"/>
    <w:rsid w:val="00FC1DAC"/>
    <w:rsid w:val="00FC2669"/>
    <w:rsid w:val="00FC2B04"/>
    <w:rsid w:val="00FC2CB1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26C7"/>
    <w:rsid w:val="00FD38FF"/>
    <w:rsid w:val="00FD3A4C"/>
    <w:rsid w:val="00FD3AB0"/>
    <w:rsid w:val="00FD4748"/>
    <w:rsid w:val="00FD4EF4"/>
    <w:rsid w:val="00FD50D2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5ECE"/>
    <w:rsid w:val="00FF0200"/>
    <w:rsid w:val="00FF053E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,"/>
  <w14:docId w14:val="407EA578"/>
  <w15:docId w15:val="{9016D462-AB4E-4B1D-AE75-17470CC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TOTVS Título"/>
    <w:basedOn w:val="Normal"/>
    <w:next w:val="Normal"/>
    <w:link w:val="Heading1Char1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Heading2">
    <w:name w:val="heading 2"/>
    <w:aliases w:val="TOTVS Título 2 - 2014"/>
    <w:basedOn w:val="Normal"/>
    <w:next w:val="Normal"/>
    <w:link w:val="Heading2Char1"/>
    <w:uiPriority w:val="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aliases w:val="TOTVS - Texto caixa"/>
    <w:basedOn w:val="Normal"/>
    <w:next w:val="Normal"/>
    <w:link w:val="Heading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OTVS Título Char"/>
    <w:basedOn w:val="DefaultParagraphFont"/>
    <w:link w:val="Heading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Heading2Char1">
    <w:name w:val="Heading 2 Char1"/>
    <w:aliases w:val="TOTVS Título 2 - 2014 Char"/>
    <w:basedOn w:val="DefaultParagraphFont"/>
    <w:link w:val="Heading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TOTVS - Texto caixa Char"/>
    <w:basedOn w:val="DefaultParagraphFont"/>
    <w:link w:val="Heading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B7FF5"/>
    <w:rPr>
      <w:rFonts w:eastAsia="Times New Roman"/>
      <w:sz w:val="18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23691E"/>
    <w:pPr>
      <w:jc w:val="both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99C"/>
    <w:rPr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3691E"/>
  </w:style>
  <w:style w:type="paragraph" w:styleId="Footer">
    <w:name w:val="footer"/>
    <w:basedOn w:val="Normal"/>
    <w:link w:val="Foot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3691E"/>
  </w:style>
  <w:style w:type="paragraph" w:styleId="DocumentMap">
    <w:name w:val="Document Map"/>
    <w:basedOn w:val="Normal"/>
    <w:link w:val="DocumentMap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15B03"/>
    <w:rPr>
      <w:rFonts w:eastAsia="Times New Roman" w:hAnsi="Tahoma"/>
      <w:sz w:val="16"/>
      <w:szCs w:val="16"/>
    </w:rPr>
  </w:style>
  <w:style w:type="paragraph" w:styleId="Title">
    <w:name w:val="Title"/>
    <w:aliases w:val="TOTVS Subtítulo"/>
    <w:basedOn w:val="Normal"/>
    <w:next w:val="Normal"/>
    <w:link w:val="TitleChar1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itleChar1">
    <w:name w:val="Title Char1"/>
    <w:aliases w:val="TOTVS Subtítulo Char"/>
    <w:basedOn w:val="DefaultParagraphFont"/>
    <w:link w:val="Title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3CE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DefaultParagraphFont"/>
    <w:uiPriority w:val="99"/>
    <w:unhideWhenUsed/>
    <w:rsid w:val="008A57E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57E5"/>
    <w:pPr>
      <w:jc w:val="left"/>
      <w:outlineLvl w:val="9"/>
    </w:pPr>
    <w:rPr>
      <w:color w:val="365F91"/>
    </w:rPr>
  </w:style>
  <w:style w:type="paragraph" w:styleId="Subtitle">
    <w:name w:val="Subtitle"/>
    <w:aliases w:val="TOTVS Subsubtítulo"/>
    <w:basedOn w:val="Title"/>
    <w:next w:val="Normal"/>
    <w:link w:val="SubtitleChar"/>
    <w:autoRedefine/>
    <w:uiPriority w:val="11"/>
    <w:qFormat/>
    <w:rsid w:val="00AF3BA6"/>
    <w:rPr>
      <w:rFonts w:ascii="Courier New" w:hAnsi="Courier New" w:cs="Courier New"/>
      <w:color w:val="auto"/>
    </w:rPr>
  </w:style>
  <w:style w:type="character" w:customStyle="1" w:styleId="SubtitleChar">
    <w:name w:val="Subtitle Char"/>
    <w:aliases w:val="TOTVS Subsubtítulo Char"/>
    <w:basedOn w:val="DefaultParagraphFont"/>
    <w:link w:val="Subtitle"/>
    <w:uiPriority w:val="11"/>
    <w:rsid w:val="00AF3BA6"/>
    <w:rPr>
      <w:rFonts w:ascii="Courier New" w:eastAsia="Times New Roman" w:hAnsi="Courier New" w:cs="Courier New"/>
      <w:b/>
      <w:bCs/>
      <w:kern w:val="28"/>
      <w:sz w:val="28"/>
      <w:szCs w:val="22"/>
      <w:lang w:eastAsia="en-US"/>
    </w:rPr>
  </w:style>
  <w:style w:type="paragraph" w:styleId="TO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SubtleEmphasis">
    <w:name w:val="Subtle Emphasis"/>
    <w:aliases w:val="TOTVS Ênfase Sutil"/>
    <w:basedOn w:val="DefaultParagraphFont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DefaultParagraphFont"/>
    <w:link w:val="TOTVSItlico"/>
    <w:rsid w:val="00F2796F"/>
    <w:rPr>
      <w:i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PageNumber">
    <w:name w:val="page number"/>
    <w:basedOn w:val="DefaultParagraphFont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DefaultParagraphFont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Heading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Heading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DefaultParagraphFont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BodyText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O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Heading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PlainText">
    <w:name w:val="Plain Text"/>
    <w:basedOn w:val="Normal"/>
    <w:link w:val="PlainText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OC1"/>
    <w:rsid w:val="008B7EC1"/>
  </w:style>
  <w:style w:type="paragraph" w:styleId="TO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basedOn w:val="DefaultParagraphFont"/>
    <w:rsid w:val="008B7EC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O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B7EC1"/>
    <w:rPr>
      <w:b/>
      <w:bCs/>
    </w:rPr>
  </w:style>
  <w:style w:type="paragraph" w:styleId="TO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O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Emphasis">
    <w:name w:val="Emphasis"/>
    <w:basedOn w:val="DefaultParagraphFont"/>
    <w:qFormat/>
    <w:rsid w:val="008B7EC1"/>
    <w:rPr>
      <w:i/>
      <w:iCs/>
    </w:rPr>
  </w:style>
  <w:style w:type="paragraph" w:styleId="FootnoteText">
    <w:name w:val="footnote text"/>
    <w:basedOn w:val="Normal"/>
    <w:link w:val="FootnoteText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8B7EC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B7EC1"/>
    <w:rPr>
      <w:vertAlign w:val="superscript"/>
    </w:rPr>
  </w:style>
  <w:style w:type="table" w:styleId="TableGrid">
    <w:name w:val="Table Grid"/>
    <w:basedOn w:val="Table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0B"/>
    <w:rPr>
      <w:b/>
      <w:bCs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o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Heading2Char1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D7BE8"/>
    <w:rPr>
      <w:b/>
      <w:bCs/>
      <w:smallCaps/>
      <w:color w:val="4F81BD" w:themeColor="accent1"/>
      <w:spacing w:val="5"/>
    </w:rPr>
  </w:style>
  <w:style w:type="table" w:styleId="ListTable3-Accent5">
    <w:name w:val="List Table 3 Accent 5"/>
    <w:basedOn w:val="TableNormal"/>
    <w:uiPriority w:val="48"/>
    <w:rsid w:val="00F56BF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56BF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7538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B6F1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8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10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pras2.unievangelica.edu.br:8" TargetMode="External"/><Relationship Id="rId9" Type="http://schemas.openxmlformats.org/officeDocument/2006/relationships/hyperlink" Target="%20http://compras2.unievangelica.edu.br:8085/WS_INTFLUIG.apw?WSD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59D02-09AC-BC4D-8725-31C39D57A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C:\Users\fernanda.nicolino\Downloads\Modelo padrao para documentos  - Formato Word 2014 v1.dotx</Template>
  <TotalTime>0</TotalTime>
  <Pages>6</Pages>
  <Words>997</Words>
  <Characters>5683</Characters>
  <Application>Microsoft Macintosh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6667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Vieira Nicolino</dc:creator>
  <cp:lastModifiedBy>Microsoft Office User</cp:lastModifiedBy>
  <cp:revision>2</cp:revision>
  <cp:lastPrinted>2015-09-08T17:17:00Z</cp:lastPrinted>
  <dcterms:created xsi:type="dcterms:W3CDTF">2018-01-09T13:43:00Z</dcterms:created>
  <dcterms:modified xsi:type="dcterms:W3CDTF">2018-01-09T13:43:00Z</dcterms:modified>
</cp:coreProperties>
</file>