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E83B3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766F425D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7C8A91C5" wp14:editId="6B071F0F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08646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B3F8341" wp14:editId="1E9B1162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1D137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51EFE9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6D7684" w14:textId="77777777" w:rsidR="00D2092D" w:rsidRDefault="001D61A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9687AA0" w14:textId="77777777" w:rsidR="00D2092D" w:rsidRDefault="001D61A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8350958" w14:textId="77777777" w:rsidR="00D2092D" w:rsidRDefault="001D61A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F8529C">
              <w:rPr>
                <w:rStyle w:val="Hyperlink"/>
                <w:noProof/>
              </w:rPr>
              <w:t>Filiais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5B437CF" w14:textId="77777777" w:rsidR="00D2092D" w:rsidRDefault="001D61A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3DCDB493" w14:textId="77777777" w:rsidR="00D2092D" w:rsidRDefault="001D61A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79543F8" w14:textId="77777777" w:rsidR="00D2092D" w:rsidRDefault="001D61A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45D4F65" w14:textId="77777777" w:rsidR="00D2092D" w:rsidRDefault="001D61A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ABBA86A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2C38B25E" w14:textId="77777777" w:rsidR="00385928" w:rsidRDefault="00385928" w:rsidP="00C073CE">
      <w:pPr>
        <w:pStyle w:val="Larcio"/>
      </w:pPr>
    </w:p>
    <w:p w14:paraId="161F7B0C" w14:textId="77777777" w:rsidR="00385928" w:rsidRPr="008D1042" w:rsidRDefault="00385928" w:rsidP="00C073CE">
      <w:pPr>
        <w:pStyle w:val="Larcio"/>
      </w:pPr>
    </w:p>
    <w:p w14:paraId="50C025FE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767E68AC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6A8281CC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27B23FBD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2BBA5DEE" w14:textId="77777777" w:rsidR="00EC3450" w:rsidRPr="00EC3450" w:rsidRDefault="00245D0E" w:rsidP="00F8529C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800E69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F8529C">
              <w:rPr>
                <w:color w:val="17365D"/>
                <w:sz w:val="22"/>
                <w:szCs w:val="22"/>
                <w:lang w:val="pt-BR"/>
              </w:rPr>
              <w:t>Filiais</w:t>
            </w:r>
          </w:p>
        </w:tc>
      </w:tr>
    </w:tbl>
    <w:p w14:paraId="7C440C0D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598F391F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668F3167" w14:textId="77777777" w:rsidR="008A0CD7" w:rsidRDefault="008A0CD7" w:rsidP="00A76D7C"/>
    <w:p w14:paraId="1E671FC6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753AC339" w14:textId="77777777" w:rsidR="00FB1EE1" w:rsidRDefault="00FB1EE1" w:rsidP="00A4021F">
      <w:pPr>
        <w:rPr>
          <w:lang w:val="en-US"/>
        </w:rPr>
      </w:pPr>
    </w:p>
    <w:p w14:paraId="6A6048CE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0AD604A5" w14:textId="77777777" w:rsidR="00813F77" w:rsidRDefault="00813F77" w:rsidP="00A4021F">
      <w:pPr>
        <w:rPr>
          <w:lang w:val="en-US"/>
        </w:rPr>
      </w:pPr>
    </w:p>
    <w:p w14:paraId="4F7CE071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04BB393A" w14:textId="77777777" w:rsidR="001B55A1" w:rsidRDefault="001B55A1" w:rsidP="008C564F"/>
    <w:p w14:paraId="1D8F284F" w14:textId="77777777" w:rsidR="001B55A1" w:rsidRDefault="001B55A1" w:rsidP="008C564F">
      <w:r>
        <w:t>No arquivo appserver.ini deverá ser incluído o trecho de configuração:</w:t>
      </w:r>
    </w:p>
    <w:p w14:paraId="180A280F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58AF744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5E0BD34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06B539B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7172E82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6042255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649F8BE4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57C68B62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76DE1B7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41D0C7E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0190AAD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25F6415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733459A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3A612F5B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3D628EB3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09093E4D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42A7B836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3752B7D9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7B63DD9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4137E66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188FF36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6578E63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6A25CB1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46ED00C8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0D43C0D1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7B48C25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3153F765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7D46A04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1980962C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750DD48C" w14:textId="77777777" w:rsidR="00434E9A" w:rsidRDefault="00434E9A" w:rsidP="00434E9A">
      <w:pPr>
        <w:ind w:firstLine="709"/>
      </w:pPr>
    </w:p>
    <w:p w14:paraId="2E9FF266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4923107D" w14:textId="77777777" w:rsidR="00B65A0F" w:rsidRDefault="00B65A0F" w:rsidP="00554EF8"/>
    <w:p w14:paraId="613C78A7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67ED986D" w14:textId="77777777" w:rsidR="004C4D9E" w:rsidRDefault="004C4D9E" w:rsidP="00FE5ECE">
      <w:pPr>
        <w:ind w:left="709" w:hanging="709"/>
      </w:pPr>
    </w:p>
    <w:p w14:paraId="20FD6DCF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356A5A5E" w14:textId="77777777" w:rsidR="0010394C" w:rsidRDefault="0010394C" w:rsidP="0010394C"/>
    <w:p w14:paraId="4C199C84" w14:textId="77777777" w:rsidR="0010394C" w:rsidRDefault="001D61AC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0D966207" w14:textId="77777777" w:rsidR="0010394C" w:rsidRDefault="0010394C" w:rsidP="0010394C"/>
    <w:p w14:paraId="5D3B5380" w14:textId="77777777" w:rsidR="0010394C" w:rsidRDefault="0010394C" w:rsidP="0010394C"/>
    <w:p w14:paraId="47FF2EBD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23B0EF50" w14:textId="77777777" w:rsidR="00B25AE5" w:rsidRDefault="00B25AE5" w:rsidP="00B25AE5">
      <w:pPr>
        <w:rPr>
          <w:lang w:val="en-US"/>
        </w:rPr>
      </w:pPr>
    </w:p>
    <w:p w14:paraId="55D9A40E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86C2D">
        <w:rPr>
          <w:b/>
        </w:rPr>
        <w:t>CONSULTA_</w:t>
      </w:r>
      <w:r w:rsidR="00F8529C">
        <w:rPr>
          <w:b/>
        </w:rPr>
        <w:t>FILIAIS</w:t>
      </w:r>
      <w:r w:rsidR="00DA6074">
        <w:t xml:space="preserve">, referente as integrações </w:t>
      </w:r>
      <w:r w:rsidR="00B35D04">
        <w:t>Consultar</w:t>
      </w:r>
      <w:r w:rsidR="00586C2D">
        <w:t xml:space="preserve"> </w:t>
      </w:r>
      <w:r w:rsidR="00F8529C">
        <w:t>Filiais</w:t>
      </w:r>
      <w:r w:rsidR="00DA6074">
        <w:t>.</w:t>
      </w:r>
    </w:p>
    <w:p w14:paraId="19779EAE" w14:textId="77777777" w:rsidR="009D1236" w:rsidRDefault="009D1236" w:rsidP="00B25AE5"/>
    <w:p w14:paraId="1D0F3AC7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6C4E954B" w14:textId="77777777" w:rsidR="00CA667F" w:rsidRDefault="00CA667F" w:rsidP="00B25AE5"/>
    <w:p w14:paraId="1DC25682" w14:textId="77777777" w:rsidR="00FB6F14" w:rsidRDefault="00FB6F14" w:rsidP="00B25AE5">
      <w:r>
        <w:t>Campos serão utilizdos para filtrar registros do retorno.</w:t>
      </w:r>
    </w:p>
    <w:p w14:paraId="437D813C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08196404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0D3A3A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1239203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3496D2AD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191CFCC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45190059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11E9025" w14:textId="77777777" w:rsidR="00FB6F14" w:rsidRDefault="00F8529C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8529C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1C8CB91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5DA5F63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42E422D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224DB84A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B2F2E4C" w14:textId="77777777" w:rsidR="00BD5722" w:rsidRDefault="00F8529C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8529C"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0C0FFCE5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5C65843A" w14:textId="77777777" w:rsidR="00BD5722" w:rsidRDefault="00BD5722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>Aprovador</w:t>
            </w:r>
          </w:p>
        </w:tc>
        <w:tc>
          <w:tcPr>
            <w:tcW w:w="1525" w:type="dxa"/>
          </w:tcPr>
          <w:p w14:paraId="3D8E9743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523FAF32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AA3A549" w14:textId="77777777" w:rsidR="00FB6F14" w:rsidRPr="00FB6F14" w:rsidRDefault="00F8529C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8529C">
              <w:rPr>
                <w:rFonts w:ascii="Consolas" w:hAnsi="Consolas" w:cs="Consolas"/>
                <w:sz w:val="18"/>
                <w:lang w:eastAsia="pt-BR"/>
              </w:rPr>
              <w:t>cNomFilial</w:t>
            </w:r>
          </w:p>
        </w:tc>
        <w:tc>
          <w:tcPr>
            <w:tcW w:w="1334" w:type="dxa"/>
          </w:tcPr>
          <w:p w14:paraId="1308900E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4A8B14D8" w14:textId="77777777" w:rsidR="00FB6F14" w:rsidRDefault="000D6EF8" w:rsidP="00F852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d</w:t>
            </w:r>
            <w:r w:rsidR="00F8529C">
              <w:rPr>
                <w:rFonts w:ascii="Consolas" w:hAnsi="Consolas" w:cs="Consolas"/>
                <w:sz w:val="18"/>
                <w:lang w:eastAsia="pt-BR"/>
              </w:rPr>
              <w:t>a Filial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54AB7F4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70310586" w14:textId="77777777" w:rsidR="009D1236" w:rsidRDefault="009D1236" w:rsidP="008C564F"/>
    <w:p w14:paraId="23ADE941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61DA3AF4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02"/>
        <w:gridCol w:w="1602"/>
        <w:gridCol w:w="7169"/>
      </w:tblGrid>
      <w:tr w:rsidR="00F74177" w14:paraId="75C18205" w14:textId="77777777" w:rsidTr="00CD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C148267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602" w:type="dxa"/>
          </w:tcPr>
          <w:p w14:paraId="09DB622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169" w:type="dxa"/>
          </w:tcPr>
          <w:p w14:paraId="4050C5D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20EB8934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BA5E24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602" w:type="dxa"/>
          </w:tcPr>
          <w:p w14:paraId="45E62CA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169" w:type="dxa"/>
          </w:tcPr>
          <w:p w14:paraId="2A4B2C3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F8529C" w:rsidRPr="00F8529C">
              <w:rPr>
                <w:rFonts w:ascii="Consolas" w:hAnsi="Consolas" w:cs="Consolas"/>
                <w:sz w:val="18"/>
                <w:lang w:eastAsia="pt-BR"/>
              </w:rPr>
              <w:t>ArrayFiliais</w:t>
            </w:r>
          </w:p>
        </w:tc>
      </w:tr>
      <w:tr w:rsidR="00F74177" w14:paraId="29F59AA7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6FB6038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602" w:type="dxa"/>
          </w:tcPr>
          <w:p w14:paraId="74A6ED07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169" w:type="dxa"/>
          </w:tcPr>
          <w:p w14:paraId="42E0179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232B7440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E3AC53F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602" w:type="dxa"/>
          </w:tcPr>
          <w:p w14:paraId="3FADCDCA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09BC984D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18E300AF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5179084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602" w:type="dxa"/>
          </w:tcPr>
          <w:p w14:paraId="04100CEC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169" w:type="dxa"/>
          </w:tcPr>
          <w:p w14:paraId="76CC5B99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61F4CDE0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579DF60A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172EEA" w:rsidRPr="00172EEA">
              <w:rPr>
                <w:rFonts w:ascii="Consolas" w:hAnsi="Consolas" w:cs="Consolas"/>
                <w:sz w:val="18"/>
                <w:lang w:eastAsia="pt-BR"/>
              </w:rPr>
              <w:t>ArrayFiliais</w:t>
            </w:r>
          </w:p>
        </w:tc>
      </w:tr>
      <w:tr w:rsidR="00F74177" w14:paraId="506B52E3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78AE7F7" w14:textId="77777777" w:rsidR="00F74177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CODIGO</w:t>
            </w:r>
          </w:p>
        </w:tc>
        <w:tc>
          <w:tcPr>
            <w:tcW w:w="1602" w:type="dxa"/>
          </w:tcPr>
          <w:p w14:paraId="76F19D2F" w14:textId="77777777" w:rsidR="00F74177" w:rsidRDefault="00F74177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2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2E280598" w14:textId="77777777" w:rsidR="00F74177" w:rsidRDefault="00F74177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a Empresa</w:t>
            </w:r>
          </w:p>
        </w:tc>
      </w:tr>
      <w:tr w:rsidR="00172EEA" w14:paraId="6EF27C70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057B0EC" w14:textId="77777777" w:rsidR="00172EEA" w:rsidRP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CODFIL</w:t>
            </w:r>
          </w:p>
        </w:tc>
        <w:tc>
          <w:tcPr>
            <w:tcW w:w="1602" w:type="dxa"/>
          </w:tcPr>
          <w:p w14:paraId="7F2B1B22" w14:textId="77777777" w:rsidR="00172EEA" w:rsidRDefault="00172EEA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String(4)</w:t>
            </w:r>
          </w:p>
        </w:tc>
        <w:tc>
          <w:tcPr>
            <w:tcW w:w="7169" w:type="dxa"/>
          </w:tcPr>
          <w:p w14:paraId="33BCD98B" w14:textId="77777777" w:rsidR="00172EEA" w:rsidRDefault="00172EEA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</w:t>
            </w:r>
          </w:p>
        </w:tc>
      </w:tr>
      <w:tr w:rsidR="00486491" w14:paraId="67A88FBE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79CD7CF" w14:textId="77777777" w:rsidR="00486491" w:rsidRPr="00FB6F14" w:rsidRDefault="00172EEA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FILIAL</w:t>
            </w:r>
          </w:p>
        </w:tc>
        <w:tc>
          <w:tcPr>
            <w:tcW w:w="1602" w:type="dxa"/>
          </w:tcPr>
          <w:p w14:paraId="07101B9C" w14:textId="77777777" w:rsidR="00486491" w:rsidRDefault="00486491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0FFFE95F" w14:textId="77777777" w:rsidR="00486491" w:rsidRDefault="000D6EF8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 xml:space="preserve"> d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a Filial</w:t>
            </w:r>
          </w:p>
        </w:tc>
      </w:tr>
      <w:tr w:rsidR="00F74177" w14:paraId="1B0CD86C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89F48A2" w14:textId="77777777" w:rsidR="00F74177" w:rsidRPr="00FB6F14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NOME</w:t>
            </w:r>
          </w:p>
        </w:tc>
        <w:tc>
          <w:tcPr>
            <w:tcW w:w="1602" w:type="dxa"/>
          </w:tcPr>
          <w:p w14:paraId="21B25C2D" w14:textId="77777777" w:rsidR="00F74177" w:rsidRDefault="00F74177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20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286DE59" w14:textId="77777777" w:rsidR="00F74177" w:rsidRDefault="00172EEA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 Reduzido da Empresa</w:t>
            </w:r>
          </w:p>
        </w:tc>
      </w:tr>
      <w:tr w:rsidR="00A77EE9" w14:paraId="225419B1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6D763C6" w14:textId="77777777" w:rsidR="00A77EE9" w:rsidRPr="00A77EE9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NOMECOM</w:t>
            </w:r>
          </w:p>
        </w:tc>
        <w:tc>
          <w:tcPr>
            <w:tcW w:w="1602" w:type="dxa"/>
          </w:tcPr>
          <w:p w14:paraId="201B9A25" w14:textId="77777777" w:rsidR="00A77EE9" w:rsidRDefault="000D6EF8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DF5308A" w14:textId="77777777" w:rsidR="00A77EE9" w:rsidRDefault="000D6EF8" w:rsidP="00172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Nome 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Completo da Empresa</w:t>
            </w:r>
          </w:p>
        </w:tc>
      </w:tr>
      <w:tr w:rsidR="00A77EE9" w14:paraId="6A01842E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F6A62EF" w14:textId="77777777" w:rsidR="00A77EE9" w:rsidRPr="00A77EE9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ENDCOB</w:t>
            </w:r>
          </w:p>
        </w:tc>
        <w:tc>
          <w:tcPr>
            <w:tcW w:w="1602" w:type="dxa"/>
          </w:tcPr>
          <w:p w14:paraId="7F62372C" w14:textId="77777777" w:rsidR="00A77EE9" w:rsidRDefault="000D6EF8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40</w:t>
            </w:r>
            <w:r w:rsidR="00CD272D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75EB96B5" w14:textId="77777777" w:rsidR="00A77EE9" w:rsidRDefault="00172EEA" w:rsidP="00CD272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Endereço do Cobrança</w:t>
            </w:r>
          </w:p>
        </w:tc>
      </w:tr>
      <w:tr w:rsidR="00BD5722" w14:paraId="1E7EBFFD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738BE3D" w14:textId="77777777" w:rsidR="00BD5722" w:rsidRPr="00A77EE9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CIDCOB</w:t>
            </w:r>
          </w:p>
        </w:tc>
        <w:tc>
          <w:tcPr>
            <w:tcW w:w="1602" w:type="dxa"/>
          </w:tcPr>
          <w:p w14:paraId="36E708B8" w14:textId="77777777" w:rsidR="00BD5722" w:rsidRDefault="00BD5722" w:rsidP="000D6EF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172EEA">
              <w:rPr>
                <w:rFonts w:ascii="Consolas" w:hAnsi="Consolas" w:cs="Consolas"/>
                <w:sz w:val="18"/>
                <w:lang w:eastAsia="pt-BR"/>
              </w:rPr>
              <w:t>2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8465D86" w14:textId="77777777" w:rsidR="00BD5722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Cidade de Cobrança</w:t>
            </w:r>
          </w:p>
        </w:tc>
      </w:tr>
      <w:tr w:rsidR="00BD5722" w14:paraId="19C375B8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F980C5F" w14:textId="77777777" w:rsidR="00BD5722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ESTCOB</w:t>
            </w:r>
          </w:p>
        </w:tc>
        <w:tc>
          <w:tcPr>
            <w:tcW w:w="1602" w:type="dxa"/>
          </w:tcPr>
          <w:p w14:paraId="071F92F3" w14:textId="77777777" w:rsidR="00BD5722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</w:t>
            </w:r>
            <w:r w:rsidR="000D6EF8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61552042" w14:textId="77777777" w:rsidR="00BD5722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Estado de Cobrança</w:t>
            </w:r>
          </w:p>
        </w:tc>
      </w:tr>
      <w:tr w:rsidR="00172EEA" w14:paraId="409F5C09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A87E357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CEPCOB</w:t>
            </w:r>
          </w:p>
        </w:tc>
        <w:tc>
          <w:tcPr>
            <w:tcW w:w="1602" w:type="dxa"/>
          </w:tcPr>
          <w:p w14:paraId="4A297618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33A4495E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CEP de Cobrança</w:t>
            </w:r>
          </w:p>
        </w:tc>
      </w:tr>
      <w:tr w:rsidR="00172EEA" w14:paraId="417C7660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C9AAAA6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ENDENT</w:t>
            </w:r>
          </w:p>
        </w:tc>
        <w:tc>
          <w:tcPr>
            <w:tcW w:w="1602" w:type="dxa"/>
          </w:tcPr>
          <w:p w14:paraId="149172EE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String(40)</w:t>
            </w:r>
          </w:p>
        </w:tc>
        <w:tc>
          <w:tcPr>
            <w:tcW w:w="7169" w:type="dxa"/>
          </w:tcPr>
          <w:p w14:paraId="2AF2D906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Endereço de Entrega</w:t>
            </w:r>
          </w:p>
        </w:tc>
      </w:tr>
      <w:tr w:rsidR="00172EEA" w14:paraId="3B26E4DC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ED60762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CIDENT</w:t>
            </w:r>
          </w:p>
        </w:tc>
        <w:tc>
          <w:tcPr>
            <w:tcW w:w="1602" w:type="dxa"/>
          </w:tcPr>
          <w:p w14:paraId="53E61184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String(20)</w:t>
            </w:r>
          </w:p>
        </w:tc>
        <w:tc>
          <w:tcPr>
            <w:tcW w:w="7169" w:type="dxa"/>
          </w:tcPr>
          <w:p w14:paraId="3C3AE9C4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Cidade de Entrega</w:t>
            </w:r>
          </w:p>
        </w:tc>
      </w:tr>
      <w:tr w:rsidR="00172EEA" w14:paraId="38729142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E26B1E6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ESTENT</w:t>
            </w:r>
          </w:p>
        </w:tc>
        <w:tc>
          <w:tcPr>
            <w:tcW w:w="1602" w:type="dxa"/>
          </w:tcPr>
          <w:p w14:paraId="0D83A690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7169" w:type="dxa"/>
          </w:tcPr>
          <w:p w14:paraId="0E99AC45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Estado de Entrega</w:t>
            </w:r>
          </w:p>
        </w:tc>
      </w:tr>
      <w:tr w:rsidR="00172EEA" w14:paraId="1CAE60F2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E3B61AD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CEPENT</w:t>
            </w:r>
          </w:p>
        </w:tc>
        <w:tc>
          <w:tcPr>
            <w:tcW w:w="1602" w:type="dxa"/>
          </w:tcPr>
          <w:p w14:paraId="671EF560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29B84150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CEP de Entrega</w:t>
            </w:r>
          </w:p>
        </w:tc>
      </w:tr>
      <w:tr w:rsidR="00172EEA" w14:paraId="46CE06EF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8C9F74F" w14:textId="77777777" w:rsidR="00172EEA" w:rsidRP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72EEA">
              <w:rPr>
                <w:rFonts w:ascii="Consolas" w:hAnsi="Consolas" w:cs="Consolas"/>
                <w:sz w:val="18"/>
                <w:lang w:eastAsia="pt-BR"/>
              </w:rPr>
              <w:t>CGC</w:t>
            </w:r>
          </w:p>
        </w:tc>
        <w:tc>
          <w:tcPr>
            <w:tcW w:w="1602" w:type="dxa"/>
          </w:tcPr>
          <w:p w14:paraId="272171E9" w14:textId="77777777" w:rsidR="00172EEA" w:rsidRDefault="00172EEA" w:rsidP="00172EE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String(14)</w:t>
            </w:r>
          </w:p>
        </w:tc>
        <w:tc>
          <w:tcPr>
            <w:tcW w:w="7169" w:type="dxa"/>
          </w:tcPr>
          <w:p w14:paraId="491BB3D0" w14:textId="77777777" w:rsidR="00172EEA" w:rsidRDefault="00172EEA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CGC</w:t>
            </w:r>
          </w:p>
        </w:tc>
      </w:tr>
    </w:tbl>
    <w:p w14:paraId="68ECC687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5E8922BA" w14:textId="77777777" w:rsidR="008F53BF" w:rsidRDefault="008F53BF" w:rsidP="008C564F"/>
    <w:p w14:paraId="4E0612CF" w14:textId="77777777" w:rsidR="00AF3BA6" w:rsidRDefault="00E03E3F" w:rsidP="008C564F">
      <w:r>
        <w:t>A Seguir será mostrar um exemplo de utilização.</w:t>
      </w:r>
    </w:p>
    <w:p w14:paraId="5A0C75DA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6C9E2307" w14:textId="77777777" w:rsidTr="00D029F7">
        <w:tc>
          <w:tcPr>
            <w:tcW w:w="9889" w:type="dxa"/>
            <w:shd w:val="clear" w:color="auto" w:fill="C6D9F1" w:themeFill="text2" w:themeFillTint="33"/>
          </w:tcPr>
          <w:p w14:paraId="2B120031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5F44021C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2F4BBC" w:rsidRPr="002F4BBC" w14:paraId="13BC499F" w14:textId="77777777" w:rsidTr="002F4BB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09B2AB79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2668F209" w14:textId="77777777" w:rsidR="002F4BBC" w:rsidRPr="002F4BBC" w:rsidRDefault="002F4BBC" w:rsidP="002F4BB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231A1C23" w14:textId="77777777" w:rsidR="002F4BBC" w:rsidRPr="002F4BBC" w:rsidRDefault="002F4BBC" w:rsidP="002F4B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3BB62E87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5723B347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0FA19A84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45B166C3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41C01225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0084DDFA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&lt;FILRODEFILIAIS&gt;</w:t>
                  </w:r>
                </w:p>
                <w:p w14:paraId="04446CB5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&lt;CCODIGO&gt;</w:t>
                  </w:r>
                  <w:r w:rsidRPr="00172EE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&lt;/CCODIGO&gt;</w:t>
                  </w:r>
                </w:p>
                <w:p w14:paraId="500B07AA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lastRenderedPageBreak/>
                    <w:t xml:space="preserve">      &lt;CEMPRESA&gt;</w:t>
                  </w:r>
                  <w:r w:rsidRPr="00172EE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&lt;/CEMPRESA&gt;</w:t>
                  </w:r>
                </w:p>
                <w:p w14:paraId="5231D4AA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&lt;CNOMFILIAL&gt;</w:t>
                  </w:r>
                  <w:r w:rsidRPr="00172EE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&lt;/CNOMFILIAL&gt;</w:t>
                  </w:r>
                </w:p>
                <w:p w14:paraId="5CB8586B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&lt;/FILRODEFILIAIS&gt;</w:t>
                  </w:r>
                </w:p>
                <w:p w14:paraId="2724F8D5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506AD5CD" w14:textId="77777777" w:rsidR="00172EEA" w:rsidRPr="00172EEA" w:rsidRDefault="00172EEA" w:rsidP="00172E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172EE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</w:p>
                <w:p w14:paraId="2D98EBD2" w14:textId="77777777" w:rsidR="002F4BBC" w:rsidRPr="002F4BBC" w:rsidRDefault="002F4BBC" w:rsidP="002F4BBC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2F4BB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5E9BA2AA" w14:textId="77777777" w:rsidR="002F4BBC" w:rsidRPr="002F4BBC" w:rsidRDefault="002F4BBC" w:rsidP="002F4BBC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96127E3" w14:textId="77777777" w:rsidR="00D029F7" w:rsidRPr="00F56BFA" w:rsidRDefault="00D029F7" w:rsidP="00172E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31"/>
    </w:tbl>
    <w:p w14:paraId="4F11D36C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07246A8" w14:textId="77777777" w:rsidTr="00A40E99">
        <w:tc>
          <w:tcPr>
            <w:tcW w:w="9889" w:type="dxa"/>
            <w:shd w:val="clear" w:color="auto" w:fill="C6D9F1" w:themeFill="text2" w:themeFillTint="33"/>
          </w:tcPr>
          <w:p w14:paraId="79E8BB9C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09CCC570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2751EE0C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6B0D85F4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0D8C347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16C821FC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"/>
                    <w:gridCol w:w="9459"/>
                  </w:tblGrid>
                  <w:tr w:rsidR="00045B8F" w:rsidRPr="00045B8F" w14:paraId="702F8FFA" w14:textId="77777777" w:rsidTr="00045B8F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16CC73F4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45B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3C89077C" w14:textId="77777777" w:rsidR="00045B8F" w:rsidRPr="00045B8F" w:rsidRDefault="00045B8F" w:rsidP="00045B8F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p w14:paraId="6FF0E5D7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&lt;?xml version="1.0" encoding="utf-8"?"</w:t>
                        </w:r>
                      </w:p>
                      <w:p w14:paraId="07AE5DB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&lt;soap:Envelope xmlns:xsi="http://www.w3.org/2001/XMLSchema-instance" </w:t>
                        </w:r>
                      </w:p>
                      <w:p w14:paraId="474D416B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xmlns:xsd="http://www.w3.org/2001/XMLSchema" </w:t>
                        </w:r>
                      </w:p>
                      <w:p w14:paraId="79D371D8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xmlns:soap="http://schemas.xmlsoap.org/soap/envelope/"&gt;</w:t>
                        </w:r>
                      </w:p>
                      <w:p w14:paraId="3FC372B7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&lt;soap:Body&gt;</w:t>
                        </w:r>
                      </w:p>
                      <w:p w14:paraId="4814AB1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&lt;LISTAFILIAIS&gt;</w:t>
                        </w:r>
                      </w:p>
                      <w:p w14:paraId="5BF3D48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&lt;ARET&gt;</w:t>
                        </w:r>
                      </w:p>
                      <w:p w14:paraId="342C92E9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&lt;ARRAYFILIAIS&gt;</w:t>
                        </w:r>
                      </w:p>
                      <w:p w14:paraId="2D0CCF02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&lt;CEPCOB&gt;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&lt;/CEPCOB&gt;</w:t>
                        </w:r>
                      </w:p>
                      <w:p w14:paraId="5F6E5BD0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&lt;CEPENT&gt;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&lt;/CEPENT&gt;</w:t>
                        </w:r>
                      </w:p>
                      <w:p w14:paraId="27C51D78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&lt;CGC&gt;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&lt;/CGC&gt;</w:t>
                        </w:r>
                      </w:p>
                      <w:p w14:paraId="50085571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&lt;CIDCOB&gt;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&lt;/CIDCOB&gt;</w:t>
                        </w:r>
                      </w:p>
                      <w:p w14:paraId="6AC2A98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&lt;CIDENT&gt;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&lt;/CIDENT&gt;</w:t>
                        </w:r>
                      </w:p>
                      <w:p w14:paraId="48EE0225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&lt;CODFIL&gt;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&lt;/CODFIL&gt;</w:t>
                        </w:r>
                      </w:p>
                      <w:p w14:paraId="6DD5336F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&lt;CODIGO&gt;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&lt;/CODIGO&gt;</w:t>
                        </w:r>
                      </w:p>
                      <w:p w14:paraId="27231C0B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&lt;ENDCOB&gt;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&lt;/ENDCOB&gt;</w:t>
                        </w:r>
                      </w:p>
                      <w:p w14:paraId="08F78912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&lt;ENDENT&gt;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&lt;/ENDENT&gt;</w:t>
                        </w:r>
                      </w:p>
                      <w:p w14:paraId="1B523E6C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&lt;ESTCOB&gt;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&lt;/ESTCOB&gt;</w:t>
                        </w:r>
                      </w:p>
                      <w:p w14:paraId="3D3188A1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&lt;ESTENT&gt;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&lt;/ESTENT&gt;</w:t>
                        </w:r>
                      </w:p>
                      <w:p w14:paraId="305368B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&lt;FILIAL&gt;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&lt;/FILIAL&gt;</w:t>
                        </w:r>
                      </w:p>
                      <w:p w14:paraId="0AE4573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&lt;NOME&gt;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&lt;/NOME&gt;</w:t>
                        </w:r>
                      </w:p>
                      <w:p w14:paraId="74F1ED88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&lt;NOMECOM&gt;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&lt;/NOMECOM&gt;</w:t>
                        </w:r>
                      </w:p>
                      <w:p w14:paraId="0032687B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&lt;/ARRAYFILIAIS&gt;</w:t>
                        </w:r>
                      </w:p>
                      <w:p w14:paraId="28DEE3B8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&lt;ARRAYFILIAIS&gt;</w:t>
                        </w:r>
                      </w:p>
                      <w:p w14:paraId="09D2C3B2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&lt;CEPCOB&gt;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&lt;/CEPCOB&gt;</w:t>
                        </w:r>
                      </w:p>
                      <w:p w14:paraId="75AA27DA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&lt;CEPENT&gt;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&lt;/CEPENT&gt;</w:t>
                        </w:r>
                      </w:p>
                      <w:p w14:paraId="1BC7CC2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&lt;CGC&gt;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&lt;/CGC&gt;</w:t>
                        </w:r>
                      </w:p>
                      <w:p w14:paraId="5AEF0A98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&lt;CIDCOB&gt;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&lt;/CIDCOB&gt;</w:t>
                        </w:r>
                      </w:p>
                      <w:p w14:paraId="1F7645AF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&lt;CIDENT&gt;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&lt;/CIDENT&gt;</w:t>
                        </w:r>
                      </w:p>
                      <w:p w14:paraId="175C0399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&lt;CODFIL&gt;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&lt;/CODFIL&gt;</w:t>
                        </w:r>
                      </w:p>
                      <w:p w14:paraId="4002C0D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&lt;CODIGO&gt;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&lt;/CODIGO&gt;</w:t>
                        </w:r>
                      </w:p>
                      <w:p w14:paraId="44AC39F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&lt;ENDCOB&gt;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&lt;/ENDCOB&gt;</w:t>
                        </w:r>
                      </w:p>
                      <w:p w14:paraId="1E3988DC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&lt;ENDENT&gt;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&lt;/ENDENT&gt;</w:t>
                        </w:r>
                      </w:p>
                      <w:p w14:paraId="2044339E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&lt;ESTCOB&gt;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&lt;/ESTCOB&gt;</w:t>
                        </w:r>
                      </w:p>
                      <w:p w14:paraId="737D0A1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&lt;ESTENT&gt;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&lt;/ESTENT&gt;</w:t>
                        </w:r>
                      </w:p>
                      <w:p w14:paraId="1EF9F2F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&lt;FILIAL&gt;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&lt;/FILIAL&gt;</w:t>
                        </w:r>
                      </w:p>
                      <w:p w14:paraId="75EA03DB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&lt;NOME&gt;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&lt;/NOME&gt;</w:t>
                        </w:r>
                      </w:p>
                      <w:p w14:paraId="2DA2CF8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&lt;NOMECOM&gt;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&lt;/NOMECOM&gt;</w:t>
                        </w:r>
                      </w:p>
                      <w:p w14:paraId="59FF9E3E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&lt;/ARRAYFILIAIS&gt;</w:t>
                        </w:r>
                      </w:p>
                      <w:p w14:paraId="3E669F91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&lt;/ARET&gt;</w:t>
                        </w:r>
                      </w:p>
                      <w:p w14:paraId="02045ED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&lt;CERROS&gt;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&lt;/CERROS&gt;</w:t>
                        </w:r>
                      </w:p>
                      <w:p w14:paraId="7CB7E7F3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&lt;LRET&gt;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BOOLEAN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&lt;/LRET&gt;</w:t>
                        </w:r>
                      </w:p>
                      <w:p w14:paraId="364A40C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&lt;NQTDREG&gt;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INTEGER</w:t>
                        </w: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&lt;/NQTDREG&gt;</w:t>
                        </w:r>
                      </w:p>
                      <w:p w14:paraId="59A4DC0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&lt;/LISTAFILIAIS&gt;</w:t>
                        </w:r>
                      </w:p>
                      <w:p w14:paraId="249AC7ED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&lt;/soap:Body&gt;</w:t>
                        </w:r>
                      </w:p>
                      <w:p w14:paraId="60F48379" w14:textId="77777777" w:rsidR="00172EEA" w:rsidRPr="00172EEA" w:rsidRDefault="00172EEA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172EE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&lt;/soap:Envelope&gt;</w:t>
                        </w:r>
                      </w:p>
                      <w:p w14:paraId="1F649186" w14:textId="77777777" w:rsidR="00045B8F" w:rsidRPr="00045B8F" w:rsidRDefault="00045B8F" w:rsidP="00172EE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6BB362E7" w14:textId="77777777" w:rsidR="00C87109" w:rsidRPr="00C87109" w:rsidRDefault="00C87109" w:rsidP="00045B8F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5BE62623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D261A54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0FBF00A7" w14:textId="77777777" w:rsidR="000D030B" w:rsidRPr="006F7B53" w:rsidRDefault="000D030B" w:rsidP="008E5C13"/>
    <w:p w14:paraId="2D88CB87" w14:textId="77777777" w:rsidR="00C60C8F" w:rsidRDefault="00C60C8F" w:rsidP="008E5C13"/>
    <w:p w14:paraId="73F4D11B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1206FB90" w14:textId="77777777" w:rsidR="00C75457" w:rsidRDefault="00C75457" w:rsidP="008E5C13"/>
    <w:p w14:paraId="30ED7571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20BF3762" w14:textId="77777777" w:rsidR="00C75457" w:rsidRDefault="00C75457" w:rsidP="008E5C13"/>
    <w:p w14:paraId="62BC8171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74BEB9E5" w14:textId="77777777" w:rsidR="008E5C13" w:rsidRDefault="0098471D" w:rsidP="00922CF6">
      <w:r>
        <w:t xml:space="preserve">- </w:t>
      </w:r>
      <w:r w:rsidR="00CD272D">
        <w:t>UWSFLG0</w:t>
      </w:r>
      <w:r w:rsidR="00172EEA">
        <w:t>0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922CF6">
        <w:t xml:space="preserve"> </w:t>
      </w:r>
      <w:r w:rsidR="0080133B" w:rsidRPr="0080133B">
        <w:t>SM0</w:t>
      </w:r>
      <w:r w:rsidR="00C16FAD">
        <w:t>.</w:t>
      </w:r>
    </w:p>
    <w:p w14:paraId="53EE6AF8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13EDA" w14:textId="77777777" w:rsidR="001D61AC" w:rsidRDefault="001D61AC" w:rsidP="00CA5701">
      <w:r>
        <w:separator/>
      </w:r>
    </w:p>
  </w:endnote>
  <w:endnote w:type="continuationSeparator" w:id="0">
    <w:p w14:paraId="20F7727B" w14:textId="77777777" w:rsidR="001D61AC" w:rsidRDefault="001D61A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7B009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6D2E26A" wp14:editId="5344D1C6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B0E4D2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2308DE5" wp14:editId="6BC0526C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CDCB81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C26D6F8" wp14:editId="0911CAEE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1A7B57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66DE6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0133B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A82B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AA2AFFB" wp14:editId="1E45E768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B7E94A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ACB5599" wp14:editId="659FC019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3DB70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C99601D" wp14:editId="63091AFD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9CC33C8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66DE6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0133B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5D4FAC" wp14:editId="69C66BAC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1B097CF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93D5" w14:textId="77777777" w:rsidR="001D61AC" w:rsidRDefault="001D61AC" w:rsidP="00CA5701">
      <w:r>
        <w:separator/>
      </w:r>
    </w:p>
  </w:footnote>
  <w:footnote w:type="continuationSeparator" w:id="0">
    <w:p w14:paraId="4CD2C545" w14:textId="77777777" w:rsidR="001D61AC" w:rsidRDefault="001D61A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964C0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5927F431" wp14:editId="6CCFCFF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B695013" wp14:editId="1231EF1A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A75BB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20AE7836" wp14:editId="60467932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1BADE3C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A45B3E" wp14:editId="5E4D1876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AA99B9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EB056E2" wp14:editId="5E020B25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97D98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0F726BA0" wp14:editId="3397A328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B5AFAB0" wp14:editId="4C5024E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2C358E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39A397A4" wp14:editId="53FD487E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14240F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55B82665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89D43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7C1D9ECA" wp14:editId="1761AE83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4D23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5B8F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6EF8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1B57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2EEA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1AC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1EE"/>
    <w:rsid w:val="002F4655"/>
    <w:rsid w:val="002F470F"/>
    <w:rsid w:val="002F475E"/>
    <w:rsid w:val="002F4BBC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86491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7C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AF5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C2D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DE6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51C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0E69"/>
    <w:rsid w:val="0080131E"/>
    <w:rsid w:val="0080133B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0661F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2CF6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2B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42A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72D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2F1A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95E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9C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220D99FF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F6B6E-634A-7441-A497-B728C08E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6</Pages>
  <Words>988</Words>
  <Characters>5633</Characters>
  <Application>Microsoft Macintosh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6608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2018-01-09T13:46:00Z</dcterms:created>
  <dcterms:modified xsi:type="dcterms:W3CDTF">2018-01-09T13:46:00Z</dcterms:modified>
</cp:coreProperties>
</file>